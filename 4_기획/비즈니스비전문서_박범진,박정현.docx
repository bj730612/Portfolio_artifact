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5CE" w:rsidRDefault="00861E13" w:rsidP="00033D65">
      <w:pPr>
        <w:pStyle w:val="a3"/>
        <w:ind w:right="176"/>
        <w:jc w:val="right"/>
        <w:rPr>
          <w:rFonts w:cs="Times New Roman"/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D954DE">
        <w:rPr>
          <w:rFonts w:hint="eastAsia"/>
          <w:lang w:eastAsia="ko-KR"/>
        </w:rPr>
        <w:t>&lt;</w:t>
      </w:r>
      <w:r w:rsidR="0042039C">
        <w:rPr>
          <w:rFonts w:hint="eastAsia"/>
          <w:lang w:eastAsia="ko-KR"/>
        </w:rPr>
        <w:t>콘솔게임</w:t>
      </w:r>
      <w:r w:rsidR="00EA68A1">
        <w:rPr>
          <w:rFonts w:hint="eastAsia"/>
          <w:lang w:eastAsia="ko-KR"/>
        </w:rPr>
        <w:t xml:space="preserve"> 쇼핑몰</w:t>
      </w:r>
      <w:r w:rsidR="00D954DE">
        <w:rPr>
          <w:rFonts w:hint="eastAsia"/>
          <w:lang w:eastAsia="ko-KR"/>
        </w:rPr>
        <w:t>&gt;</w:t>
      </w:r>
      <w:r>
        <w:rPr>
          <w:lang w:eastAsia="ko-KR"/>
        </w:rPr>
        <w:fldChar w:fldCharType="end"/>
      </w:r>
    </w:p>
    <w:p w:rsidR="000615CE" w:rsidRDefault="000615CE" w:rsidP="00EA68A1">
      <w:pPr>
        <w:pStyle w:val="a3"/>
        <w:ind w:right="176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버전</w:t>
      </w:r>
      <w:r>
        <w:rPr>
          <w:sz w:val="28"/>
          <w:szCs w:val="28"/>
          <w:lang w:eastAsia="ko-KR"/>
        </w:rPr>
        <w:t>&lt;1.0&gt;</w:t>
      </w: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rFonts w:hint="eastAsia"/>
          <w:lang w:eastAsia="ko-KR"/>
        </w:rPr>
      </w:pPr>
    </w:p>
    <w:p w:rsidR="0042039C" w:rsidRDefault="0042039C" w:rsidP="00576FC6">
      <w:pPr>
        <w:rPr>
          <w:rFonts w:hint="eastAsia"/>
          <w:lang w:eastAsia="ko-KR"/>
        </w:rPr>
      </w:pPr>
    </w:p>
    <w:p w:rsidR="0042039C" w:rsidRDefault="0042039C" w:rsidP="00576FC6">
      <w:pPr>
        <w:rPr>
          <w:rFonts w:hint="eastAsia"/>
          <w:lang w:eastAsia="ko-KR"/>
        </w:rPr>
      </w:pPr>
    </w:p>
    <w:p w:rsidR="0042039C" w:rsidRDefault="0042039C" w:rsidP="00576FC6">
      <w:pPr>
        <w:rPr>
          <w:rFonts w:hint="eastAsia"/>
          <w:lang w:eastAsia="ko-KR"/>
        </w:rPr>
      </w:pPr>
    </w:p>
    <w:p w:rsidR="0042039C" w:rsidRPr="00576FC6" w:rsidRDefault="0042039C" w:rsidP="00576FC6">
      <w:pPr>
        <w:rPr>
          <w:lang w:eastAsia="ko-KR"/>
        </w:rPr>
      </w:pPr>
    </w:p>
    <w:p w:rsidR="000615CE" w:rsidRPr="0042039C" w:rsidRDefault="0042039C">
      <w:pPr>
        <w:rPr>
          <w:rFonts w:hint="eastAsia"/>
          <w:color w:val="000000"/>
          <w:lang w:eastAsia="ko-KR"/>
        </w:rPr>
        <w:sectPr w:rsidR="000615CE" w:rsidRPr="0042039C">
          <w:headerReference w:type="default" r:id="rId9"/>
          <w:pgSz w:w="12240" w:h="15840" w:code="1"/>
          <w:pgMar w:top="1985" w:right="1440" w:bottom="1701" w:left="1440" w:header="720" w:footer="720" w:gutter="0"/>
          <w:cols w:space="720"/>
          <w:vAlign w:val="center"/>
        </w:sectPr>
      </w:pPr>
      <w:r>
        <w:rPr>
          <w:color w:val="000000"/>
        </w:rPr>
        <w:t>(</w:t>
      </w:r>
      <w:proofErr w:type="spellStart"/>
      <w:r>
        <w:rPr>
          <w:color w:val="000000"/>
        </w:rPr>
        <w:t>이미지</w:t>
      </w:r>
      <w:proofErr w:type="spellEnd"/>
      <w:r>
        <w:rPr>
          <w:color w:val="000000"/>
        </w:rPr>
        <w:t>)</w:t>
      </w:r>
    </w:p>
    <w:p w:rsidR="000615CE" w:rsidRDefault="000615CE">
      <w:pPr>
        <w:pStyle w:val="a3"/>
        <w:rPr>
          <w:rFonts w:cs="Times New Roman"/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개정히스토리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615CE" w:rsidTr="0042039C">
        <w:trPr>
          <w:trHeight w:val="375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날짜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버전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작성자</w:t>
            </w:r>
          </w:p>
        </w:tc>
      </w:tr>
      <w:tr w:rsidR="000615CE" w:rsidTr="004203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B9254C" w:rsidRDefault="0042039C" w:rsidP="00B9254C">
            <w:pPr>
              <w:pStyle w:val="Tabletext"/>
              <w:rPr>
                <w:color w:val="FF0000"/>
                <w:lang w:eastAsia="ko-KR"/>
              </w:rPr>
            </w:pPr>
            <w:r>
              <w:rPr>
                <w:rFonts w:hAnsi="굴림"/>
                <w:color w:val="000000"/>
              </w:rPr>
              <w:t>&lt;2018-08-31&gt;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8A283B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0</w:t>
            </w:r>
            <w:r w:rsidR="000615CE">
              <w:rPr>
                <w:lang w:eastAsia="ko-K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B9254C" w:rsidRDefault="0042039C">
            <w:pPr>
              <w:pStyle w:val="Tabletext"/>
              <w:rPr>
                <w:color w:val="FF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콘솔 게임 타이틀 판매, 콘솔 관련 상품 판매, 중고거래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B9254C" w:rsidRDefault="0042039C">
            <w:pPr>
              <w:pStyle w:val="Tabletext"/>
              <w:rPr>
                <w:color w:val="FF0000"/>
                <w:lang w:eastAsia="ko-KR"/>
              </w:rPr>
            </w:pPr>
            <w:proofErr w:type="spellStart"/>
            <w:r>
              <w:rPr>
                <w:rFonts w:hAnsi="굴림"/>
                <w:color w:val="000000"/>
              </w:rPr>
              <w:t>박범진</w:t>
            </w:r>
            <w:proofErr w:type="spellEnd"/>
            <w:r>
              <w:rPr>
                <w:rFonts w:hAnsi="굴림"/>
                <w:color w:val="000000"/>
              </w:rPr>
              <w:t xml:space="preserve">, </w:t>
            </w:r>
            <w:proofErr w:type="spellStart"/>
            <w:r>
              <w:rPr>
                <w:rFonts w:hAnsi="굴림"/>
                <w:color w:val="000000"/>
              </w:rPr>
              <w:t>박정현</w:t>
            </w:r>
            <w:proofErr w:type="spellEnd"/>
          </w:p>
        </w:tc>
      </w:tr>
      <w:tr w:rsidR="000615CE" w:rsidTr="004203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  <w:tr w:rsidR="000615CE" w:rsidTr="004203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  <w:tr w:rsidR="000615CE" w:rsidTr="004203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</w:tbl>
    <w:p w:rsidR="000615CE" w:rsidRDefault="000615CE">
      <w:pPr>
        <w:pStyle w:val="a3"/>
        <w:rPr>
          <w:rFonts w:cs="Times New Roman"/>
        </w:rPr>
      </w:pPr>
      <w:r>
        <w:rPr>
          <w:rFonts w:cs="Times New Roman"/>
        </w:rPr>
        <w:br w:type="page"/>
      </w:r>
      <w:proofErr w:type="spellStart"/>
      <w:r>
        <w:rPr>
          <w:rFonts w:hint="eastAsia"/>
        </w:rPr>
        <w:lastRenderedPageBreak/>
        <w:t>목차</w:t>
      </w:r>
      <w:proofErr w:type="spellEnd"/>
    </w:p>
    <w:p w:rsidR="00A44CC3" w:rsidRDefault="00A735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b/>
          <w:bCs/>
        </w:rPr>
        <w:fldChar w:fldCharType="begin"/>
      </w:r>
      <w:r w:rsidR="000615CE">
        <w:rPr>
          <w:b/>
          <w:bCs/>
        </w:rPr>
        <w:instrText xml:space="preserve"> TOC \o "1-3" \h \z </w:instrText>
      </w:r>
      <w:r>
        <w:rPr>
          <w:b/>
          <w:bCs/>
        </w:rPr>
        <w:fldChar w:fldCharType="separate"/>
      </w:r>
      <w:hyperlink w:anchor="_Toc467492720" w:history="1">
        <w:r w:rsidR="00A44CC3" w:rsidRPr="006B3E55">
          <w:rPr>
            <w:rStyle w:val="ae"/>
            <w:rFonts w:cs="Times New Roman"/>
            <w:noProof/>
            <w:lang w:eastAsia="ko-KR"/>
          </w:rPr>
          <w:t>1.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소개</w:t>
        </w:r>
        <w:r w:rsidR="00A44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4CC3" w:rsidRDefault="00703FB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1" w:history="1">
        <w:r w:rsidR="00A44CC3" w:rsidRPr="006B3E55">
          <w:rPr>
            <w:rStyle w:val="ae"/>
            <w:noProof/>
            <w:lang w:eastAsia="ko-KR"/>
          </w:rPr>
          <w:t>1.1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목적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_Toc467492721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03FB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2" w:history="1">
        <w:r w:rsidR="00A44CC3" w:rsidRPr="006B3E55">
          <w:rPr>
            <w:rStyle w:val="ae"/>
            <w:noProof/>
            <w:lang w:eastAsia="ko-KR"/>
          </w:rPr>
          <w:t>1.2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범위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_Toc467492722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03FB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3" w:history="1">
        <w:r w:rsidR="00A44CC3" w:rsidRPr="006B3E55">
          <w:rPr>
            <w:rStyle w:val="ae"/>
            <w:noProof/>
            <w:lang w:eastAsia="ko-KR"/>
          </w:rPr>
          <w:t>1.3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참조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_Toc467492723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03FB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4" w:history="1">
        <w:r w:rsidR="00A44CC3" w:rsidRPr="006B3E55">
          <w:rPr>
            <w:rStyle w:val="ae"/>
            <w:rFonts w:cs="Times New Roman"/>
            <w:noProof/>
            <w:lang w:eastAsia="ko-KR"/>
          </w:rPr>
          <w:t>2.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위치 지정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_Toc467492724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03FB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5" w:history="1">
        <w:r w:rsidR="00A44CC3" w:rsidRPr="006B3E55">
          <w:rPr>
            <w:rStyle w:val="ae"/>
            <w:noProof/>
            <w:lang w:eastAsia="ko-KR"/>
          </w:rPr>
          <w:t>2.1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비즈니스 기회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_Toc467492725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03FB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6" w:history="1">
        <w:r w:rsidR="00A44CC3" w:rsidRPr="006B3E55">
          <w:rPr>
            <w:rStyle w:val="ae"/>
            <w:rFonts w:cs="Times New Roman"/>
            <w:noProof/>
            <w:lang w:eastAsia="ko-KR"/>
          </w:rPr>
          <w:t>2.2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문제점 설명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_Toc467492726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03FB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7" w:history="1">
        <w:r w:rsidR="00A44CC3" w:rsidRPr="006B3E55">
          <w:rPr>
            <w:rStyle w:val="ae"/>
            <w:rFonts w:cs="Times New Roman"/>
            <w:noProof/>
            <w:lang w:eastAsia="ko-KR"/>
          </w:rPr>
          <w:t>3.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이해 당사자(stakeholder) 및 고객 설명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_Toc467492727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03FB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8" w:history="1">
        <w:r w:rsidR="00A44CC3" w:rsidRPr="006B3E55">
          <w:rPr>
            <w:rStyle w:val="ae"/>
            <w:rFonts w:cs="Times New Roman"/>
            <w:noProof/>
            <w:lang w:eastAsia="ko-KR"/>
          </w:rPr>
          <w:t>3.1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시장 통계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_Toc467492728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03FB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9" w:history="1">
        <w:r w:rsidR="00A44CC3" w:rsidRPr="006B3E55">
          <w:rPr>
            <w:rStyle w:val="ae"/>
            <w:noProof/>
            <w:lang w:eastAsia="ko-KR"/>
          </w:rPr>
          <w:t>3.2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해 당사자 프로파일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_Toc467492729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03FB8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0" w:history="1">
        <w:r w:rsidR="00A44CC3" w:rsidRPr="006B3E55">
          <w:rPr>
            <w:rStyle w:val="ae"/>
            <w:lang w:eastAsia="ko-KR"/>
          </w:rPr>
          <w:t>3.2.1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홍길동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_Toc467492730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703FB8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1" w:history="1">
        <w:r w:rsidR="00A44CC3" w:rsidRPr="006B3E55">
          <w:rPr>
            <w:rStyle w:val="ae"/>
            <w:lang w:eastAsia="ko-KR"/>
          </w:rPr>
          <w:t>3.2.2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황희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_Toc467492731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703FB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2" w:history="1">
        <w:r w:rsidR="00A44CC3" w:rsidRPr="006B3E55">
          <w:rPr>
            <w:rStyle w:val="ae"/>
            <w:noProof/>
            <w:lang w:eastAsia="ko-KR"/>
          </w:rPr>
          <w:t>3.3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고객 프로파일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_Toc467492732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03FB8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3" w:history="1">
        <w:r w:rsidR="00A44CC3" w:rsidRPr="006B3E55">
          <w:rPr>
            <w:rStyle w:val="ae"/>
            <w:lang w:eastAsia="ko-KR"/>
          </w:rPr>
          <w:t>3.3.1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수강생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_Toc467492733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703FB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4" w:history="1">
        <w:r w:rsidR="00A44CC3" w:rsidRPr="006B3E55">
          <w:rPr>
            <w:rStyle w:val="ae"/>
            <w:rFonts w:cs="Times New Roman"/>
            <w:noProof/>
            <w:lang w:eastAsia="ko-KR"/>
          </w:rPr>
          <w:t>3.4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고객 환경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_Toc467492734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03FB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5" w:history="1">
        <w:r w:rsidR="00A44CC3" w:rsidRPr="006B3E55">
          <w:rPr>
            <w:rStyle w:val="ae"/>
            <w:rFonts w:cs="Times New Roman"/>
            <w:noProof/>
            <w:lang w:eastAsia="ko-KR"/>
          </w:rPr>
          <w:t>4.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KPI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_Toc467492735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0615CE" w:rsidRDefault="00A735DE">
      <w:pPr>
        <w:pStyle w:val="a3"/>
        <w:rPr>
          <w:rFonts w:cs="Times New Roman"/>
          <w:lang w:eastAsia="ko-KR"/>
        </w:rPr>
      </w:pPr>
      <w:r>
        <w:rPr>
          <w:b w:val="0"/>
          <w:bCs w:val="0"/>
        </w:rPr>
        <w:fldChar w:fldCharType="end"/>
      </w:r>
      <w:r w:rsidR="000615CE">
        <w:rPr>
          <w:rFonts w:cs="Times New Roman"/>
          <w:lang w:eastAsia="ko-KR"/>
        </w:rPr>
        <w:br w:type="page"/>
      </w:r>
      <w:r w:rsidR="00861E13">
        <w:lastRenderedPageBreak/>
        <w:fldChar w:fldCharType="begin"/>
      </w:r>
      <w:r w:rsidR="00861E13">
        <w:instrText xml:space="preserve"> TITLE  \* MERGEFORMAT </w:instrText>
      </w:r>
      <w:r w:rsidR="00861E13">
        <w:fldChar w:fldCharType="separate"/>
      </w:r>
      <w:r w:rsidR="00D954DE">
        <w:rPr>
          <w:rFonts w:hint="eastAsia"/>
          <w:lang w:eastAsia="ko-KR"/>
        </w:rPr>
        <w:t>비즈니스 비전</w:t>
      </w:r>
      <w:r w:rsidR="00861E13">
        <w:rPr>
          <w:lang w:eastAsia="ko-KR"/>
        </w:rPr>
        <w:fldChar w:fldCharType="end"/>
      </w:r>
    </w:p>
    <w:p w:rsidR="000615CE" w:rsidRDefault="000615CE">
      <w:pPr>
        <w:pStyle w:val="1"/>
        <w:rPr>
          <w:rFonts w:cs="Times New Roman"/>
          <w:lang w:eastAsia="ko-KR"/>
        </w:r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467492720"/>
      <w:r>
        <w:rPr>
          <w:rFonts w:hint="eastAsia"/>
          <w:lang w:eastAsia="ko-KR"/>
        </w:rPr>
        <w:t>소개</w:t>
      </w:r>
      <w:bookmarkEnd w:id="2"/>
      <w:bookmarkEnd w:id="3"/>
      <w:bookmarkEnd w:id="4"/>
    </w:p>
    <w:p w:rsidR="0042039C" w:rsidRDefault="0042039C" w:rsidP="0042039C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rPr>
          <w:rFonts w:ascii="맑은 고딕" w:eastAsia="맑은 고딕" w:hAnsi="맑은 고딕" w:cs="맑은 고딕"/>
          <w:color w:val="000000"/>
          <w:lang w:eastAsia="ko-KR"/>
        </w:rPr>
      </w:pPr>
      <w:bookmarkStart w:id="5" w:name="_Toc456598587"/>
      <w:bookmarkStart w:id="6" w:name="_Toc456600918"/>
      <w:bookmarkStart w:id="7" w:name="_Toc467492721"/>
      <w:r>
        <w:rPr>
          <w:rFonts w:ascii="맑은 고딕" w:eastAsia="맑은 고딕" w:hAnsi="맑은 고딕" w:cs="맑은 고딕"/>
          <w:color w:val="000000"/>
          <w:lang w:eastAsia="ko-KR"/>
        </w:rPr>
        <w:t>콘솔과 관련된 상품을 판매 하거나 유저간의 거래를 지원하는 웹 홈페이지</w:t>
      </w:r>
    </w:p>
    <w:p w:rsidR="0042039C" w:rsidRDefault="0042039C" w:rsidP="0042039C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rPr>
          <w:rFonts w:ascii="맑은 고딕" w:eastAsia="맑은 고딕" w:hAnsi="맑은 고딕" w:cs="맑은 고딕"/>
          <w:color w:val="000000"/>
          <w:lang w:eastAsia="ko-KR"/>
        </w:rPr>
      </w:pPr>
      <w:r>
        <w:rPr>
          <w:rFonts w:ascii="맑은 고딕" w:eastAsia="맑은 고딕" w:hAnsi="맑은 고딕" w:cs="맑은 고딕"/>
          <w:color w:val="000000"/>
          <w:lang w:eastAsia="ko-KR"/>
        </w:rPr>
        <w:t>사용자의 구매이력이나 상품조회이력을 분석하여 사용자에게 상품을 추천</w:t>
      </w:r>
    </w:p>
    <w:p w:rsidR="000615CE" w:rsidRDefault="008A283B">
      <w:pPr>
        <w:pStyle w:val="2"/>
        <w:rPr>
          <w:lang w:eastAsia="ko-KR"/>
        </w:rPr>
      </w:pPr>
      <w:r>
        <w:rPr>
          <w:rFonts w:hint="eastAsia"/>
          <w:lang w:eastAsia="ko-KR"/>
        </w:rPr>
        <w:t>목적</w:t>
      </w:r>
      <w:bookmarkEnd w:id="5"/>
      <w:bookmarkEnd w:id="6"/>
      <w:bookmarkEnd w:id="7"/>
    </w:p>
    <w:p w:rsidR="0042039C" w:rsidRDefault="00EA68A1" w:rsidP="0042039C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rPr>
          <w:color w:val="000000"/>
          <w:lang w:eastAsia="ko-KR"/>
        </w:rPr>
      </w:pPr>
      <w:r w:rsidRPr="00396794">
        <w:rPr>
          <w:rFonts w:hint="eastAsia"/>
          <w:color w:val="000000" w:themeColor="text1"/>
          <w:lang w:eastAsia="ko-KR"/>
        </w:rPr>
        <w:t>1차</w:t>
      </w:r>
      <w:r w:rsidR="00396794" w:rsidRPr="00396794">
        <w:rPr>
          <w:rFonts w:hint="eastAsia"/>
          <w:color w:val="000000" w:themeColor="text1"/>
          <w:lang w:eastAsia="ko-KR"/>
        </w:rPr>
        <w:t>(개인 관점)</w:t>
      </w:r>
      <w:r w:rsidRPr="00396794">
        <w:rPr>
          <w:rFonts w:hint="eastAsia"/>
          <w:color w:val="000000" w:themeColor="text1"/>
          <w:lang w:eastAsia="ko-KR"/>
        </w:rPr>
        <w:t>:</w:t>
      </w:r>
      <w:r w:rsidR="00B9254C">
        <w:rPr>
          <w:color w:val="000000" w:themeColor="text1"/>
          <w:lang w:eastAsia="ko-KR"/>
        </w:rPr>
        <w:t xml:space="preserve"> </w:t>
      </w:r>
      <w:r w:rsidR="0042039C">
        <w:rPr>
          <w:rFonts w:hAnsi="굴림"/>
          <w:color w:val="000000"/>
          <w:lang w:eastAsia="ko-KR"/>
        </w:rPr>
        <w:t>취업에 필요한 개발기술이 무엇이 필요한지 알아보고, 활용하여 완성된 상품을 만들어 보는 것</w:t>
      </w:r>
    </w:p>
    <w:p w:rsidR="0042039C" w:rsidRDefault="00EA68A1" w:rsidP="004203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Fonts w:hint="eastAsia"/>
          <w:color w:val="000000"/>
          <w:lang w:eastAsia="ko-KR"/>
        </w:rPr>
      </w:pPr>
      <w:r w:rsidRPr="00396794">
        <w:rPr>
          <w:rFonts w:hint="eastAsia"/>
          <w:color w:val="000000" w:themeColor="text1"/>
          <w:lang w:eastAsia="ko-KR"/>
        </w:rPr>
        <w:t>2차</w:t>
      </w:r>
      <w:r w:rsidR="00396794" w:rsidRPr="00396794">
        <w:rPr>
          <w:rFonts w:hint="eastAsia"/>
          <w:color w:val="000000" w:themeColor="text1"/>
          <w:lang w:eastAsia="ko-KR"/>
        </w:rPr>
        <w:t>(고객 관점)</w:t>
      </w:r>
      <w:r w:rsidRPr="00396794">
        <w:rPr>
          <w:rFonts w:hint="eastAsia"/>
          <w:color w:val="000000" w:themeColor="text1"/>
          <w:lang w:eastAsia="ko-KR"/>
        </w:rPr>
        <w:t>:</w:t>
      </w:r>
      <w:r w:rsidRPr="00B9254C">
        <w:rPr>
          <w:rFonts w:hint="eastAsia"/>
          <w:color w:val="FF0000"/>
          <w:lang w:eastAsia="ko-KR"/>
        </w:rPr>
        <w:t xml:space="preserve"> </w:t>
      </w:r>
      <w:r w:rsidR="0042039C">
        <w:rPr>
          <w:color w:val="000000"/>
          <w:lang w:eastAsia="ko-KR"/>
        </w:rPr>
        <w:t>고객이 상품을 구매하거나 판매할 때 편의성을 제공하고 정확한 상품의 상태를 제공하여 믿고 거래할 수 있는 환경을 제공한다.</w:t>
      </w:r>
    </w:p>
    <w:p w:rsidR="0042039C" w:rsidRDefault="0042039C" w:rsidP="004203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color w:val="000000"/>
          <w:lang w:eastAsia="ko-KR"/>
        </w:rPr>
      </w:pPr>
    </w:p>
    <w:p w:rsidR="0042039C" w:rsidRDefault="0042039C" w:rsidP="00703FB8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lang w:eastAsia="ko-KR"/>
        </w:rPr>
      </w:pPr>
      <w:r>
        <w:rPr>
          <w:rFonts w:hAnsi="굴림"/>
          <w:color w:val="000000"/>
          <w:lang w:eastAsia="ko-KR"/>
        </w:rPr>
        <w:t xml:space="preserve">회원의 성별, 나이에 맞는 게임타이틀 추천기능 </w:t>
      </w:r>
    </w:p>
    <w:p w:rsidR="0042039C" w:rsidRDefault="0042039C" w:rsidP="00703FB8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lang w:eastAsia="ko-KR"/>
        </w:rPr>
      </w:pPr>
      <w:r>
        <w:rPr>
          <w:rFonts w:hAnsi="굴림"/>
          <w:color w:val="000000"/>
          <w:lang w:eastAsia="ko-KR"/>
        </w:rPr>
        <w:t>원하는 타이틀이 없을 때 타이틀의 매물이 올라 올 시 문자 또는 메일 발송기능</w:t>
      </w:r>
    </w:p>
    <w:p w:rsidR="0042039C" w:rsidRDefault="0042039C" w:rsidP="00703FB8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lang w:eastAsia="ko-KR"/>
        </w:rPr>
      </w:pPr>
      <w:r>
        <w:rPr>
          <w:rFonts w:hAnsi="굴림"/>
          <w:color w:val="000000"/>
          <w:lang w:eastAsia="ko-KR"/>
        </w:rPr>
        <w:t>상품 상태, 구성은 간단 선택으로 상품 등록기능</w:t>
      </w:r>
    </w:p>
    <w:p w:rsidR="0042039C" w:rsidRDefault="0042039C" w:rsidP="00703FB8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lang w:eastAsia="ko-KR"/>
        </w:rPr>
      </w:pPr>
      <w:r>
        <w:rPr>
          <w:rFonts w:hAnsi="굴림"/>
          <w:color w:val="000000"/>
          <w:lang w:eastAsia="ko-KR"/>
        </w:rPr>
        <w:t>타이틀 별 거래완료 평균가격 목록 생성</w:t>
      </w:r>
    </w:p>
    <w:p w:rsidR="0042039C" w:rsidRDefault="0042039C" w:rsidP="00703FB8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lang w:eastAsia="ko-KR"/>
        </w:rPr>
      </w:pPr>
      <w:r>
        <w:rPr>
          <w:rFonts w:hAnsi="굴림"/>
          <w:color w:val="000000"/>
          <w:lang w:eastAsia="ko-KR"/>
        </w:rPr>
        <w:t>상품의 정보, 기사를 쉽게 확인 할 수 있는 기능</w:t>
      </w:r>
    </w:p>
    <w:p w:rsidR="001C255B" w:rsidRPr="0042039C" w:rsidRDefault="0042039C" w:rsidP="0042039C">
      <w:pPr>
        <w:pStyle w:val="InfoBlue"/>
        <w:spacing w:before="0"/>
        <w:ind w:left="0"/>
        <w:rPr>
          <w:b/>
          <w:i w:val="0"/>
          <w:color w:val="548DD4" w:themeColor="text2" w:themeTint="99"/>
          <w:lang w:eastAsia="ko-KR"/>
        </w:rPr>
      </w:pPr>
      <w:proofErr w:type="spellStart"/>
      <w:r>
        <w:rPr>
          <w:rFonts w:hAnsi="굴림"/>
          <w:i w:val="0"/>
          <w:color w:val="000000"/>
        </w:rPr>
        <w:t>음성</w:t>
      </w:r>
      <w:proofErr w:type="spellEnd"/>
      <w:r>
        <w:rPr>
          <w:rFonts w:hAnsi="굴림"/>
          <w:i w:val="0"/>
          <w:color w:val="000000"/>
        </w:rPr>
        <w:t xml:space="preserve"> </w:t>
      </w:r>
      <w:proofErr w:type="spellStart"/>
      <w:r>
        <w:rPr>
          <w:rFonts w:hAnsi="굴림"/>
          <w:i w:val="0"/>
          <w:color w:val="000000"/>
        </w:rPr>
        <w:t>검색</w:t>
      </w:r>
      <w:proofErr w:type="spellEnd"/>
      <w:r>
        <w:rPr>
          <w:rFonts w:hAnsi="굴림"/>
          <w:i w:val="0"/>
          <w:color w:val="000000"/>
        </w:rPr>
        <w:t xml:space="preserve"> </w:t>
      </w:r>
      <w:proofErr w:type="spellStart"/>
      <w:r>
        <w:rPr>
          <w:rFonts w:hAnsi="굴림"/>
          <w:i w:val="0"/>
          <w:color w:val="000000"/>
        </w:rPr>
        <w:t>기능</w:t>
      </w:r>
      <w:proofErr w:type="spellEnd"/>
    </w:p>
    <w:p w:rsidR="000615CE" w:rsidRDefault="000615CE">
      <w:pPr>
        <w:pStyle w:val="2"/>
        <w:rPr>
          <w:lang w:eastAsia="ko-KR"/>
        </w:rPr>
      </w:pPr>
      <w:bookmarkStart w:id="8" w:name="_Toc456598588"/>
      <w:bookmarkStart w:id="9" w:name="_Toc456600919"/>
      <w:bookmarkStart w:id="10" w:name="_Toc467492722"/>
      <w:r>
        <w:rPr>
          <w:rFonts w:hint="eastAsia"/>
          <w:lang w:eastAsia="ko-KR"/>
        </w:rPr>
        <w:t>범위</w:t>
      </w:r>
      <w:bookmarkEnd w:id="8"/>
      <w:bookmarkEnd w:id="9"/>
      <w:bookmarkEnd w:id="10"/>
    </w:p>
    <w:p w:rsidR="0042039C" w:rsidRDefault="0042039C" w:rsidP="0042039C">
      <w:pPr>
        <w:rPr>
          <w:color w:val="000000"/>
          <w:lang w:eastAsia="ko-KR"/>
        </w:rPr>
      </w:pPr>
      <w:r>
        <w:rPr>
          <w:color w:val="000000"/>
          <w:lang w:eastAsia="ko-KR"/>
        </w:rPr>
        <w:t>이해관계자와 고객환경에 맞게 크게 이해 관계자 와 초기분석으로 나뉜다.</w:t>
      </w:r>
    </w:p>
    <w:p w:rsidR="0042039C" w:rsidRDefault="0042039C" w:rsidP="0042039C">
      <w:pPr>
        <w:rPr>
          <w:color w:val="000000"/>
          <w:lang w:eastAsia="ko-KR"/>
        </w:rPr>
      </w:pPr>
      <w:r>
        <w:rPr>
          <w:color w:val="000000"/>
          <w:lang w:eastAsia="ko-KR"/>
        </w:rPr>
        <w:t>이해관계자에 사용자와 초기 분석의 구매와 검색까지 구현함</w:t>
      </w:r>
    </w:p>
    <w:p w:rsidR="0042039C" w:rsidRDefault="0042039C" w:rsidP="0042039C">
      <w:pPr>
        <w:rPr>
          <w:color w:val="000000"/>
          <w:lang w:eastAsia="ko-KR"/>
        </w:rPr>
      </w:pPr>
      <w:r>
        <w:rPr>
          <w:color w:val="000000"/>
          <w:lang w:eastAsia="ko-KR"/>
        </w:rPr>
        <w:t>홈페이지의 디자인을 구성한 다음 코딩으로 실제 페이지 생성함.</w:t>
      </w:r>
    </w:p>
    <w:p w:rsidR="004A2C95" w:rsidRPr="0042039C" w:rsidRDefault="004A2C95" w:rsidP="004A7BEE">
      <w:pPr>
        <w:rPr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11" w:name="_Toc456598590"/>
      <w:bookmarkStart w:id="12" w:name="_Toc456600921"/>
      <w:bookmarkStart w:id="13" w:name="_Toc467492723"/>
      <w:r>
        <w:rPr>
          <w:rFonts w:hint="eastAsia"/>
          <w:lang w:eastAsia="ko-KR"/>
        </w:rPr>
        <w:t>참조</w:t>
      </w:r>
      <w:bookmarkEnd w:id="11"/>
      <w:bookmarkEnd w:id="12"/>
      <w:bookmarkEnd w:id="13"/>
    </w:p>
    <w:p w:rsidR="00190A6F" w:rsidRPr="0042039C" w:rsidRDefault="0042039C" w:rsidP="004203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Fonts w:ascii="맑은 고딕" w:eastAsia="맑은 고딕" w:hAnsi="맑은 고딕" w:cs="맑은 고딕"/>
          <w:color w:val="000000"/>
          <w:lang w:eastAsia="ko-KR"/>
        </w:rPr>
      </w:pPr>
      <w:r>
        <w:rPr>
          <w:rFonts w:ascii="맑은 고딕" w:eastAsia="맑은 고딕" w:hAnsi="맑은 고딕" w:cs="맑은 고딕"/>
          <w:color w:val="000000"/>
          <w:lang w:eastAsia="ko-KR"/>
        </w:rPr>
        <w:t xml:space="preserve">게임 </w:t>
      </w:r>
      <w:proofErr w:type="spellStart"/>
      <w:r>
        <w:rPr>
          <w:rFonts w:ascii="맑은 고딕" w:eastAsia="맑은 고딕" w:hAnsi="맑은 고딕" w:cs="맑은 고딕"/>
          <w:color w:val="000000"/>
          <w:lang w:eastAsia="ko-KR"/>
        </w:rPr>
        <w:t>매니아</w:t>
      </w:r>
      <w:proofErr w:type="spellEnd"/>
      <w:r>
        <w:rPr>
          <w:rFonts w:ascii="맑은 고딕" w:eastAsia="맑은 고딕" w:hAnsi="맑은 고딕" w:cs="맑은 고딕"/>
          <w:color w:val="000000"/>
          <w:lang w:eastAsia="ko-KR"/>
        </w:rPr>
        <w:t xml:space="preserve"> http://gamemania.pe.kr/html/mainm.html</w:t>
      </w:r>
    </w:p>
    <w:p w:rsidR="00A94869" w:rsidRDefault="007233DF" w:rsidP="00A94869">
      <w:pPr>
        <w:pStyle w:val="1"/>
        <w:rPr>
          <w:rFonts w:cs="Times New Roman"/>
          <w:lang w:eastAsia="ko-KR"/>
        </w:rPr>
      </w:pPr>
      <w:r>
        <w:rPr>
          <w:lang w:eastAsia="ko-KR"/>
        </w:rPr>
        <w:br w:type="page"/>
      </w:r>
      <w:r w:rsidR="00A94869">
        <w:rPr>
          <w:rFonts w:hint="eastAsia"/>
          <w:lang w:eastAsia="ko-KR"/>
        </w:rPr>
        <w:lastRenderedPageBreak/>
        <w:t>비즈니스 기회</w:t>
      </w:r>
    </w:p>
    <w:p w:rsidR="009061AD" w:rsidRDefault="009061A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>시장 분석</w:t>
      </w:r>
    </w:p>
    <w:p w:rsidR="0042039C" w:rsidRDefault="0042039C" w:rsidP="0042039C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  <w:lang w:eastAsia="ko-KR"/>
        </w:rPr>
      </w:pPr>
      <w:proofErr w:type="spellStart"/>
      <w:r>
        <w:rPr>
          <w:rFonts w:hAnsi="굴림"/>
          <w:color w:val="000000"/>
          <w:lang w:eastAsia="ko-KR"/>
        </w:rPr>
        <w:t>셀잇은</w:t>
      </w:r>
      <w:proofErr w:type="spellEnd"/>
      <w:r>
        <w:rPr>
          <w:rFonts w:hAnsi="굴림"/>
          <w:color w:val="000000"/>
          <w:lang w:eastAsia="ko-KR"/>
        </w:rPr>
        <w:t xml:space="preserve"> 2014.02.17일에 설립하였고, 카카오 자회사인 </w:t>
      </w:r>
      <w:proofErr w:type="spellStart"/>
      <w:r>
        <w:rPr>
          <w:rFonts w:hAnsi="굴림"/>
          <w:color w:val="000000"/>
          <w:lang w:eastAsia="ko-KR"/>
        </w:rPr>
        <w:t>케이벤처그룹에서</w:t>
      </w:r>
      <w:proofErr w:type="spellEnd"/>
      <w:r>
        <w:rPr>
          <w:rFonts w:hAnsi="굴림"/>
          <w:color w:val="000000"/>
          <w:lang w:eastAsia="ko-KR"/>
        </w:rPr>
        <w:t xml:space="preserve"> 100억에 인수하였고, 2015년때는 </w:t>
      </w:r>
      <w:proofErr w:type="spellStart"/>
      <w:r>
        <w:rPr>
          <w:rFonts w:hAnsi="굴림"/>
          <w:color w:val="000000"/>
          <w:lang w:eastAsia="ko-KR"/>
        </w:rPr>
        <w:t>누적거래액</w:t>
      </w:r>
      <w:proofErr w:type="spellEnd"/>
      <w:r>
        <w:rPr>
          <w:rFonts w:hAnsi="굴림"/>
          <w:color w:val="000000"/>
          <w:lang w:eastAsia="ko-KR"/>
        </w:rPr>
        <w:t xml:space="preserve"> 10억, </w:t>
      </w:r>
      <w:proofErr w:type="spellStart"/>
      <w:r>
        <w:rPr>
          <w:rFonts w:hAnsi="굴림"/>
          <w:color w:val="000000"/>
          <w:lang w:eastAsia="ko-KR"/>
        </w:rPr>
        <w:t>월매출</w:t>
      </w:r>
      <w:proofErr w:type="spellEnd"/>
      <w:r>
        <w:rPr>
          <w:rFonts w:hAnsi="굴림"/>
          <w:color w:val="000000"/>
          <w:lang w:eastAsia="ko-KR"/>
        </w:rPr>
        <w:t xml:space="preserve"> 1억을 넘기고, 2017년에는 </w:t>
      </w:r>
      <w:proofErr w:type="spellStart"/>
      <w:r>
        <w:rPr>
          <w:rFonts w:hAnsi="굴림"/>
          <w:color w:val="000000"/>
          <w:lang w:eastAsia="ko-KR"/>
        </w:rPr>
        <w:t>모바일</w:t>
      </w:r>
      <w:proofErr w:type="spellEnd"/>
      <w:r>
        <w:rPr>
          <w:rFonts w:hAnsi="굴림"/>
          <w:color w:val="000000"/>
          <w:lang w:eastAsia="ko-KR"/>
        </w:rPr>
        <w:t xml:space="preserve"> 중고마켓인 번개장터와 합병을 선언했다.</w:t>
      </w:r>
    </w:p>
    <w:p w:rsidR="0042039C" w:rsidRDefault="0042039C" w:rsidP="0042039C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  <w:lang w:eastAsia="ko-KR"/>
        </w:rPr>
      </w:pPr>
      <w:r>
        <w:rPr>
          <w:rFonts w:hAnsi="굴림"/>
          <w:color w:val="000000"/>
          <w:lang w:eastAsia="ko-KR"/>
        </w:rPr>
        <w:t xml:space="preserve"> </w:t>
      </w:r>
      <w:proofErr w:type="spellStart"/>
      <w:r>
        <w:rPr>
          <w:rFonts w:hAnsi="굴림"/>
          <w:color w:val="000000"/>
          <w:lang w:eastAsia="ko-KR"/>
        </w:rPr>
        <w:t>셀잇은</w:t>
      </w:r>
      <w:proofErr w:type="spellEnd"/>
      <w:r>
        <w:rPr>
          <w:rFonts w:hAnsi="굴림"/>
          <w:color w:val="000000"/>
          <w:lang w:eastAsia="ko-KR"/>
        </w:rPr>
        <w:t xml:space="preserve"> 위탁 받은 제품을 2주안에 판매한다는 원칙을 세우고, 2주안에 팔리지 않는 </w:t>
      </w:r>
      <w:proofErr w:type="spellStart"/>
      <w:r>
        <w:rPr>
          <w:rFonts w:hAnsi="굴림"/>
          <w:color w:val="000000"/>
          <w:lang w:eastAsia="ko-KR"/>
        </w:rPr>
        <w:t>위탁품은</w:t>
      </w:r>
      <w:proofErr w:type="spellEnd"/>
      <w:r>
        <w:rPr>
          <w:rFonts w:hAnsi="굴림"/>
          <w:color w:val="000000"/>
          <w:lang w:eastAsia="ko-KR"/>
        </w:rPr>
        <w:t xml:space="preserve"> 직접 매입하는 과감한 서비스를 제공한다. </w:t>
      </w:r>
      <w:proofErr w:type="spellStart"/>
      <w:r>
        <w:rPr>
          <w:rFonts w:hAnsi="굴림"/>
          <w:color w:val="000000"/>
          <w:lang w:eastAsia="ko-KR"/>
        </w:rPr>
        <w:t>셀잇의</w:t>
      </w:r>
      <w:proofErr w:type="spellEnd"/>
      <w:r>
        <w:rPr>
          <w:rFonts w:hAnsi="굴림"/>
          <w:color w:val="000000"/>
          <w:lang w:eastAsia="ko-KR"/>
        </w:rPr>
        <w:t xml:space="preserve"> 재고율을 살펴보면 위탁 받은 지 60일 동안 팔리지 않은 상품은 전체의2.6%, 90일 이상 남아 있는 제품은 0.5%에 지나지 않아, 재고율이 거이 0%에 가깝다.</w:t>
      </w:r>
    </w:p>
    <w:p w:rsidR="0042039C" w:rsidRDefault="0042039C" w:rsidP="0042039C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  <w:lang w:eastAsia="ko-KR"/>
        </w:rPr>
      </w:pPr>
      <w:r>
        <w:rPr>
          <w:rFonts w:hAnsi="굴림"/>
          <w:color w:val="000000"/>
          <w:lang w:eastAsia="ko-KR"/>
        </w:rPr>
        <w:t>사기 피해 정보공유 사이트 ‘</w:t>
      </w:r>
      <w:proofErr w:type="spellStart"/>
      <w:r>
        <w:rPr>
          <w:rFonts w:hAnsi="굴림"/>
          <w:color w:val="000000"/>
          <w:lang w:eastAsia="ko-KR"/>
        </w:rPr>
        <w:t>더치트</w:t>
      </w:r>
      <w:proofErr w:type="spellEnd"/>
      <w:r>
        <w:rPr>
          <w:rFonts w:hAnsi="굴림"/>
          <w:color w:val="000000"/>
          <w:lang w:eastAsia="ko-KR"/>
        </w:rPr>
        <w:t>’에 등록된 온라인 사기 피해 건 수는 24만9000건이며, 피해 금액은 약 808억 2200만원에 이른다.</w:t>
      </w:r>
    </w:p>
    <w:p w:rsidR="009061AD" w:rsidRDefault="0042039C" w:rsidP="0042039C">
      <w:pPr>
        <w:widowControl/>
        <w:spacing w:line="240" w:lineRule="auto"/>
        <w:rPr>
          <w:lang w:eastAsia="ko-KR"/>
        </w:rPr>
      </w:pPr>
      <w:r>
        <w:rPr>
          <w:rFonts w:hAnsi="굴림"/>
          <w:color w:val="000000"/>
          <w:lang w:eastAsia="ko-KR"/>
        </w:rPr>
        <w:t>과거의 한국 콘솔 시장은 아주 작은 규모였지만 최근 시장 규모가 성장하였음 최근 발매되는 게임들의 한국어화로 인해 국내 소비자들의 구매율이 증가함</w:t>
      </w:r>
    </w:p>
    <w:p w:rsidR="009061AD" w:rsidRDefault="009061A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>비즈니스 비전</w:t>
      </w:r>
    </w:p>
    <w:p w:rsidR="0042039C" w:rsidRDefault="0042039C" w:rsidP="0042039C">
      <w:pPr>
        <w:rPr>
          <w:color w:val="000000"/>
          <w:lang w:eastAsia="ko-KR"/>
        </w:rPr>
      </w:pPr>
      <w:r>
        <w:rPr>
          <w:color w:val="000000"/>
          <w:lang w:eastAsia="ko-KR"/>
        </w:rPr>
        <w:t>2017년 기준 콘솔 매출액이 약 1700억으로 집계되어 차별화된 서비스를 제공하면</w:t>
      </w:r>
    </w:p>
    <w:p w:rsidR="00A94869" w:rsidRDefault="0042039C" w:rsidP="0042039C">
      <w:pPr>
        <w:widowControl/>
        <w:spacing w:line="240" w:lineRule="auto"/>
        <w:rPr>
          <w:b/>
          <w:bCs/>
          <w:sz w:val="24"/>
          <w:szCs w:val="24"/>
          <w:lang w:eastAsia="ko-KR"/>
        </w:rPr>
      </w:pPr>
      <w:r>
        <w:rPr>
          <w:color w:val="000000"/>
          <w:lang w:eastAsia="ko-KR"/>
        </w:rPr>
        <w:t>콘솔시장에서 경쟁력을 갖출 수 있다고 판단</w:t>
      </w:r>
    </w:p>
    <w:bookmarkEnd w:id="0"/>
    <w:bookmarkEnd w:id="1"/>
    <w:p w:rsidR="000615CE" w:rsidRDefault="009061AD">
      <w:pPr>
        <w:pStyle w:val="1"/>
        <w:rPr>
          <w:rFonts w:cs="Times New Roman"/>
          <w:lang w:eastAsia="ko-KR"/>
        </w:rPr>
      </w:pPr>
      <w:r>
        <w:rPr>
          <w:rFonts w:cs="Times New Roman"/>
          <w:lang w:eastAsia="ko-KR"/>
        </w:rPr>
        <w:lastRenderedPageBreak/>
        <w:t>AS-IS</w:t>
      </w:r>
      <w:r>
        <w:rPr>
          <w:rFonts w:cs="Times New Roman" w:hint="eastAsia"/>
          <w:lang w:eastAsia="ko-KR"/>
        </w:rPr>
        <w:t xml:space="preserve"> 문제점 분석</w:t>
      </w:r>
    </w:p>
    <w:p w:rsidR="009061AD" w:rsidRDefault="009061AD" w:rsidP="009061AD">
      <w:pPr>
        <w:pStyle w:val="2"/>
        <w:rPr>
          <w:lang w:eastAsia="ko-KR"/>
        </w:rPr>
      </w:pPr>
      <w:bookmarkStart w:id="14" w:name="_Toc436203379"/>
      <w:bookmarkStart w:id="15" w:name="_Toc452813579"/>
      <w:bookmarkStart w:id="16" w:name="_Ref13305939"/>
      <w:bookmarkStart w:id="17" w:name="_Toc467492726"/>
      <w:r>
        <w:rPr>
          <w:rFonts w:hint="eastAsia"/>
          <w:lang w:eastAsia="ko-KR"/>
        </w:rPr>
        <w:t>사용자 관점</w:t>
      </w:r>
    </w:p>
    <w:p w:rsidR="009061AD" w:rsidRPr="0042039C" w:rsidRDefault="0042039C" w:rsidP="009061AD">
      <w:pPr>
        <w:pStyle w:val="3"/>
        <w:rPr>
          <w:lang w:eastAsia="ko-KR"/>
        </w:rPr>
      </w:pPr>
      <w:proofErr w:type="spellStart"/>
      <w:r w:rsidRPr="0042039C">
        <w:rPr>
          <w:rFonts w:hint="eastAsia"/>
          <w:lang w:eastAsia="ko-KR"/>
        </w:rPr>
        <w:t>첫방문</w:t>
      </w:r>
      <w:proofErr w:type="spellEnd"/>
      <w:r w:rsidRPr="0042039C">
        <w:rPr>
          <w:rFonts w:hint="eastAsia"/>
          <w:lang w:eastAsia="ko-KR"/>
        </w:rPr>
        <w:t>(사이트 첫 이용자)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060DA" w:rsidTr="00A9486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bookmarkEnd w:id="14"/>
          <w:bookmarkEnd w:id="15"/>
          <w:bookmarkEnd w:id="16"/>
          <w:bookmarkEnd w:id="17"/>
          <w:p w:rsidR="00F060DA" w:rsidRDefault="009061AD" w:rsidP="009B480F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</w:t>
            </w:r>
            <w:r w:rsidR="00F060DA">
              <w:rPr>
                <w:rFonts w:hint="eastAsia"/>
                <w:lang w:eastAsia="ko-KR"/>
              </w:rPr>
              <w:t>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2039C" w:rsidRPr="0042039C" w:rsidRDefault="0042039C" w:rsidP="00703FB8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hAnsi="굴림"/>
                <w:color w:val="000000"/>
              </w:rPr>
            </w:pPr>
            <w:r w:rsidRPr="0042039C">
              <w:rPr>
                <w:rFonts w:hAnsi="굴림"/>
                <w:color w:val="000000"/>
              </w:rPr>
              <w:t>메인 페이지 구성이 이용자의 편의를 고려하지 않음</w:t>
            </w:r>
          </w:p>
          <w:p w:rsidR="0042039C" w:rsidRPr="0042039C" w:rsidRDefault="0042039C" w:rsidP="00703FB8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hAnsi="굴림"/>
                <w:color w:val="000000"/>
              </w:rPr>
            </w:pPr>
            <w:r w:rsidRPr="0042039C">
              <w:rPr>
                <w:rFonts w:hAnsi="굴림"/>
                <w:color w:val="000000"/>
              </w:rPr>
              <w:t>회원 가입 시 잘못된 값이 입력되어도 직관적으로 알 수 없음</w:t>
            </w:r>
          </w:p>
          <w:p w:rsidR="0042039C" w:rsidRPr="0042039C" w:rsidRDefault="0042039C" w:rsidP="00703FB8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hAnsi="굴림" w:hint="eastAsia"/>
                <w:color w:val="000000"/>
              </w:rPr>
            </w:pPr>
            <w:proofErr w:type="spellStart"/>
            <w:r w:rsidRPr="0042039C">
              <w:rPr>
                <w:rFonts w:hAnsi="굴림"/>
                <w:color w:val="000000"/>
              </w:rPr>
              <w:t>관련상품</w:t>
            </w:r>
            <w:proofErr w:type="spellEnd"/>
            <w:r w:rsidR="00A80F9B">
              <w:rPr>
                <w:rFonts w:hAnsi="굴림" w:hint="eastAsia"/>
                <w:color w:val="000000"/>
                <w:lang w:eastAsia="ko-KR"/>
              </w:rPr>
              <w:t xml:space="preserve"> </w:t>
            </w:r>
            <w:proofErr w:type="spellStart"/>
            <w:r w:rsidRPr="0042039C">
              <w:rPr>
                <w:rFonts w:hAnsi="굴림"/>
                <w:color w:val="000000"/>
              </w:rPr>
              <w:t>추천이</w:t>
            </w:r>
            <w:proofErr w:type="spellEnd"/>
            <w:r w:rsidRPr="0042039C">
              <w:rPr>
                <w:rFonts w:hAnsi="굴림"/>
                <w:color w:val="000000"/>
              </w:rPr>
              <w:t xml:space="preserve"> </w:t>
            </w:r>
            <w:proofErr w:type="spellStart"/>
            <w:r w:rsidRPr="0042039C">
              <w:rPr>
                <w:rFonts w:hAnsi="굴림"/>
                <w:color w:val="000000"/>
              </w:rPr>
              <w:t>없음</w:t>
            </w:r>
            <w:proofErr w:type="spellEnd"/>
          </w:p>
          <w:p w:rsidR="00F060DA" w:rsidRPr="0042039C" w:rsidRDefault="0042039C" w:rsidP="00703FB8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hAnsi="굴림"/>
                <w:color w:val="000000"/>
              </w:rPr>
            </w:pPr>
            <w:proofErr w:type="spellStart"/>
            <w:r w:rsidRPr="0042039C">
              <w:rPr>
                <w:rFonts w:hAnsi="굴림"/>
                <w:color w:val="000000"/>
              </w:rPr>
              <w:t>구매후기가</w:t>
            </w:r>
            <w:proofErr w:type="spellEnd"/>
            <w:r w:rsidRPr="0042039C">
              <w:rPr>
                <w:rFonts w:hAnsi="굴림"/>
                <w:color w:val="000000"/>
              </w:rPr>
              <w:t xml:space="preserve"> </w:t>
            </w:r>
            <w:proofErr w:type="spellStart"/>
            <w:r w:rsidRPr="0042039C">
              <w:rPr>
                <w:rFonts w:hAnsi="굴림"/>
                <w:color w:val="000000"/>
              </w:rPr>
              <w:t>없음</w:t>
            </w:r>
            <w:proofErr w:type="spellEnd"/>
          </w:p>
        </w:tc>
      </w:tr>
      <w:tr w:rsidR="00F060DA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A94869" w:rsidRDefault="0042039C" w:rsidP="0042039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Ansi="굴림"/>
                <w:i w:val="0"/>
                <w:color w:val="000000"/>
                <w:lang w:eastAsia="ko-KR"/>
              </w:rPr>
              <w:t>콘솔에 대해 지식이 거</w:t>
            </w:r>
            <w:r>
              <w:rPr>
                <w:rFonts w:hAnsi="굴림" w:hint="eastAsia"/>
                <w:i w:val="0"/>
                <w:color w:val="000000"/>
                <w:lang w:eastAsia="ko-KR"/>
              </w:rPr>
              <w:t>의</w:t>
            </w:r>
            <w:r>
              <w:rPr>
                <w:rFonts w:hAnsi="굴림"/>
                <w:i w:val="0"/>
                <w:color w:val="000000"/>
                <w:lang w:eastAsia="ko-KR"/>
              </w:rPr>
              <w:t xml:space="preserve"> 없고, 위 사이트에 처음으로 접속한 이용자</w:t>
            </w:r>
          </w:p>
        </w:tc>
      </w:tr>
      <w:tr w:rsidR="00F060DA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 w:rsidR="00E8549A">
              <w:rPr>
                <w:rFonts w:hint="eastAsia"/>
                <w:lang w:eastAsia="ko-KR"/>
              </w:rPr>
              <w:t xml:space="preserve">으로 인한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3924" w:rsidRPr="00A93924" w:rsidRDefault="00A93924" w:rsidP="00703FB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line="240" w:lineRule="auto"/>
              <w:rPr>
                <w:rFonts w:hAnsi="굴림"/>
                <w:color w:val="000000"/>
              </w:rPr>
            </w:pPr>
            <w:r>
              <w:rPr>
                <w:rFonts w:hAnsi="굴림"/>
                <w:color w:val="000000"/>
              </w:rPr>
              <w:t>홈페이지에 대한 첫인상이 좋지 않고 재방문 할 확률이 적어진다.</w:t>
            </w:r>
          </w:p>
          <w:p w:rsidR="00A93924" w:rsidRPr="00A93924" w:rsidRDefault="00A93924" w:rsidP="00703FB8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hAnsi="굴림"/>
                <w:color w:val="000000"/>
              </w:rPr>
            </w:pPr>
            <w:r>
              <w:rPr>
                <w:rFonts w:hAnsi="굴림"/>
                <w:color w:val="000000"/>
              </w:rPr>
              <w:t>회원 가입 시 잘못된 값을 입력한 상태로 회원 가입 버튼을 누르면 잘못 입력한 곳으로 다시 되돌아 가야 한다.</w:t>
            </w:r>
          </w:p>
          <w:p w:rsidR="00A93924" w:rsidRPr="00A93924" w:rsidRDefault="00A93924" w:rsidP="00703FB8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hAnsi="굴림" w:hint="eastAsia"/>
                <w:color w:val="000000"/>
              </w:rPr>
            </w:pPr>
            <w:r>
              <w:rPr>
                <w:rFonts w:hAnsi="굴림"/>
                <w:color w:val="000000"/>
              </w:rPr>
              <w:t>해당 상품과 관련된 상품을 보려면 해당 상품을 찾아보아야 한다.</w:t>
            </w:r>
          </w:p>
          <w:p w:rsidR="00F060DA" w:rsidRPr="00A93924" w:rsidRDefault="00A93924" w:rsidP="00703FB8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hAnsi="굴림"/>
                <w:color w:val="000000"/>
              </w:rPr>
            </w:pPr>
            <w:r>
              <w:rPr>
                <w:rFonts w:hAnsi="굴림"/>
                <w:color w:val="000000"/>
              </w:rPr>
              <w:t>상품에 대한 신뢰가 떨어진다.</w:t>
            </w:r>
          </w:p>
        </w:tc>
      </w:tr>
      <w:tr w:rsidR="00F060DA" w:rsidRPr="000F44F0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</w:t>
            </w:r>
            <w:r w:rsidR="00A93924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3924" w:rsidRDefault="00A93924" w:rsidP="00703FB8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메인 페이지 구성을 사용자들이 한눈에 이해하기 쉽게 디자인.</w:t>
            </w:r>
          </w:p>
          <w:p w:rsidR="00A93924" w:rsidRDefault="00A93924" w:rsidP="00703FB8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회원가입 시 잘못된 입력 값 부분에 빨간 줄 표시</w:t>
            </w:r>
          </w:p>
          <w:p w:rsidR="00A93924" w:rsidRPr="00A93924" w:rsidRDefault="00A93924" w:rsidP="00703FB8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hint="eastAsia"/>
                <w:b/>
                <w:i/>
                <w:color w:val="FF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이</w:t>
            </w:r>
            <w:r>
              <w:rPr>
                <w:rFonts w:hAnsi="굴림" w:hint="eastAsia"/>
                <w:color w:val="000000"/>
                <w:lang w:eastAsia="ko-KR"/>
              </w:rPr>
              <w:t xml:space="preserve"> </w:t>
            </w:r>
            <w:r w:rsidR="00CC4ABF">
              <w:rPr>
                <w:rFonts w:hAnsi="굴림" w:hint="eastAsia"/>
                <w:color w:val="000000"/>
                <w:lang w:eastAsia="ko-KR"/>
              </w:rPr>
              <w:t>이</w:t>
            </w:r>
            <w:r>
              <w:rPr>
                <w:rFonts w:hAnsi="굴림"/>
                <w:color w:val="000000"/>
                <w:lang w:eastAsia="ko-KR"/>
              </w:rPr>
              <w:t>용자가</w:t>
            </w:r>
            <w:r w:rsidR="00CC4ABF">
              <w:rPr>
                <w:rFonts w:hAnsi="굴림" w:hint="eastAsia"/>
                <w:color w:val="000000"/>
                <w:lang w:eastAsia="ko-KR"/>
              </w:rPr>
              <w:t xml:space="preserve"> 조회한</w:t>
            </w:r>
            <w:r>
              <w:rPr>
                <w:rFonts w:hAnsi="굴림"/>
                <w:color w:val="000000"/>
                <w:lang w:eastAsia="ko-KR"/>
              </w:rPr>
              <w:t xml:space="preserve"> 상품목록을 </w:t>
            </w:r>
            <w:proofErr w:type="spellStart"/>
            <w:r>
              <w:rPr>
                <w:rFonts w:hAnsi="굴림"/>
                <w:color w:val="000000"/>
                <w:lang w:eastAsia="ko-KR"/>
              </w:rPr>
              <w:t>빅데이터를</w:t>
            </w:r>
            <w:proofErr w:type="spellEnd"/>
            <w:r>
              <w:rPr>
                <w:rFonts w:hAnsi="굴림"/>
                <w:color w:val="000000"/>
                <w:lang w:eastAsia="ko-KR"/>
              </w:rPr>
              <w:t xml:space="preserve"> 이용해 상품</w:t>
            </w:r>
            <w:r w:rsidR="00CC4ABF">
              <w:rPr>
                <w:rFonts w:hAnsi="굴림" w:hint="eastAsia"/>
                <w:color w:val="000000"/>
                <w:lang w:eastAsia="ko-KR"/>
              </w:rPr>
              <w:t>추천</w:t>
            </w:r>
          </w:p>
          <w:p w:rsidR="00F060DA" w:rsidRPr="00A94869" w:rsidRDefault="00A93924" w:rsidP="00703FB8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i/>
                <w:color w:val="FF0000"/>
                <w:lang w:eastAsia="ko-KR"/>
              </w:rPr>
            </w:pPr>
            <w:r>
              <w:rPr>
                <w:rFonts w:hAnsi="굴림"/>
                <w:color w:val="000000"/>
              </w:rPr>
              <w:t xml:space="preserve">각 </w:t>
            </w:r>
            <w:proofErr w:type="spellStart"/>
            <w:r>
              <w:rPr>
                <w:rFonts w:hAnsi="굴림"/>
                <w:color w:val="000000"/>
              </w:rPr>
              <w:t>상품별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리뷰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작성</w:t>
            </w:r>
            <w:proofErr w:type="spellEnd"/>
          </w:p>
        </w:tc>
      </w:tr>
    </w:tbl>
    <w:p w:rsidR="00F060DA" w:rsidRDefault="00F060DA">
      <w:pPr>
        <w:pStyle w:val="a9"/>
        <w:rPr>
          <w:rFonts w:cs="Times New Roman" w:hint="eastAsia"/>
          <w:lang w:eastAsia="ko-KR"/>
        </w:rPr>
      </w:pPr>
    </w:p>
    <w:p w:rsidR="00A93924" w:rsidRDefault="00A93924">
      <w:pPr>
        <w:pStyle w:val="a9"/>
        <w:rPr>
          <w:rFonts w:cs="Times New Roman" w:hint="eastAsia"/>
          <w:lang w:eastAsia="ko-KR"/>
        </w:rPr>
      </w:pPr>
    </w:p>
    <w:p w:rsidR="00A93924" w:rsidRDefault="00A93924">
      <w:pPr>
        <w:pStyle w:val="a9"/>
        <w:rPr>
          <w:rFonts w:cs="Times New Roman" w:hint="eastAsia"/>
          <w:lang w:eastAsia="ko-KR"/>
        </w:rPr>
      </w:pPr>
    </w:p>
    <w:p w:rsidR="00A93924" w:rsidRDefault="00A93924">
      <w:pPr>
        <w:pStyle w:val="a9"/>
        <w:rPr>
          <w:rFonts w:cs="Times New Roman" w:hint="eastAsia"/>
          <w:lang w:eastAsia="ko-KR"/>
        </w:rPr>
      </w:pPr>
    </w:p>
    <w:p w:rsidR="00A93924" w:rsidRDefault="00A93924">
      <w:pPr>
        <w:pStyle w:val="a9"/>
        <w:rPr>
          <w:rFonts w:cs="Times New Roman" w:hint="eastAsia"/>
          <w:lang w:eastAsia="ko-KR"/>
        </w:rPr>
      </w:pPr>
    </w:p>
    <w:p w:rsidR="00A93924" w:rsidRDefault="00A93924">
      <w:pPr>
        <w:pStyle w:val="a9"/>
        <w:rPr>
          <w:rFonts w:cs="Times New Roman" w:hint="eastAsia"/>
          <w:lang w:eastAsia="ko-KR"/>
        </w:rPr>
      </w:pPr>
    </w:p>
    <w:p w:rsidR="00A93924" w:rsidRPr="00A93924" w:rsidRDefault="00A93924">
      <w:pPr>
        <w:pStyle w:val="a9"/>
        <w:rPr>
          <w:rFonts w:cs="Times New Roman"/>
          <w:lang w:eastAsia="ko-KR"/>
        </w:rPr>
      </w:pPr>
    </w:p>
    <w:p w:rsidR="00A93924" w:rsidRPr="0042039C" w:rsidRDefault="00A93924" w:rsidP="00A93924">
      <w:pPr>
        <w:pStyle w:val="3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나구매</w:t>
      </w:r>
      <w:proofErr w:type="spellEnd"/>
      <w:r w:rsidRPr="0042039C"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중고 구매자</w:t>
      </w:r>
      <w:r w:rsidRPr="0042039C">
        <w:rPr>
          <w:rFonts w:hint="eastAsia"/>
          <w:lang w:eastAsia="ko-KR"/>
        </w:rPr>
        <w:t>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A93924" w:rsidTr="006E50C1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3924" w:rsidRDefault="009061AD" w:rsidP="006E50C1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proofErr w:type="gramStart"/>
            <w:r>
              <w:rPr>
                <w:rFonts w:cs="Times New Roman"/>
                <w:lang w:eastAsia="ko-KR"/>
              </w:rPr>
              <w:t>.</w:t>
            </w:r>
            <w:r w:rsidR="00A93924">
              <w:rPr>
                <w:rFonts w:hint="eastAsia"/>
                <w:lang w:eastAsia="ko-KR"/>
              </w:rPr>
              <w:t>문제점</w:t>
            </w:r>
            <w:proofErr w:type="gramEnd"/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3924" w:rsidRPr="00332155" w:rsidRDefault="00A93924" w:rsidP="00703FB8">
            <w:pPr>
              <w:pStyle w:val="1"/>
              <w:numPr>
                <w:ilvl w:val="0"/>
                <w:numId w:val="6"/>
              </w:numPr>
              <w:spacing w:line="240" w:lineRule="auto"/>
              <w:rPr>
                <w:b w:val="0"/>
                <w:color w:val="000000"/>
                <w:sz w:val="20"/>
                <w:szCs w:val="20"/>
                <w:lang w:eastAsia="ko-KR"/>
              </w:rPr>
            </w:pPr>
            <w:r>
              <w:rPr>
                <w:b w:val="0"/>
                <w:color w:val="000000"/>
                <w:sz w:val="20"/>
                <w:szCs w:val="20"/>
                <w:lang w:eastAsia="ko-KR"/>
              </w:rPr>
              <w:t>원하는 매물이 언제 올라오는지 즉시 확인 불가.</w:t>
            </w:r>
          </w:p>
          <w:p w:rsidR="00332155" w:rsidRPr="00332155" w:rsidRDefault="00A93924" w:rsidP="00703FB8">
            <w:pPr>
              <w:pStyle w:val="1"/>
              <w:numPr>
                <w:ilvl w:val="0"/>
                <w:numId w:val="6"/>
              </w:numPr>
              <w:spacing w:line="240" w:lineRule="auto"/>
              <w:rPr>
                <w:rFonts w:hint="eastAsia"/>
                <w:b w:val="0"/>
                <w:color w:val="000000"/>
                <w:sz w:val="20"/>
                <w:szCs w:val="20"/>
                <w:lang w:eastAsia="ko-KR"/>
              </w:rPr>
            </w:pPr>
            <w:r>
              <w:rPr>
                <w:b w:val="0"/>
                <w:color w:val="000000"/>
                <w:sz w:val="20"/>
                <w:szCs w:val="20"/>
                <w:lang w:eastAsia="ko-KR"/>
              </w:rPr>
              <w:t>원하는 상품을 요청 할 수 없다.</w:t>
            </w:r>
          </w:p>
          <w:p w:rsidR="00A93924" w:rsidRPr="00332155" w:rsidRDefault="00A93924" w:rsidP="00703FB8">
            <w:pPr>
              <w:pStyle w:val="1"/>
              <w:numPr>
                <w:ilvl w:val="0"/>
                <w:numId w:val="6"/>
              </w:numPr>
              <w:spacing w:line="240" w:lineRule="auto"/>
              <w:rPr>
                <w:b w:val="0"/>
                <w:color w:val="000000"/>
                <w:sz w:val="20"/>
                <w:szCs w:val="20"/>
                <w:lang w:eastAsia="ko-KR"/>
              </w:rPr>
            </w:pPr>
            <w:r w:rsidRPr="00332155">
              <w:rPr>
                <w:b w:val="0"/>
                <w:color w:val="000000"/>
                <w:sz w:val="20"/>
                <w:szCs w:val="20"/>
                <w:lang w:eastAsia="ko-KR"/>
              </w:rPr>
              <w:t>중고 상품 페이지에 상품 설명이 부족함</w:t>
            </w:r>
          </w:p>
        </w:tc>
      </w:tr>
      <w:tr w:rsidR="00A93924" w:rsidTr="006E50C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3924" w:rsidRDefault="00A93924" w:rsidP="006E50C1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3924" w:rsidRDefault="00A93924" w:rsidP="00E02F61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lang w:eastAsia="ko-KR"/>
              </w:rPr>
            </w:pPr>
            <w:r>
              <w:rPr>
                <w:rFonts w:hAnsi="굴림"/>
                <w:i w:val="0"/>
                <w:color w:val="000000"/>
                <w:lang w:eastAsia="ko-KR"/>
              </w:rPr>
              <w:t>위 사이트를 즐겨 찾는 중고 타이틀 구매 이용자</w:t>
            </w:r>
          </w:p>
        </w:tc>
      </w:tr>
      <w:tr w:rsidR="00A93924" w:rsidTr="006E50C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3924" w:rsidRDefault="00A93924" w:rsidP="006E50C1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문제점으로 인한 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3924" w:rsidRDefault="00A93924" w:rsidP="00703FB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line="240" w:lineRule="auto"/>
              <w:rPr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원하는 상품이 올라와도 알 수가 없어서 원하는 상품을 놓칠 수 있다.</w:t>
            </w:r>
          </w:p>
          <w:p w:rsidR="00A93924" w:rsidRDefault="00A93924" w:rsidP="00703FB8">
            <w:pPr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hAnsi="굴림" w:hint="eastAsia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내가 원하는 상품이 아닌, 매물이 있는 상품 중에서 골라야 한다.</w:t>
            </w:r>
          </w:p>
          <w:p w:rsidR="00A93924" w:rsidRPr="00A93924" w:rsidRDefault="00A93924" w:rsidP="00703FB8">
            <w:pPr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상품에 대한 신뢰성이 떨어진다.</w:t>
            </w:r>
          </w:p>
        </w:tc>
      </w:tr>
      <w:tr w:rsidR="00A93924" w:rsidRPr="000F44F0" w:rsidTr="006E50C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3924" w:rsidRDefault="00A93924" w:rsidP="006E50C1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3924" w:rsidRPr="00A93924" w:rsidRDefault="00A93924" w:rsidP="00703FB8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알림 신청 서비스로 원하는 상품의 매물이 생겼을 때 문자나 메일로 알려준다.</w:t>
            </w:r>
          </w:p>
          <w:p w:rsidR="00A93924" w:rsidRPr="00A93924" w:rsidRDefault="00A93924" w:rsidP="00703FB8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hAnsi="굴림" w:hint="eastAsia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사용자끼리 거래를 할 수 있게 중고 거래 게시판을 만들고 상품을 요청할 수 있는 페이지를 만든다.</w:t>
            </w:r>
          </w:p>
          <w:p w:rsidR="00A93924" w:rsidRPr="00A93924" w:rsidRDefault="00A93924" w:rsidP="00703FB8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중고 상품에 대한 상태, 구성을 간단하고 한눈에 보기 쉽게 만든다.</w:t>
            </w:r>
          </w:p>
        </w:tc>
      </w:tr>
    </w:tbl>
    <w:p w:rsidR="009061AD" w:rsidRDefault="009061AD">
      <w:pPr>
        <w:pStyle w:val="a9"/>
        <w:rPr>
          <w:rFonts w:cs="Times New Roman"/>
          <w:lang w:eastAsia="ko-KR"/>
        </w:rPr>
      </w:pPr>
    </w:p>
    <w:p w:rsidR="00E02F61" w:rsidRPr="0042039C" w:rsidRDefault="00E02F61" w:rsidP="00E02F61">
      <w:pPr>
        <w:pStyle w:val="3"/>
        <w:rPr>
          <w:lang w:eastAsia="ko-KR"/>
        </w:rPr>
      </w:pPr>
      <w:proofErr w:type="spellStart"/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단골</w:t>
      </w:r>
      <w:proofErr w:type="spellEnd"/>
      <w:r w:rsidRPr="0042039C"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 xml:space="preserve">중고 </w:t>
      </w:r>
      <w:r>
        <w:rPr>
          <w:rFonts w:hint="eastAsia"/>
          <w:lang w:eastAsia="ko-KR"/>
        </w:rPr>
        <w:t>판</w:t>
      </w:r>
      <w:r>
        <w:rPr>
          <w:rFonts w:hint="eastAsia"/>
          <w:lang w:eastAsia="ko-KR"/>
        </w:rPr>
        <w:t>매자</w:t>
      </w:r>
      <w:r w:rsidRPr="0042039C">
        <w:rPr>
          <w:rFonts w:hint="eastAsia"/>
          <w:lang w:eastAsia="ko-KR"/>
        </w:rPr>
        <w:t>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02F61" w:rsidTr="006E50C1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2F61" w:rsidRDefault="00E02F61" w:rsidP="006E50C1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proofErr w:type="gramStart"/>
            <w:r>
              <w:rPr>
                <w:rFonts w:cs="Times New Roman"/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문제점</w:t>
            </w:r>
            <w:proofErr w:type="gramEnd"/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02F61" w:rsidRDefault="00E02F61" w:rsidP="00703FB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line="240" w:lineRule="auto"/>
              <w:rPr>
                <w:rFonts w:hAnsi="굴림" w:hint="eastAsia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회사에서 매입을 하는 시스템이라 원하는 가격에 판매를 할 수 없다.</w:t>
            </w:r>
          </w:p>
          <w:p w:rsidR="00E02F61" w:rsidRPr="0042039C" w:rsidRDefault="00E02F61" w:rsidP="00703FB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line="240" w:lineRule="auto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회사와의 거래라서 거래 방식이 복잡하다.</w:t>
            </w:r>
          </w:p>
        </w:tc>
      </w:tr>
      <w:tr w:rsidR="00E02F61" w:rsidTr="006E50C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2F61" w:rsidRDefault="00E02F61" w:rsidP="006E50C1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02F61" w:rsidRDefault="00E02F61" w:rsidP="00E02F61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lang w:eastAsia="ko-KR"/>
              </w:rPr>
            </w:pPr>
            <w:r>
              <w:rPr>
                <w:rFonts w:hAnsi="굴림"/>
                <w:i w:val="0"/>
                <w:color w:val="000000"/>
                <w:lang w:eastAsia="ko-KR"/>
              </w:rPr>
              <w:t>위 사이트를 자주 접속하며 자주 이용한 이용자</w:t>
            </w:r>
          </w:p>
        </w:tc>
      </w:tr>
      <w:tr w:rsidR="00E02F61" w:rsidTr="006E50C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2F61" w:rsidRDefault="00E02F61" w:rsidP="006E50C1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문제점으로 인한 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02F61" w:rsidRDefault="00E02F61" w:rsidP="00703FB8">
            <w:pPr>
              <w:keepLines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hAnsi="굴림" w:hint="eastAsia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원하는 가격에 판매를 하지 못해서 손해를 본 기분이 든다.</w:t>
            </w:r>
          </w:p>
          <w:p w:rsidR="00E02F61" w:rsidRPr="00A93924" w:rsidRDefault="00E02F61" w:rsidP="00703FB8">
            <w:pPr>
              <w:keepLines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사용자끼리의 거래보다 돈을 늦게 받는다.</w:t>
            </w:r>
          </w:p>
        </w:tc>
      </w:tr>
      <w:tr w:rsidR="00E02F61" w:rsidRPr="000F44F0" w:rsidTr="006E50C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2F61" w:rsidRDefault="00E02F61" w:rsidP="006E50C1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 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02F61" w:rsidRPr="00E02F61" w:rsidRDefault="00E02F61" w:rsidP="00703FB8">
            <w:pPr>
              <w:keepLines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 w:hint="eastAsia"/>
                <w:color w:val="000000"/>
                <w:lang w:eastAsia="ko-KR"/>
              </w:rPr>
              <w:t xml:space="preserve">사용자 </w:t>
            </w:r>
            <w:r>
              <w:rPr>
                <w:rFonts w:hAnsi="굴림"/>
                <w:color w:val="000000"/>
                <w:lang w:eastAsia="ko-KR"/>
              </w:rPr>
              <w:t>간의 거래를 할 수 있는 중고 거래 게시판을 만든다.</w:t>
            </w:r>
          </w:p>
        </w:tc>
      </w:tr>
    </w:tbl>
    <w:p w:rsidR="009061AD" w:rsidRDefault="009061AD">
      <w:pPr>
        <w:pStyle w:val="a9"/>
        <w:rPr>
          <w:rFonts w:cs="Times New Roman" w:hint="eastAsia"/>
          <w:lang w:eastAsia="ko-KR"/>
        </w:rPr>
      </w:pPr>
    </w:p>
    <w:p w:rsidR="00332155" w:rsidRDefault="00332155">
      <w:pPr>
        <w:pStyle w:val="a9"/>
        <w:rPr>
          <w:rFonts w:cs="Times New Roman" w:hint="eastAsia"/>
          <w:lang w:eastAsia="ko-KR"/>
        </w:rPr>
      </w:pPr>
    </w:p>
    <w:p w:rsidR="00332155" w:rsidRDefault="00332155">
      <w:pPr>
        <w:pStyle w:val="a9"/>
        <w:rPr>
          <w:rFonts w:cs="Times New Roman" w:hint="eastAsia"/>
          <w:lang w:eastAsia="ko-KR"/>
        </w:rPr>
      </w:pPr>
    </w:p>
    <w:p w:rsidR="00332155" w:rsidRDefault="00332155">
      <w:pPr>
        <w:pStyle w:val="a9"/>
        <w:rPr>
          <w:rFonts w:cs="Times New Roman" w:hint="eastAsia"/>
          <w:lang w:eastAsia="ko-KR"/>
        </w:rPr>
      </w:pPr>
    </w:p>
    <w:p w:rsidR="00332155" w:rsidRDefault="00332155">
      <w:pPr>
        <w:pStyle w:val="a9"/>
        <w:rPr>
          <w:rFonts w:cs="Times New Roman" w:hint="eastAsia"/>
          <w:lang w:eastAsia="ko-KR"/>
        </w:rPr>
      </w:pPr>
    </w:p>
    <w:p w:rsidR="00332155" w:rsidRPr="0042039C" w:rsidRDefault="00332155" w:rsidP="00332155">
      <w:pPr>
        <w:pStyle w:val="3"/>
        <w:rPr>
          <w:lang w:eastAsia="ko-KR"/>
        </w:rPr>
      </w:pPr>
      <w:proofErr w:type="spellStart"/>
      <w:r>
        <w:rPr>
          <w:rFonts w:hint="eastAsia"/>
          <w:lang w:eastAsia="ko-KR"/>
        </w:rPr>
        <w:t>새거만</w:t>
      </w:r>
      <w:proofErr w:type="spellEnd"/>
      <w:r w:rsidRPr="0042039C"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상품 구매자</w:t>
      </w:r>
      <w:r w:rsidRPr="0042039C">
        <w:rPr>
          <w:rFonts w:hint="eastAsia"/>
          <w:lang w:eastAsia="ko-KR"/>
        </w:rPr>
        <w:t>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32155" w:rsidTr="006E50C1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32155" w:rsidRDefault="00332155" w:rsidP="006E50C1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proofErr w:type="gramStart"/>
            <w:r>
              <w:rPr>
                <w:rFonts w:cs="Times New Roman"/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문제점</w:t>
            </w:r>
            <w:proofErr w:type="gramEnd"/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Pr="00332155" w:rsidRDefault="00703FB8" w:rsidP="00703FB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line="240" w:lineRule="auto"/>
              <w:rPr>
                <w:rFonts w:hAnsi="굴림"/>
                <w:color w:val="000000"/>
                <w:lang w:eastAsia="ko-KR"/>
              </w:rPr>
            </w:pPr>
            <w:r w:rsidRPr="00332155">
              <w:rPr>
                <w:rFonts w:hAnsi="굴림" w:hint="eastAsia"/>
                <w:color w:val="000000"/>
                <w:lang w:eastAsia="ko-KR"/>
              </w:rPr>
              <w:t>상품에</w:t>
            </w:r>
            <w:r w:rsidRPr="00332155">
              <w:rPr>
                <w:rFonts w:hAnsi="굴림" w:hint="eastAsia"/>
                <w:color w:val="000000"/>
                <w:lang w:eastAsia="ko-KR"/>
              </w:rPr>
              <w:t xml:space="preserve"> </w:t>
            </w:r>
            <w:r w:rsidRPr="00332155">
              <w:rPr>
                <w:rFonts w:hAnsi="굴림" w:hint="eastAsia"/>
                <w:color w:val="000000"/>
                <w:lang w:eastAsia="ko-KR"/>
              </w:rPr>
              <w:t>관련된</w:t>
            </w:r>
            <w:r w:rsidRPr="00332155">
              <w:rPr>
                <w:rFonts w:hAnsi="굴림" w:hint="eastAsia"/>
                <w:color w:val="000000"/>
                <w:lang w:eastAsia="ko-KR"/>
              </w:rPr>
              <w:t xml:space="preserve"> </w:t>
            </w:r>
            <w:r w:rsidRPr="00332155">
              <w:rPr>
                <w:rFonts w:hAnsi="굴림" w:hint="eastAsia"/>
                <w:color w:val="000000"/>
                <w:lang w:eastAsia="ko-KR"/>
              </w:rPr>
              <w:t>추가정보를</w:t>
            </w:r>
            <w:r w:rsidRPr="00332155">
              <w:rPr>
                <w:rFonts w:hAnsi="굴림" w:hint="eastAsia"/>
                <w:color w:val="000000"/>
                <w:lang w:eastAsia="ko-KR"/>
              </w:rPr>
              <w:t xml:space="preserve"> </w:t>
            </w:r>
            <w:r w:rsidRPr="00332155">
              <w:rPr>
                <w:rFonts w:hAnsi="굴림" w:hint="eastAsia"/>
                <w:color w:val="000000"/>
                <w:lang w:eastAsia="ko-KR"/>
              </w:rPr>
              <w:t>확인하려면</w:t>
            </w:r>
            <w:r w:rsidRPr="00332155">
              <w:rPr>
                <w:rFonts w:hAnsi="굴림" w:hint="eastAsia"/>
                <w:color w:val="000000"/>
                <w:lang w:eastAsia="ko-KR"/>
              </w:rPr>
              <w:t xml:space="preserve"> </w:t>
            </w:r>
            <w:r w:rsidRPr="00332155">
              <w:rPr>
                <w:rFonts w:hAnsi="굴림" w:hint="eastAsia"/>
                <w:color w:val="000000"/>
                <w:lang w:eastAsia="ko-KR"/>
              </w:rPr>
              <w:t>다른</w:t>
            </w:r>
            <w:r w:rsidRPr="00332155">
              <w:rPr>
                <w:rFonts w:hAnsi="굴림" w:hint="eastAsia"/>
                <w:color w:val="000000"/>
                <w:lang w:eastAsia="ko-KR"/>
              </w:rPr>
              <w:t xml:space="preserve"> </w:t>
            </w:r>
            <w:r w:rsidRPr="00332155">
              <w:rPr>
                <w:rFonts w:hAnsi="굴림" w:hint="eastAsia"/>
                <w:color w:val="000000"/>
                <w:lang w:eastAsia="ko-KR"/>
              </w:rPr>
              <w:t>커뮤니티를</w:t>
            </w:r>
            <w:r w:rsidRPr="00332155">
              <w:rPr>
                <w:rFonts w:hAnsi="굴림" w:hint="eastAsia"/>
                <w:color w:val="000000"/>
                <w:lang w:eastAsia="ko-KR"/>
              </w:rPr>
              <w:t xml:space="preserve"> </w:t>
            </w:r>
            <w:r w:rsidRPr="00332155">
              <w:rPr>
                <w:rFonts w:hAnsi="굴림" w:hint="eastAsia"/>
                <w:color w:val="000000"/>
                <w:lang w:eastAsia="ko-KR"/>
              </w:rPr>
              <w:t>검색하여야</w:t>
            </w:r>
            <w:r w:rsidRPr="00332155">
              <w:rPr>
                <w:rFonts w:hAnsi="굴림" w:hint="eastAsia"/>
                <w:color w:val="000000"/>
                <w:lang w:eastAsia="ko-KR"/>
              </w:rPr>
              <w:t xml:space="preserve"> </w:t>
            </w:r>
            <w:r w:rsidRPr="00332155">
              <w:rPr>
                <w:rFonts w:hAnsi="굴림" w:hint="eastAsia"/>
                <w:color w:val="000000"/>
                <w:lang w:eastAsia="ko-KR"/>
              </w:rPr>
              <w:t>한다</w:t>
            </w:r>
            <w:r w:rsidRPr="00332155">
              <w:rPr>
                <w:rFonts w:hAnsi="굴림" w:hint="eastAsia"/>
                <w:color w:val="000000"/>
                <w:lang w:eastAsia="ko-KR"/>
              </w:rPr>
              <w:t>.</w:t>
            </w:r>
          </w:p>
          <w:p w:rsidR="00332155" w:rsidRPr="00332155" w:rsidRDefault="00703FB8" w:rsidP="00703FB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  <w:tab w:val="num" w:pos="1440"/>
              </w:tabs>
              <w:spacing w:before="120" w:line="240" w:lineRule="auto"/>
              <w:rPr>
                <w:rFonts w:hAnsi="굴림"/>
                <w:color w:val="000000"/>
                <w:lang w:eastAsia="ko-KR"/>
              </w:rPr>
            </w:pPr>
            <w:r w:rsidRPr="00332155">
              <w:rPr>
                <w:rFonts w:hAnsi="굴림" w:hint="eastAsia"/>
                <w:color w:val="000000"/>
                <w:lang w:eastAsia="ko-KR"/>
              </w:rPr>
              <w:t>상품의</w:t>
            </w:r>
            <w:r w:rsidRPr="00332155">
              <w:rPr>
                <w:rFonts w:hAnsi="굴림" w:hint="eastAsia"/>
                <w:color w:val="000000"/>
                <w:lang w:eastAsia="ko-KR"/>
              </w:rPr>
              <w:t xml:space="preserve"> </w:t>
            </w:r>
            <w:r w:rsidRPr="00332155">
              <w:rPr>
                <w:rFonts w:hAnsi="굴림" w:hint="eastAsia"/>
                <w:color w:val="000000"/>
                <w:lang w:eastAsia="ko-KR"/>
              </w:rPr>
              <w:t>정렬</w:t>
            </w:r>
            <w:r w:rsidRPr="00332155">
              <w:rPr>
                <w:rFonts w:hAnsi="굴림" w:hint="eastAsia"/>
                <w:color w:val="000000"/>
                <w:lang w:eastAsia="ko-KR"/>
              </w:rPr>
              <w:t xml:space="preserve"> </w:t>
            </w:r>
            <w:r w:rsidRPr="00332155">
              <w:rPr>
                <w:rFonts w:hAnsi="굴림" w:hint="eastAsia"/>
                <w:color w:val="000000"/>
                <w:lang w:eastAsia="ko-KR"/>
              </w:rPr>
              <w:t>서비스가</w:t>
            </w:r>
            <w:r w:rsidRPr="00332155">
              <w:rPr>
                <w:rFonts w:hAnsi="굴림" w:hint="eastAsia"/>
                <w:color w:val="000000"/>
                <w:lang w:eastAsia="ko-KR"/>
              </w:rPr>
              <w:t xml:space="preserve"> </w:t>
            </w:r>
            <w:r w:rsidRPr="00332155">
              <w:rPr>
                <w:rFonts w:hAnsi="굴림" w:hint="eastAsia"/>
                <w:color w:val="000000"/>
                <w:lang w:eastAsia="ko-KR"/>
              </w:rPr>
              <w:t>부족하다</w:t>
            </w:r>
            <w:r w:rsidRPr="00332155">
              <w:rPr>
                <w:rFonts w:hAnsi="굴림" w:hint="eastAsia"/>
                <w:color w:val="000000"/>
                <w:lang w:eastAsia="ko-KR"/>
              </w:rPr>
              <w:t>.</w:t>
            </w:r>
          </w:p>
        </w:tc>
      </w:tr>
      <w:tr w:rsidR="00332155" w:rsidTr="006E50C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32155" w:rsidRDefault="00332155" w:rsidP="006E50C1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32155" w:rsidRDefault="00332155" w:rsidP="00800C4C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lang w:eastAsia="ko-KR"/>
              </w:rPr>
            </w:pPr>
            <w:r>
              <w:rPr>
                <w:rFonts w:hAnsi="굴림"/>
                <w:i w:val="0"/>
                <w:color w:val="000000"/>
                <w:lang w:eastAsia="ko-KR"/>
              </w:rPr>
              <w:t>위 사이트를 자주 접속하며</w:t>
            </w:r>
            <w:r w:rsidR="00800C4C">
              <w:rPr>
                <w:rFonts w:hAnsi="굴림" w:hint="eastAsia"/>
                <w:i w:val="0"/>
                <w:color w:val="000000"/>
                <w:lang w:eastAsia="ko-KR"/>
              </w:rPr>
              <w:t xml:space="preserve"> 중고거래 이외의 거래를 자주 이용한</w:t>
            </w:r>
            <w:r>
              <w:rPr>
                <w:rFonts w:hAnsi="굴림"/>
                <w:i w:val="0"/>
                <w:color w:val="000000"/>
                <w:lang w:eastAsia="ko-KR"/>
              </w:rPr>
              <w:t xml:space="preserve"> 이용자</w:t>
            </w:r>
          </w:p>
        </w:tc>
      </w:tr>
      <w:tr w:rsidR="00332155" w:rsidTr="006E50C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32155" w:rsidRDefault="00332155" w:rsidP="006E50C1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문제점으로 인한 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32155" w:rsidRDefault="00800C4C" w:rsidP="00703FB8">
            <w:pPr>
              <w:keepLines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after="120" w:line="240" w:lineRule="auto"/>
              <w:rPr>
                <w:rFonts w:hAnsi="굴림" w:hint="eastAsia"/>
                <w:color w:val="000000"/>
                <w:lang w:eastAsia="ko-KR"/>
              </w:rPr>
            </w:pPr>
            <w:r>
              <w:rPr>
                <w:rFonts w:hAnsi="굴림" w:hint="eastAsia"/>
                <w:color w:val="000000"/>
                <w:lang w:eastAsia="ko-KR"/>
              </w:rPr>
              <w:t xml:space="preserve">상품에 대해 </w:t>
            </w:r>
            <w:proofErr w:type="spellStart"/>
            <w:r>
              <w:rPr>
                <w:rFonts w:hAnsi="굴림" w:hint="eastAsia"/>
                <w:color w:val="000000"/>
                <w:lang w:eastAsia="ko-KR"/>
              </w:rPr>
              <w:t>여러가지</w:t>
            </w:r>
            <w:proofErr w:type="spellEnd"/>
            <w:r>
              <w:rPr>
                <w:rFonts w:hAnsi="굴림" w:hint="eastAsia"/>
                <w:color w:val="000000"/>
                <w:lang w:eastAsia="ko-KR"/>
              </w:rPr>
              <w:t xml:space="preserve"> 정보를 제공하지 못해 상품구매로 이어지지 </w:t>
            </w:r>
            <w:r w:rsidR="00FE2632">
              <w:rPr>
                <w:rFonts w:hAnsi="굴림" w:hint="eastAsia"/>
                <w:color w:val="000000"/>
                <w:lang w:eastAsia="ko-KR"/>
              </w:rPr>
              <w:t xml:space="preserve">않을 </w:t>
            </w:r>
            <w:r>
              <w:rPr>
                <w:rFonts w:hAnsi="굴림" w:hint="eastAsia"/>
                <w:color w:val="000000"/>
                <w:lang w:eastAsia="ko-KR"/>
              </w:rPr>
              <w:t>수 있다.</w:t>
            </w:r>
          </w:p>
          <w:p w:rsidR="00800C4C" w:rsidRPr="00A93924" w:rsidRDefault="00800C4C" w:rsidP="00703FB8">
            <w:pPr>
              <w:keepLines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after="120" w:line="240" w:lineRule="auto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 w:hint="eastAsia"/>
                <w:color w:val="000000"/>
                <w:lang w:eastAsia="ko-KR"/>
              </w:rPr>
              <w:t xml:space="preserve">이용자가 원하는 상품을 </w:t>
            </w:r>
            <w:r w:rsidR="00FE2632">
              <w:rPr>
                <w:rFonts w:hAnsi="굴림" w:hint="eastAsia"/>
                <w:color w:val="000000"/>
                <w:lang w:eastAsia="ko-KR"/>
              </w:rPr>
              <w:t>빠르게 찾을 수 있도록 돕지 못해 상품구매로 이어지지 않을 수 있다.</w:t>
            </w:r>
          </w:p>
        </w:tc>
      </w:tr>
      <w:tr w:rsidR="00332155" w:rsidRPr="000F44F0" w:rsidTr="006E50C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32155" w:rsidRDefault="00332155" w:rsidP="006E50C1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 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E2632" w:rsidRDefault="00FE2632" w:rsidP="00703FB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line="240" w:lineRule="auto"/>
              <w:rPr>
                <w:rFonts w:hAnsi="굴림" w:hint="eastAsia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 xml:space="preserve">상품과 관련된 정보를 웹 </w:t>
            </w:r>
            <w:proofErr w:type="spellStart"/>
            <w:r>
              <w:rPr>
                <w:rFonts w:hAnsi="굴림"/>
                <w:color w:val="000000"/>
                <w:lang w:eastAsia="ko-KR"/>
              </w:rPr>
              <w:t>크롤링</w:t>
            </w:r>
            <w:proofErr w:type="spellEnd"/>
            <w:r>
              <w:rPr>
                <w:rFonts w:hAnsi="굴림"/>
                <w:color w:val="000000"/>
                <w:lang w:eastAsia="ko-KR"/>
              </w:rPr>
              <w:t xml:space="preserve"> 방식을 사용하여 사용자가 원하는 정보를 바로 확인 할 수 있게 함.</w:t>
            </w:r>
          </w:p>
          <w:p w:rsidR="00332155" w:rsidRPr="00332155" w:rsidRDefault="00FE2632" w:rsidP="00703FB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line="240" w:lineRule="auto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 xml:space="preserve">상품의 정렬 방식을 상품 조회와 관련된 </w:t>
            </w:r>
            <w:r w:rsidR="00170D3B">
              <w:rPr>
                <w:rFonts w:hAnsi="굴림" w:hint="eastAsia"/>
                <w:color w:val="000000"/>
                <w:lang w:eastAsia="ko-KR"/>
              </w:rPr>
              <w:t>옵</w:t>
            </w:r>
            <w:r>
              <w:rPr>
                <w:rFonts w:hAnsi="굴림"/>
                <w:color w:val="000000"/>
                <w:lang w:eastAsia="ko-KR"/>
              </w:rPr>
              <w:t>션들을 추가.</w:t>
            </w:r>
          </w:p>
        </w:tc>
      </w:tr>
    </w:tbl>
    <w:p w:rsidR="00332155" w:rsidRPr="00332155" w:rsidRDefault="00332155">
      <w:pPr>
        <w:pStyle w:val="a9"/>
        <w:rPr>
          <w:rFonts w:cs="Times New Roman"/>
          <w:lang w:eastAsia="ko-KR"/>
        </w:rPr>
      </w:pPr>
    </w:p>
    <w:p w:rsidR="009061AD" w:rsidRDefault="00A82C9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 xml:space="preserve">기타 </w:t>
      </w:r>
      <w:r w:rsidR="009061AD">
        <w:rPr>
          <w:rFonts w:hint="eastAsia"/>
          <w:lang w:eastAsia="ko-KR"/>
        </w:rPr>
        <w:t>구현 관점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615CE" w:rsidTr="00A9486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615CE" w:rsidRDefault="000615CE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C01FF" w:rsidRDefault="008C01FF" w:rsidP="00703FB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line="240" w:lineRule="auto"/>
              <w:rPr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전체 교육 과정 중, 과제 진행 가능한 기간은 3개월(그 중 구현 시간은 대략 1개월)</w:t>
            </w:r>
          </w:p>
          <w:p w:rsidR="008C01FF" w:rsidRDefault="008C01FF" w:rsidP="00703FB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line="240" w:lineRule="auto"/>
              <w:rPr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당일(2018/8/8)에 아이템 선정 (8월 27일까지 선정 가능)</w:t>
            </w:r>
          </w:p>
          <w:p w:rsidR="000615CE" w:rsidRPr="00A94869" w:rsidRDefault="008C01FF" w:rsidP="008C01FF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Ansi="굴림"/>
                <w:i w:val="0"/>
                <w:color w:val="000000"/>
                <w:lang w:eastAsia="ko-KR"/>
              </w:rPr>
              <w:t>당일(2018/8/31)에 아이템 병합 (콘솔 중고 거래 사이트 -&gt; 콘솔 신품, 중고(P2P) 쇼핑몰</w:t>
            </w:r>
          </w:p>
        </w:tc>
      </w:tr>
      <w:tr w:rsidR="00A94869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Pr="008C01FF" w:rsidRDefault="008C01FF" w:rsidP="00A94869">
            <w:pPr>
              <w:pStyle w:val="InfoBlue"/>
              <w:ind w:left="0"/>
              <w:rPr>
                <w:rFonts w:hAnsi="굴림"/>
                <w:i w:val="0"/>
                <w:color w:val="000000"/>
                <w:lang w:eastAsia="ko-KR"/>
              </w:rPr>
            </w:pPr>
            <w:r w:rsidRPr="008C01FF">
              <w:rPr>
                <w:rFonts w:hAnsi="굴림" w:hint="eastAsia"/>
                <w:i w:val="0"/>
                <w:color w:val="000000"/>
                <w:lang w:eastAsia="ko-KR"/>
              </w:rPr>
              <w:t>개발자</w:t>
            </w:r>
          </w:p>
        </w:tc>
      </w:tr>
      <w:tr w:rsidR="00A94869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 w:rsidR="00E8549A">
              <w:rPr>
                <w:rFonts w:hint="eastAsia"/>
                <w:lang w:eastAsia="ko-KR"/>
              </w:rPr>
              <w:t xml:space="preserve">으로 인한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C01FF" w:rsidRDefault="008C01FF" w:rsidP="00703FB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line="240" w:lineRule="auto"/>
              <w:rPr>
                <w:rFonts w:hAnsi="굴림" w:hint="eastAsia"/>
                <w:color w:val="000000"/>
                <w:lang w:eastAsia="ko-KR"/>
              </w:rPr>
            </w:pPr>
            <w:r w:rsidRPr="008C01FF">
              <w:rPr>
                <w:rFonts w:hAnsi="굴림"/>
                <w:color w:val="000000"/>
                <w:lang w:eastAsia="ko-KR"/>
              </w:rPr>
              <w:t>참고 사이트 분석부터 개발까지의 기간이 짧음.</w:t>
            </w:r>
          </w:p>
          <w:p w:rsidR="00A94869" w:rsidRPr="008C01FF" w:rsidRDefault="008C01FF" w:rsidP="00703FB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line="240" w:lineRule="auto"/>
              <w:rPr>
                <w:rFonts w:hAnsi="굴림"/>
                <w:color w:val="000000"/>
                <w:lang w:eastAsia="ko-KR"/>
              </w:rPr>
            </w:pPr>
            <w:r w:rsidRPr="008C01FF">
              <w:rPr>
                <w:rFonts w:hAnsi="굴림"/>
                <w:color w:val="000000"/>
                <w:lang w:eastAsia="ko-KR"/>
              </w:rPr>
              <w:t>이때까지 했던 작업을 다시 시작해야 함.</w:t>
            </w:r>
          </w:p>
        </w:tc>
      </w:tr>
      <w:tr w:rsidR="0089474D" w:rsidRPr="000F44F0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9474D" w:rsidRDefault="0089474D" w:rsidP="00A94869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 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9474D" w:rsidRDefault="0089474D" w:rsidP="00703FB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line="240" w:lineRule="auto"/>
              <w:rPr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설계를 최소한의 수정을 할 수 있게 정확하고 신속하게 작업.</w:t>
            </w:r>
          </w:p>
          <w:p w:rsidR="0089474D" w:rsidRDefault="0089474D" w:rsidP="00703FB8">
            <w:pPr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 xml:space="preserve">이때까지의 </w:t>
            </w:r>
            <w:proofErr w:type="spellStart"/>
            <w:r>
              <w:rPr>
                <w:rFonts w:hAnsi="굴림"/>
                <w:color w:val="000000"/>
                <w:lang w:eastAsia="ko-KR"/>
              </w:rPr>
              <w:t>작업물을</w:t>
            </w:r>
            <w:proofErr w:type="spellEnd"/>
            <w:r>
              <w:rPr>
                <w:rFonts w:hAnsi="굴림"/>
                <w:color w:val="000000"/>
                <w:lang w:eastAsia="ko-KR"/>
              </w:rPr>
              <w:t xml:space="preserve"> 참고하여 작업.</w:t>
            </w:r>
          </w:p>
        </w:tc>
      </w:tr>
    </w:tbl>
    <w:p w:rsidR="00481371" w:rsidRPr="00481371" w:rsidRDefault="00481371" w:rsidP="00481371">
      <w:pPr>
        <w:pStyle w:val="1"/>
        <w:numPr>
          <w:ilvl w:val="0"/>
          <w:numId w:val="0"/>
        </w:numPr>
        <w:ind w:left="720"/>
        <w:rPr>
          <w:rFonts w:cs="Times New Roman"/>
          <w:lang w:eastAsia="ko-KR"/>
        </w:rPr>
      </w:pPr>
      <w:bookmarkStart w:id="18" w:name="_Toc447960005"/>
      <w:bookmarkStart w:id="19" w:name="_Toc452813581"/>
      <w:bookmarkStart w:id="20" w:name="_Toc467492727"/>
      <w:bookmarkStart w:id="21" w:name="_Toc436203381"/>
    </w:p>
    <w:p w:rsidR="000615CE" w:rsidRDefault="000615CE">
      <w:pPr>
        <w:pStyle w:val="1"/>
        <w:rPr>
          <w:rFonts w:cs="Times New Roman"/>
          <w:lang w:eastAsia="ko-KR"/>
        </w:rPr>
      </w:pPr>
      <w:r>
        <w:rPr>
          <w:rFonts w:hint="eastAsia"/>
          <w:lang w:eastAsia="ko-KR"/>
        </w:rPr>
        <w:t>이해당사자</w:t>
      </w:r>
      <w:r>
        <w:rPr>
          <w:lang w:eastAsia="ko-KR"/>
        </w:rPr>
        <w:t xml:space="preserve">(stakeholder) </w:t>
      </w:r>
      <w:r>
        <w:rPr>
          <w:rFonts w:hint="eastAsia"/>
          <w:lang w:eastAsia="ko-KR"/>
        </w:rPr>
        <w:t>및</w:t>
      </w:r>
      <w:r w:rsidR="00A9486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 w:rsidR="004813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18"/>
      <w:bookmarkEnd w:id="19"/>
      <w:bookmarkEnd w:id="20"/>
    </w:p>
    <w:p w:rsidR="000615CE" w:rsidRDefault="000615CE" w:rsidP="00FE5799">
      <w:pPr>
        <w:pStyle w:val="2"/>
        <w:widowControl/>
        <w:rPr>
          <w:lang w:eastAsia="ko-KR"/>
        </w:rPr>
      </w:pPr>
      <w:bookmarkStart w:id="22" w:name="_Toc425054385"/>
      <w:bookmarkStart w:id="23" w:name="_Toc342757863"/>
      <w:bookmarkStart w:id="24" w:name="_Toc346297772"/>
      <w:bookmarkStart w:id="25" w:name="_Toc422186478"/>
      <w:bookmarkStart w:id="26" w:name="_Toc436203383"/>
      <w:bookmarkStart w:id="27" w:name="_Toc452813587"/>
      <w:bookmarkStart w:id="28" w:name="_Toc467492732"/>
      <w:r>
        <w:rPr>
          <w:rFonts w:hint="eastAsia"/>
          <w:lang w:eastAsia="ko-KR"/>
        </w:rPr>
        <w:t>고객</w:t>
      </w:r>
      <w:r w:rsidR="00A060A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F86505" w:rsidRPr="00F86505" w:rsidRDefault="005A20D6" w:rsidP="00F86505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쇼핑몰 이용자</w:t>
      </w:r>
    </w:p>
    <w:p w:rsidR="000615CE" w:rsidRDefault="000615CE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A82C9D" w:rsidRDefault="005A20D6" w:rsidP="00A82C9D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proofErr w:type="spellStart"/>
            <w:r>
              <w:rPr>
                <w:rFonts w:hAnsi="굴림"/>
                <w:b/>
                <w:i w:val="0"/>
                <w:color w:val="000000"/>
              </w:rPr>
              <w:t>첫방문</w:t>
            </w:r>
            <w:proofErr w:type="spellEnd"/>
          </w:p>
        </w:tc>
      </w:tr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A82C9D" w:rsidRDefault="005A20D6" w:rsidP="00A82C9D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Ansi="굴림"/>
                <w:b/>
                <w:i w:val="0"/>
                <w:color w:val="000000"/>
                <w:lang w:eastAsia="ko-KR"/>
              </w:rPr>
              <w:t>콘솔 게임을 좋아하는 친구 생일 선물을 합리적 가격으로 사기 위해 쇼핑몰을 첫 방문함</w:t>
            </w:r>
          </w:p>
        </w:tc>
      </w:tr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5A20D6" w:rsidRDefault="005A20D6" w:rsidP="005A20D6">
            <w:pPr>
              <w:pStyle w:val="InfoBlue"/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/>
                <w:b/>
                <w:i w:val="0"/>
                <w:color w:val="000000"/>
                <w:lang w:eastAsia="ko-KR"/>
              </w:rPr>
              <w:t>친구의 생일 선물로 적합한 인기 게임을 추천상품 목록을 이용하여 구매</w:t>
            </w:r>
          </w:p>
        </w:tc>
      </w:tr>
    </w:tbl>
    <w:p w:rsidR="000615CE" w:rsidRDefault="000615CE" w:rsidP="006C61F8">
      <w:pPr>
        <w:pStyle w:val="a9"/>
        <w:ind w:left="0"/>
        <w:rPr>
          <w:rFonts w:cs="Times New Roman" w:hint="eastAsia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5A20D6" w:rsidTr="006E50C1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Default="005A20D6" w:rsidP="006E50C1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Pr="00A82C9D" w:rsidRDefault="005A20D6" w:rsidP="006E50C1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proofErr w:type="spellStart"/>
            <w:r>
              <w:rPr>
                <w:rFonts w:hAnsi="굴림"/>
                <w:b/>
                <w:i w:val="0"/>
                <w:color w:val="000000"/>
              </w:rPr>
              <w:t>나구매</w:t>
            </w:r>
            <w:proofErr w:type="spellEnd"/>
          </w:p>
        </w:tc>
      </w:tr>
      <w:tr w:rsidR="005A20D6" w:rsidTr="006E50C1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Default="005A20D6" w:rsidP="006E50C1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Default="005A20D6" w:rsidP="005A20D6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/>
                <w:color w:val="000000"/>
                <w:lang w:eastAsia="ko-KR"/>
              </w:rPr>
            </w:pPr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평소에 자주 </w:t>
            </w:r>
            <w:r>
              <w:rPr>
                <w:rFonts w:hAnsi="굴림"/>
                <w:b/>
                <w:i w:val="0"/>
                <w:color w:val="000000"/>
              </w:rPr>
              <w:t>이</w:t>
            </w:r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 사이트를 접속하며, 원하는 중고 게임의 매물을 확인하기 위해 방문함.</w:t>
            </w:r>
          </w:p>
        </w:tc>
      </w:tr>
      <w:tr w:rsidR="005A20D6" w:rsidTr="006E50C1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Default="005A20D6" w:rsidP="006E50C1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Default="005A20D6" w:rsidP="005A20D6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/>
                <w:color w:val="000000"/>
                <w:lang w:eastAsia="ko-KR"/>
              </w:rPr>
            </w:pPr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원하는 </w:t>
            </w:r>
            <w:r>
              <w:rPr>
                <w:rFonts w:hAnsi="굴림"/>
                <w:b/>
                <w:i w:val="0"/>
                <w:color w:val="000000"/>
              </w:rPr>
              <w:t>상품의</w:t>
            </w:r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 </w:t>
            </w:r>
            <w:r>
              <w:rPr>
                <w:rFonts w:hAnsi="굴림"/>
                <w:b/>
                <w:i w:val="0"/>
                <w:color w:val="000000"/>
              </w:rPr>
              <w:t>매물이</w:t>
            </w:r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 올라온 것을 문자로 확인하여 사이트를 접속하여 한눈에 들어오는 중고상품의 설명을 보고 바로 구매</w:t>
            </w:r>
          </w:p>
        </w:tc>
      </w:tr>
    </w:tbl>
    <w:p w:rsidR="005A20D6" w:rsidRPr="005A20D6" w:rsidRDefault="005A20D6" w:rsidP="006C61F8">
      <w:pPr>
        <w:pStyle w:val="a9"/>
        <w:ind w:left="0"/>
        <w:rPr>
          <w:rFonts w:cs="Times New Roman" w:hint="eastAsia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5A20D6" w:rsidTr="006E50C1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Default="005A20D6" w:rsidP="006E50C1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Pr="005A20D6" w:rsidRDefault="005A20D6" w:rsidP="005A20D6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</w:rPr>
            </w:pPr>
            <w:proofErr w:type="spellStart"/>
            <w:r w:rsidRPr="005A20D6">
              <w:rPr>
                <w:rFonts w:hAnsi="굴림"/>
                <w:b/>
                <w:i w:val="0"/>
                <w:color w:val="000000"/>
              </w:rPr>
              <w:t>나</w:t>
            </w:r>
            <w:r w:rsidRPr="005A20D6">
              <w:rPr>
                <w:rFonts w:hAnsi="굴림" w:hint="eastAsia"/>
                <w:b/>
                <w:i w:val="0"/>
                <w:color w:val="000000"/>
              </w:rPr>
              <w:t>단골</w:t>
            </w:r>
            <w:proofErr w:type="spellEnd"/>
          </w:p>
        </w:tc>
      </w:tr>
      <w:tr w:rsidR="005A20D6" w:rsidTr="006E50C1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Default="005A20D6" w:rsidP="006E50C1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Pr="005A20D6" w:rsidRDefault="005A20D6" w:rsidP="005A20D6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</w:rPr>
            </w:pPr>
            <w:r>
              <w:rPr>
                <w:rFonts w:hAnsi="굴림"/>
                <w:b/>
                <w:i w:val="0"/>
                <w:color w:val="000000"/>
              </w:rPr>
              <w:t>중고로 게임 타이틀을 판매하기 위해 사이트를 방문함.</w:t>
            </w:r>
          </w:p>
        </w:tc>
      </w:tr>
      <w:tr w:rsidR="005A20D6" w:rsidTr="006E50C1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Default="005A20D6" w:rsidP="006E50C1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Pr="005A20D6" w:rsidRDefault="005A20D6" w:rsidP="005A20D6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</w:rPr>
            </w:pPr>
            <w:r>
              <w:rPr>
                <w:rFonts w:hAnsi="굴림"/>
                <w:b/>
                <w:i w:val="0"/>
                <w:color w:val="000000"/>
              </w:rPr>
              <w:t>중고 거래 게시판을 이용하여 원하는 가격에 상품을 등록하여 다른 이용자에게 판매</w:t>
            </w:r>
          </w:p>
        </w:tc>
      </w:tr>
    </w:tbl>
    <w:p w:rsidR="005A20D6" w:rsidRPr="005A20D6" w:rsidRDefault="005A20D6" w:rsidP="006C61F8">
      <w:pPr>
        <w:pStyle w:val="a9"/>
        <w:ind w:left="0"/>
        <w:rPr>
          <w:rFonts w:cs="Times New Roman" w:hint="eastAsia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5A20D6" w:rsidTr="006E50C1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Default="005A20D6" w:rsidP="006E50C1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Pr="005A20D6" w:rsidRDefault="005A20D6" w:rsidP="005A20D6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</w:rPr>
            </w:pPr>
            <w:proofErr w:type="spellStart"/>
            <w:r w:rsidRPr="005A20D6">
              <w:rPr>
                <w:rFonts w:hAnsi="굴림" w:hint="eastAsia"/>
                <w:b/>
                <w:i w:val="0"/>
                <w:color w:val="000000"/>
              </w:rPr>
              <w:t>새거만</w:t>
            </w:r>
            <w:proofErr w:type="spellEnd"/>
          </w:p>
        </w:tc>
      </w:tr>
      <w:tr w:rsidR="005A20D6" w:rsidTr="006E50C1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Default="005A20D6" w:rsidP="006E50C1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Pr="005A20D6" w:rsidRDefault="005A20D6" w:rsidP="005A20D6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 w:hint="eastAsia"/>
                <w:b/>
                <w:i w:val="0"/>
                <w:color w:val="000000"/>
                <w:lang w:eastAsia="ko-KR"/>
              </w:rPr>
              <w:t>신작이나 추천상품을 구매하기 위해 사이트를 방문함</w:t>
            </w:r>
          </w:p>
        </w:tc>
      </w:tr>
      <w:tr w:rsidR="005A20D6" w:rsidTr="006E50C1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Default="005A20D6" w:rsidP="006E50C1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Pr="005A20D6" w:rsidRDefault="005C177B" w:rsidP="005A20D6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</w:rPr>
            </w:pPr>
            <w:r>
              <w:rPr>
                <w:rFonts w:hAnsi="굴림" w:hint="eastAsia"/>
                <w:b/>
                <w:i w:val="0"/>
                <w:color w:val="000000"/>
                <w:lang w:eastAsia="ko-KR"/>
              </w:rPr>
              <w:t>추천상품 구매율</w:t>
            </w:r>
          </w:p>
        </w:tc>
      </w:tr>
    </w:tbl>
    <w:p w:rsidR="005A20D6" w:rsidRPr="005A20D6" w:rsidRDefault="005A20D6" w:rsidP="006C61F8">
      <w:pPr>
        <w:pStyle w:val="a9"/>
        <w:ind w:left="0"/>
        <w:rPr>
          <w:rFonts w:cs="Times New Roman" w:hint="eastAsia"/>
          <w:lang w:eastAsia="ko-KR"/>
        </w:rPr>
      </w:pPr>
    </w:p>
    <w:p w:rsidR="005A20D6" w:rsidRDefault="005A20D6" w:rsidP="006C61F8">
      <w:pPr>
        <w:pStyle w:val="a9"/>
        <w:ind w:left="0"/>
        <w:rPr>
          <w:rFonts w:cs="Times New Roman"/>
          <w:lang w:eastAsia="ko-KR"/>
        </w:rPr>
      </w:pPr>
    </w:p>
    <w:p w:rsidR="006C61F8" w:rsidRDefault="006C61F8" w:rsidP="006C61F8">
      <w:pPr>
        <w:pStyle w:val="2"/>
        <w:widowControl/>
        <w:rPr>
          <w:lang w:eastAsia="ko-KR"/>
        </w:rPr>
      </w:pPr>
      <w:bookmarkStart w:id="29" w:name="_Toc452813586"/>
      <w:bookmarkStart w:id="30" w:name="_Toc509300843"/>
      <w:bookmarkStart w:id="31" w:name="_Toc467492729"/>
      <w:r>
        <w:rPr>
          <w:rFonts w:hint="eastAsia"/>
          <w:lang w:eastAsia="ko-KR"/>
        </w:rPr>
        <w:t>기타 이해당사자</w:t>
      </w:r>
      <w:r w:rsidR="00A060A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bookmarkEnd w:id="29"/>
      <w:bookmarkEnd w:id="30"/>
      <w:bookmarkEnd w:id="31"/>
    </w:p>
    <w:p w:rsidR="00E81957" w:rsidRPr="00E81957" w:rsidRDefault="00A82C9D" w:rsidP="00E81957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[3.2에서 식별한 대상자를 명시한다.</w:t>
      </w:r>
      <w:r>
        <w:rPr>
          <w:b/>
          <w:i w:val="0"/>
          <w:lang w:eastAsia="ko-KR"/>
        </w:rPr>
        <w:t xml:space="preserve"> </w:t>
      </w:r>
      <w:r>
        <w:rPr>
          <w:rFonts w:hint="eastAsia"/>
          <w:b/>
          <w:i w:val="0"/>
          <w:lang w:eastAsia="ko-KR"/>
        </w:rPr>
        <w:t>예</w:t>
      </w:r>
      <w:r>
        <w:rPr>
          <w:b/>
          <w:i w:val="0"/>
          <w:lang w:eastAsia="ko-KR"/>
        </w:rPr>
        <w:t xml:space="preserve">] </w:t>
      </w:r>
      <w:r>
        <w:rPr>
          <w:rFonts w:hint="eastAsia"/>
          <w:b/>
          <w:i w:val="0"/>
          <w:lang w:eastAsia="ko-KR"/>
        </w:rPr>
        <w:t>개발자,</w:t>
      </w:r>
      <w:r>
        <w:rPr>
          <w:b/>
          <w:i w:val="0"/>
          <w:lang w:eastAsia="ko-KR"/>
        </w:rPr>
        <w:t xml:space="preserve"> </w:t>
      </w:r>
      <w:r>
        <w:rPr>
          <w:rFonts w:hint="eastAsia"/>
          <w:b/>
          <w:i w:val="0"/>
          <w:lang w:eastAsia="ko-KR"/>
        </w:rPr>
        <w:t>채용 담당자]</w:t>
      </w:r>
    </w:p>
    <w:p w:rsidR="006C61F8" w:rsidRDefault="006C61F8" w:rsidP="006C61F8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5A20D6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Default="005A20D6" w:rsidP="002F1D9B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Default="005A20D6" w:rsidP="005A20D6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/>
                <w:color w:val="000000"/>
              </w:rPr>
            </w:pPr>
            <w:proofErr w:type="spellStart"/>
            <w:r>
              <w:rPr>
                <w:rFonts w:hAnsi="굴림"/>
                <w:b/>
                <w:i w:val="0"/>
                <w:color w:val="000000"/>
              </w:rPr>
              <w:t>나개발</w:t>
            </w:r>
            <w:proofErr w:type="spellEnd"/>
          </w:p>
        </w:tc>
      </w:tr>
      <w:tr w:rsidR="005A20D6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Default="005A20D6" w:rsidP="002F1D9B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Default="005A20D6" w:rsidP="005A20D6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/>
                <w:color w:val="000000"/>
                <w:lang w:eastAsia="ko-KR"/>
              </w:rPr>
            </w:pPr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쇼핑몰을 </w:t>
            </w:r>
            <w:r>
              <w:rPr>
                <w:rFonts w:hAnsi="굴림"/>
                <w:b/>
                <w:i w:val="0"/>
                <w:color w:val="000000"/>
              </w:rPr>
              <w:t>구축하는</w:t>
            </w:r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 개발 인력. </w:t>
            </w:r>
          </w:p>
        </w:tc>
      </w:tr>
      <w:tr w:rsidR="005A20D6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Default="005A20D6" w:rsidP="002F1D9B">
            <w:pPr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lastRenderedPageBreak/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0D6" w:rsidRDefault="005A20D6" w:rsidP="005A20D6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/>
                <w:color w:val="000000"/>
                <w:lang w:eastAsia="ko-KR"/>
              </w:rPr>
            </w:pPr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알림 </w:t>
            </w:r>
            <w:r>
              <w:rPr>
                <w:rFonts w:hAnsi="굴림"/>
                <w:b/>
                <w:i w:val="0"/>
                <w:color w:val="000000"/>
              </w:rPr>
              <w:t>서비스를</w:t>
            </w:r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 이용한 문자, 메일 발송 서비스, </w:t>
            </w:r>
            <w:proofErr w:type="spellStart"/>
            <w:r>
              <w:rPr>
                <w:rFonts w:hAnsi="굴림"/>
                <w:b/>
                <w:i w:val="0"/>
                <w:color w:val="000000"/>
                <w:lang w:eastAsia="ko-KR"/>
              </w:rPr>
              <w:t>빅데이터를</w:t>
            </w:r>
            <w:proofErr w:type="spellEnd"/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 이용한 추천상품 서비스 등의 기술 적용 100% 성공시키기</w:t>
            </w:r>
          </w:p>
        </w:tc>
      </w:tr>
    </w:tbl>
    <w:p w:rsidR="006C61F8" w:rsidRDefault="006C61F8" w:rsidP="006C61F8">
      <w:pPr>
        <w:pStyle w:val="a9"/>
        <w:ind w:left="0"/>
        <w:rPr>
          <w:rFonts w:cs="Times New Roman" w:hint="eastAsia"/>
          <w:lang w:eastAsia="ko-KR"/>
        </w:rPr>
      </w:pPr>
    </w:p>
    <w:tbl>
      <w:tblPr>
        <w:tblW w:w="8838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5A20D6" w:rsidTr="006E50C1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0D6" w:rsidRDefault="005A20D6" w:rsidP="006E50C1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대표</w:t>
            </w:r>
            <w:proofErr w:type="spellEnd"/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0D6" w:rsidRDefault="005A20D6" w:rsidP="005A20D6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/>
                <w:color w:val="000000"/>
              </w:rPr>
            </w:pPr>
            <w:proofErr w:type="spellStart"/>
            <w:r>
              <w:rPr>
                <w:rFonts w:hAnsi="굴림"/>
                <w:b/>
                <w:i w:val="0"/>
                <w:color w:val="000000"/>
              </w:rPr>
              <w:t>나홍보</w:t>
            </w:r>
            <w:proofErr w:type="spellEnd"/>
          </w:p>
        </w:tc>
      </w:tr>
      <w:tr w:rsidR="005A20D6" w:rsidTr="006E50C1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0D6" w:rsidRDefault="005A20D6" w:rsidP="006E50C1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설명</w:t>
            </w:r>
            <w:proofErr w:type="spellEnd"/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0D6" w:rsidRDefault="005A20D6" w:rsidP="005A20D6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/>
                <w:color w:val="000000"/>
                <w:lang w:eastAsia="ko-KR"/>
              </w:rPr>
            </w:pPr>
            <w:r>
              <w:rPr>
                <w:rFonts w:hAnsi="굴림"/>
                <w:b/>
                <w:i w:val="0"/>
                <w:color w:val="000000"/>
              </w:rPr>
              <w:t>쇼핑몰을</w:t>
            </w:r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 홍보하는 홍보인력. </w:t>
            </w:r>
          </w:p>
        </w:tc>
      </w:tr>
      <w:tr w:rsidR="005A20D6" w:rsidTr="006E50C1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0D6" w:rsidRDefault="005A20D6" w:rsidP="006E50C1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성공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기준</w:t>
            </w:r>
            <w:proofErr w:type="spellEnd"/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0D6" w:rsidRDefault="005A20D6" w:rsidP="005A20D6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/>
                <w:color w:val="000000"/>
                <w:lang w:eastAsia="ko-KR"/>
              </w:rPr>
            </w:pPr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SNS 연동 </w:t>
            </w:r>
            <w:r>
              <w:rPr>
                <w:rFonts w:hAnsi="굴림"/>
                <w:b/>
                <w:i w:val="0"/>
                <w:color w:val="000000"/>
              </w:rPr>
              <w:t>페이지</w:t>
            </w:r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 생성, 할인 및 쿠폰 상품 세분화, </w:t>
            </w:r>
            <w:proofErr w:type="spellStart"/>
            <w:r>
              <w:rPr>
                <w:rFonts w:hAnsi="굴림"/>
                <w:b/>
                <w:i w:val="0"/>
                <w:color w:val="000000"/>
                <w:lang w:eastAsia="ko-KR"/>
              </w:rPr>
              <w:t>인스타그램</w:t>
            </w:r>
            <w:proofErr w:type="spellEnd"/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 이벤트에 적합한 </w:t>
            </w:r>
            <w:r>
              <w:rPr>
                <w:rFonts w:hAnsi="굴림"/>
                <w:b/>
                <w:i w:val="0"/>
                <w:color w:val="000000"/>
              </w:rPr>
              <w:t>서포터</w:t>
            </w:r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 모집 </w:t>
            </w:r>
          </w:p>
        </w:tc>
      </w:tr>
    </w:tbl>
    <w:p w:rsidR="005A20D6" w:rsidRPr="006C61F8" w:rsidRDefault="005A20D6" w:rsidP="006C61F8">
      <w:pPr>
        <w:pStyle w:val="a9"/>
        <w:ind w:left="0"/>
        <w:rPr>
          <w:rFonts w:cs="Times New Roman"/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32" w:name="_Toc467492734"/>
      <w:r>
        <w:rPr>
          <w:rFonts w:hint="eastAsia"/>
          <w:lang w:eastAsia="ko-KR"/>
        </w:rPr>
        <w:t>고객환경</w:t>
      </w:r>
      <w:bookmarkEnd w:id="32"/>
    </w:p>
    <w:p w:rsidR="005A20D6" w:rsidRDefault="005A20D6" w:rsidP="005A20D6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 w:hanging="158"/>
        <w:rPr>
          <w:rFonts w:hint="eastAsia"/>
          <w:color w:val="000000"/>
          <w:lang w:eastAsia="ko-KR"/>
        </w:rPr>
      </w:pPr>
      <w:r>
        <w:rPr>
          <w:rFonts w:hAnsi="굴림"/>
          <w:color w:val="000000"/>
          <w:lang w:eastAsia="ko-KR"/>
        </w:rPr>
        <w:t>인터넷 웹 환경</w:t>
      </w:r>
      <w:r>
        <w:rPr>
          <w:rFonts w:hAnsi="굴림" w:hint="eastAsia"/>
          <w:color w:val="000000"/>
          <w:lang w:eastAsia="ko-KR"/>
        </w:rPr>
        <w:t>(Spring 기반)</w:t>
      </w:r>
    </w:p>
    <w:p w:rsidR="001C000E" w:rsidRPr="001C000E" w:rsidRDefault="005A20D6" w:rsidP="00A82C9D">
      <w:pPr>
        <w:pStyle w:val="InfoBlue"/>
        <w:rPr>
          <w:lang w:eastAsia="ko-KR"/>
        </w:rPr>
      </w:pPr>
      <w:r>
        <w:rPr>
          <w:noProof/>
          <w:color w:val="000000"/>
        </w:rPr>
        <w:drawing>
          <wp:inline distT="0" distB="0" distL="0" distR="0" wp14:anchorId="1DA188D4" wp14:editId="590AEA4E">
            <wp:extent cx="4118699" cy="309694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8699" cy="3096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15CE" w:rsidRDefault="0081270F">
      <w:pPr>
        <w:pStyle w:val="1"/>
        <w:rPr>
          <w:lang w:eastAsia="ko-KR"/>
        </w:rPr>
      </w:pPr>
      <w:bookmarkStart w:id="33" w:name="_Toc467492735"/>
      <w:bookmarkEnd w:id="21"/>
      <w:r>
        <w:rPr>
          <w:rFonts w:hint="eastAsia"/>
          <w:lang w:eastAsia="ko-KR"/>
        </w:rPr>
        <w:t>KPI</w:t>
      </w:r>
      <w:bookmarkEnd w:id="33"/>
    </w:p>
    <w:p w:rsidR="00A82C9D" w:rsidRDefault="00A82C9D" w:rsidP="00A82C9D">
      <w:pPr>
        <w:pStyle w:val="2"/>
        <w:rPr>
          <w:lang w:eastAsia="ko-KR"/>
        </w:rPr>
      </w:pPr>
      <w:r>
        <w:rPr>
          <w:rFonts w:hint="eastAsia"/>
          <w:lang w:eastAsia="ko-KR"/>
        </w:rPr>
        <w:t>사용자 관점</w:t>
      </w:r>
    </w:p>
    <w:p w:rsidR="00507E88" w:rsidRPr="00A82C9D" w:rsidRDefault="00507E88" w:rsidP="00A82C9D">
      <w:pPr>
        <w:pStyle w:val="a9"/>
        <w:ind w:left="0"/>
        <w:rPr>
          <w:lang w:eastAsia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63"/>
      </w:tblGrid>
      <w:tr w:rsidR="00631A0D" w:rsidTr="00631A0D">
        <w:trPr>
          <w:trHeight w:val="380"/>
        </w:trPr>
        <w:tc>
          <w:tcPr>
            <w:tcW w:w="2235" w:type="dxa"/>
            <w:shd w:val="clear" w:color="auto" w:fill="B8CCE4" w:themeFill="accent1" w:themeFillTint="66"/>
          </w:tcPr>
          <w:p w:rsidR="00631A0D" w:rsidRDefault="008E63F2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bookmarkStart w:id="34" w:name="_GoBack"/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3260" w:type="dxa"/>
            <w:shd w:val="clear" w:color="auto" w:fill="B8CCE4" w:themeFill="accent1" w:themeFillTint="66"/>
          </w:tcPr>
          <w:p w:rsidR="00631A0D" w:rsidRDefault="00631A0D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정의</w:t>
            </w:r>
          </w:p>
        </w:tc>
        <w:tc>
          <w:tcPr>
            <w:tcW w:w="4063" w:type="dxa"/>
            <w:shd w:val="clear" w:color="auto" w:fill="B8CCE4" w:themeFill="accent1" w:themeFillTint="66"/>
          </w:tcPr>
          <w:p w:rsidR="00631A0D" w:rsidRDefault="00631A0D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bookmarkEnd w:id="34"/>
      <w:tr w:rsidR="00C55498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C55498" w:rsidRPr="00A82C9D" w:rsidRDefault="00C55498" w:rsidP="00631A0D">
            <w:pPr>
              <w:pStyle w:val="a9"/>
              <w:keepLines w:val="0"/>
              <w:ind w:left="0"/>
              <w:jc w:val="center"/>
              <w:rPr>
                <w:b/>
                <w:color w:val="FF0000"/>
                <w:lang w:eastAsia="ko-KR"/>
              </w:rPr>
            </w:pPr>
            <w:proofErr w:type="spellStart"/>
            <w:r>
              <w:rPr>
                <w:rFonts w:hAnsi="굴림"/>
                <w:color w:val="000000"/>
              </w:rPr>
              <w:t>방문당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구매율</w:t>
            </w:r>
            <w:proofErr w:type="spellEnd"/>
          </w:p>
        </w:tc>
        <w:tc>
          <w:tcPr>
            <w:tcW w:w="3260" w:type="dxa"/>
          </w:tcPr>
          <w:p w:rsidR="00C55498" w:rsidRPr="00A82C9D" w:rsidRDefault="00C55498" w:rsidP="00631A0D">
            <w:pPr>
              <w:pStyle w:val="a9"/>
              <w:keepLines w:val="0"/>
              <w:ind w:left="0"/>
              <w:jc w:val="center"/>
              <w:rPr>
                <w:b/>
                <w:color w:val="FF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구매건수/방문자 방문건수</w:t>
            </w:r>
          </w:p>
        </w:tc>
        <w:tc>
          <w:tcPr>
            <w:tcW w:w="4063" w:type="dxa"/>
          </w:tcPr>
          <w:p w:rsid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웹사이트 방문하여 구매로 연결되는 비율</w:t>
            </w:r>
          </w:p>
        </w:tc>
      </w:tr>
      <w:tr w:rsidR="00C55498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접속횟수</w:t>
            </w:r>
            <w:proofErr w:type="spellEnd"/>
          </w:p>
        </w:tc>
        <w:tc>
          <w:tcPr>
            <w:tcW w:w="3260" w:type="dxa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하루에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접속한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횟수</w:t>
            </w:r>
            <w:proofErr w:type="spellEnd"/>
          </w:p>
        </w:tc>
        <w:tc>
          <w:tcPr>
            <w:tcW w:w="4063" w:type="dxa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회원당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하루에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접속한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횟수를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측정한다</w:t>
            </w:r>
            <w:proofErr w:type="spellEnd"/>
            <w:r>
              <w:rPr>
                <w:rFonts w:hAnsi="굴림"/>
                <w:color w:val="000000"/>
              </w:rPr>
              <w:t>.</w:t>
            </w:r>
          </w:p>
        </w:tc>
      </w:tr>
      <w:tr w:rsidR="00C55498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회원가입수</w:t>
            </w:r>
            <w:proofErr w:type="spellEnd"/>
          </w:p>
        </w:tc>
        <w:tc>
          <w:tcPr>
            <w:tcW w:w="3260" w:type="dxa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r>
              <w:rPr>
                <w:rFonts w:hAnsi="굴림"/>
                <w:color w:val="000000"/>
              </w:rPr>
              <w:t xml:space="preserve">1년에 1만명 </w:t>
            </w:r>
            <w:proofErr w:type="spellStart"/>
            <w:r>
              <w:rPr>
                <w:rFonts w:hAnsi="굴림"/>
                <w:color w:val="000000"/>
              </w:rPr>
              <w:t>확보</w:t>
            </w:r>
            <w:proofErr w:type="spellEnd"/>
          </w:p>
        </w:tc>
        <w:tc>
          <w:tcPr>
            <w:tcW w:w="4063" w:type="dxa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회원을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얼마나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확보했는지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측정한다</w:t>
            </w:r>
            <w:proofErr w:type="spellEnd"/>
            <w:r>
              <w:rPr>
                <w:rFonts w:hAnsi="굴림"/>
                <w:color w:val="000000"/>
              </w:rPr>
              <w:t>.</w:t>
            </w:r>
          </w:p>
        </w:tc>
      </w:tr>
      <w:tr w:rsidR="00C55498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상품페이지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접근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횟수</w:t>
            </w:r>
            <w:proofErr w:type="spellEnd"/>
          </w:p>
        </w:tc>
        <w:tc>
          <w:tcPr>
            <w:tcW w:w="3260" w:type="dxa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특정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상품페이지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접근횟수</w:t>
            </w:r>
            <w:proofErr w:type="spellEnd"/>
          </w:p>
        </w:tc>
        <w:tc>
          <w:tcPr>
            <w:tcW w:w="4063" w:type="dxa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조회수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기준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상품정렬</w:t>
            </w:r>
            <w:proofErr w:type="spellEnd"/>
          </w:p>
        </w:tc>
      </w:tr>
      <w:tr w:rsidR="00C55498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lastRenderedPageBreak/>
              <w:t>상품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판매량</w:t>
            </w:r>
            <w:proofErr w:type="spellEnd"/>
          </w:p>
        </w:tc>
        <w:tc>
          <w:tcPr>
            <w:tcW w:w="3260" w:type="dxa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상품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판매량</w:t>
            </w:r>
            <w:proofErr w:type="spellEnd"/>
          </w:p>
        </w:tc>
        <w:tc>
          <w:tcPr>
            <w:tcW w:w="4063" w:type="dxa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판매량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기준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상품정렬</w:t>
            </w:r>
            <w:proofErr w:type="spellEnd"/>
          </w:p>
        </w:tc>
      </w:tr>
      <w:tr w:rsidR="00C55498" w:rsidRPr="00C55498" w:rsidTr="00A97B02">
        <w:trPr>
          <w:trHeight w:val="188"/>
        </w:trPr>
        <w:tc>
          <w:tcPr>
            <w:tcW w:w="2235" w:type="dxa"/>
            <w:shd w:val="clear" w:color="auto" w:fill="D6E3BC" w:themeFill="accent3" w:themeFillTint="66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신규회원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추천상품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구매율</w:t>
            </w:r>
            <w:proofErr w:type="spellEnd"/>
          </w:p>
        </w:tc>
        <w:tc>
          <w:tcPr>
            <w:tcW w:w="3260" w:type="dxa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추천상품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구매건수</w:t>
            </w:r>
            <w:proofErr w:type="spellEnd"/>
            <w:r>
              <w:rPr>
                <w:rFonts w:hAnsi="굴림"/>
                <w:color w:val="000000"/>
              </w:rPr>
              <w:t xml:space="preserve"> / </w:t>
            </w:r>
            <w:proofErr w:type="spellStart"/>
            <w:r>
              <w:rPr>
                <w:rFonts w:hAnsi="굴림"/>
                <w:color w:val="000000"/>
              </w:rPr>
              <w:t>신규회원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방문건수</w:t>
            </w:r>
            <w:proofErr w:type="spellEnd"/>
          </w:p>
        </w:tc>
        <w:tc>
          <w:tcPr>
            <w:tcW w:w="4063" w:type="dxa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신규회원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추천상품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구매비율</w:t>
            </w:r>
            <w:proofErr w:type="spellEnd"/>
          </w:p>
        </w:tc>
      </w:tr>
      <w:tr w:rsidR="00C55498" w:rsidTr="00A97B02">
        <w:trPr>
          <w:trHeight w:val="188"/>
        </w:trPr>
        <w:tc>
          <w:tcPr>
            <w:tcW w:w="2235" w:type="dxa"/>
            <w:shd w:val="clear" w:color="auto" w:fill="D6E3BC" w:themeFill="accent3" w:themeFillTint="66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우수회원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추천상품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구매율</w:t>
            </w:r>
            <w:proofErr w:type="spellEnd"/>
          </w:p>
        </w:tc>
        <w:tc>
          <w:tcPr>
            <w:tcW w:w="3260" w:type="dxa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추천상품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구매건수</w:t>
            </w:r>
            <w:proofErr w:type="spellEnd"/>
            <w:r>
              <w:rPr>
                <w:rFonts w:hAnsi="굴림"/>
                <w:color w:val="000000"/>
              </w:rPr>
              <w:t xml:space="preserve"> / </w:t>
            </w:r>
            <w:proofErr w:type="spellStart"/>
            <w:r>
              <w:rPr>
                <w:rFonts w:hAnsi="굴림"/>
                <w:color w:val="000000"/>
              </w:rPr>
              <w:t>우수회원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방문건수</w:t>
            </w:r>
            <w:proofErr w:type="spellEnd"/>
          </w:p>
        </w:tc>
        <w:tc>
          <w:tcPr>
            <w:tcW w:w="4063" w:type="dxa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우수회원</w:t>
            </w:r>
            <w:proofErr w:type="spellEnd"/>
            <w:r>
              <w:rPr>
                <w:rFonts w:hAnsi="굴림"/>
                <w:color w:val="000000"/>
              </w:rPr>
              <w:t>(</w:t>
            </w:r>
            <w:proofErr w:type="spellStart"/>
            <w:r>
              <w:rPr>
                <w:rFonts w:hAnsi="굴림"/>
                <w:color w:val="000000"/>
              </w:rPr>
              <w:t>플레티넘</w:t>
            </w:r>
            <w:proofErr w:type="spellEnd"/>
            <w:r>
              <w:rPr>
                <w:rFonts w:hAnsi="굴림"/>
                <w:color w:val="000000"/>
              </w:rPr>
              <w:t xml:space="preserve">, </w:t>
            </w:r>
            <w:proofErr w:type="spellStart"/>
            <w:r>
              <w:rPr>
                <w:rFonts w:hAnsi="굴림"/>
                <w:color w:val="000000"/>
              </w:rPr>
              <w:t>다이아</w:t>
            </w:r>
            <w:proofErr w:type="spellEnd"/>
            <w:r>
              <w:rPr>
                <w:rFonts w:hAnsi="굴림"/>
                <w:color w:val="000000"/>
              </w:rPr>
              <w:t xml:space="preserve">) </w:t>
            </w:r>
            <w:proofErr w:type="spellStart"/>
            <w:r>
              <w:rPr>
                <w:rFonts w:hAnsi="굴림"/>
                <w:color w:val="000000"/>
              </w:rPr>
              <w:t>추천상품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구매비율</w:t>
            </w:r>
            <w:proofErr w:type="spellEnd"/>
          </w:p>
        </w:tc>
      </w:tr>
      <w:tr w:rsidR="00C55498" w:rsidTr="00A97B02">
        <w:trPr>
          <w:trHeight w:val="188"/>
        </w:trPr>
        <w:tc>
          <w:tcPr>
            <w:tcW w:w="2235" w:type="dxa"/>
            <w:shd w:val="clear" w:color="auto" w:fill="D6E3BC" w:themeFill="accent3" w:themeFillTint="66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비회원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회원가입</w:t>
            </w:r>
            <w:proofErr w:type="spellEnd"/>
            <w:r>
              <w:rPr>
                <w:rFonts w:hAnsi="굴림"/>
                <w:color w:val="000000"/>
              </w:rPr>
              <w:t xml:space="preserve"> 수</w:t>
            </w:r>
          </w:p>
        </w:tc>
        <w:tc>
          <w:tcPr>
            <w:tcW w:w="3260" w:type="dxa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회원가입</w:t>
            </w:r>
            <w:proofErr w:type="spellEnd"/>
            <w:r>
              <w:rPr>
                <w:rFonts w:hAnsi="굴림"/>
                <w:color w:val="000000"/>
              </w:rPr>
              <w:t xml:space="preserve"> 수 / </w:t>
            </w:r>
            <w:proofErr w:type="spellStart"/>
            <w:r>
              <w:rPr>
                <w:rFonts w:hAnsi="굴림"/>
                <w:color w:val="000000"/>
              </w:rPr>
              <w:t>비회원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방문건수</w:t>
            </w:r>
            <w:proofErr w:type="spellEnd"/>
          </w:p>
        </w:tc>
        <w:tc>
          <w:tcPr>
            <w:tcW w:w="4063" w:type="dxa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 xml:space="preserve">비회원 방문 대비 </w:t>
            </w:r>
            <w:proofErr w:type="spellStart"/>
            <w:r>
              <w:rPr>
                <w:rFonts w:hAnsi="굴림"/>
                <w:color w:val="000000"/>
                <w:lang w:eastAsia="ko-KR"/>
              </w:rPr>
              <w:t>회원가입률</w:t>
            </w:r>
            <w:proofErr w:type="spellEnd"/>
          </w:p>
        </w:tc>
      </w:tr>
      <w:tr w:rsidR="00C55498" w:rsidTr="00A97B02">
        <w:trPr>
          <w:trHeight w:val="188"/>
        </w:trPr>
        <w:tc>
          <w:tcPr>
            <w:tcW w:w="2235" w:type="dxa"/>
            <w:shd w:val="clear" w:color="auto" w:fill="D6E3BC" w:themeFill="accent3" w:themeFillTint="66"/>
          </w:tcPr>
          <w:p w:rsidR="00C55498" w:rsidRPr="00C55498" w:rsidRDefault="00C55498" w:rsidP="00127A0C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거래횟수</w:t>
            </w:r>
            <w:proofErr w:type="spellEnd"/>
          </w:p>
        </w:tc>
        <w:tc>
          <w:tcPr>
            <w:tcW w:w="3260" w:type="dxa"/>
          </w:tcPr>
          <w:p w:rsidR="00C55498" w:rsidRPr="00C55498" w:rsidRDefault="00C55498" w:rsidP="00760FA4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회원</w:t>
            </w:r>
            <w:proofErr w:type="spellEnd"/>
            <w:r w:rsidR="00760FA4">
              <w:rPr>
                <w:rFonts w:hAnsi="굴림" w:hint="eastAsia"/>
                <w:color w:val="000000"/>
                <w:lang w:eastAsia="ko-KR"/>
              </w:rPr>
              <w:t>당</w:t>
            </w:r>
            <w:r>
              <w:rPr>
                <w:rFonts w:hAnsi="굴림"/>
                <w:color w:val="000000"/>
              </w:rPr>
              <w:t xml:space="preserve"> 총 </w:t>
            </w:r>
            <w:proofErr w:type="spellStart"/>
            <w:r>
              <w:rPr>
                <w:rFonts w:hAnsi="굴림"/>
                <w:color w:val="000000"/>
              </w:rPr>
              <w:t>거래횟수</w:t>
            </w:r>
            <w:proofErr w:type="spellEnd"/>
          </w:p>
        </w:tc>
        <w:tc>
          <w:tcPr>
            <w:tcW w:w="4063" w:type="dxa"/>
          </w:tcPr>
          <w:p w:rsidR="00C55498" w:rsidRPr="00C55498" w:rsidRDefault="00C55498" w:rsidP="00760FA4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회원당</w:t>
            </w:r>
            <w:proofErr w:type="spellEnd"/>
            <w:r>
              <w:rPr>
                <w:rFonts w:hAnsi="굴림"/>
                <w:color w:val="000000"/>
              </w:rPr>
              <w:t xml:space="preserve"> 총 </w:t>
            </w:r>
            <w:proofErr w:type="spellStart"/>
            <w:r>
              <w:rPr>
                <w:rFonts w:hAnsi="굴림"/>
                <w:color w:val="000000"/>
              </w:rPr>
              <w:t>거래횟수</w:t>
            </w:r>
            <w:proofErr w:type="spellEnd"/>
          </w:p>
        </w:tc>
      </w:tr>
      <w:tr w:rsidR="00C55498" w:rsidTr="00A97B02">
        <w:trPr>
          <w:trHeight w:val="188"/>
        </w:trPr>
        <w:tc>
          <w:tcPr>
            <w:tcW w:w="2235" w:type="dxa"/>
            <w:shd w:val="clear" w:color="auto" w:fill="D6E3BC" w:themeFill="accent3" w:themeFillTint="66"/>
          </w:tcPr>
          <w:p w:rsidR="00C55498" w:rsidRPr="00C55498" w:rsidRDefault="00C55498" w:rsidP="00127A0C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거래완료 된 중고 상품의 평균가격</w:t>
            </w:r>
          </w:p>
        </w:tc>
        <w:tc>
          <w:tcPr>
            <w:tcW w:w="3260" w:type="dxa"/>
          </w:tcPr>
          <w:p w:rsidR="00C55498" w:rsidRPr="00C55498" w:rsidRDefault="00C55498" w:rsidP="005C5A31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거래된 중고타이틀 총 가격 / 중고타이틀 거래 완료 횟수</w:t>
            </w:r>
          </w:p>
        </w:tc>
        <w:tc>
          <w:tcPr>
            <w:tcW w:w="4063" w:type="dxa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각 타이틀 별 거래 완료된 상품의 평균가격</w:t>
            </w:r>
          </w:p>
        </w:tc>
      </w:tr>
      <w:tr w:rsidR="00C55498" w:rsidTr="00A97B02">
        <w:trPr>
          <w:trHeight w:val="188"/>
        </w:trPr>
        <w:tc>
          <w:tcPr>
            <w:tcW w:w="2235" w:type="dxa"/>
            <w:shd w:val="clear" w:color="auto" w:fill="D6E3BC" w:themeFill="accent3" w:themeFillTint="66"/>
          </w:tcPr>
          <w:p w:rsidR="00C55498" w:rsidRPr="00C55498" w:rsidRDefault="005C177B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r>
              <w:rPr>
                <w:rFonts w:hAnsi="굴림" w:hint="eastAsia"/>
                <w:color w:val="000000"/>
                <w:lang w:eastAsia="ko-KR"/>
              </w:rPr>
              <w:t xml:space="preserve">회원당 평균 </w:t>
            </w:r>
            <w:proofErr w:type="spellStart"/>
            <w:r>
              <w:rPr>
                <w:rFonts w:hAnsi="굴림"/>
                <w:color w:val="000000"/>
              </w:rPr>
              <w:t>게시글</w:t>
            </w:r>
            <w:proofErr w:type="spellEnd"/>
            <w:r>
              <w:rPr>
                <w:rFonts w:hAnsi="굴림"/>
                <w:color w:val="000000"/>
              </w:rPr>
              <w:t xml:space="preserve"> 수</w:t>
            </w:r>
          </w:p>
        </w:tc>
        <w:tc>
          <w:tcPr>
            <w:tcW w:w="3260" w:type="dxa"/>
          </w:tcPr>
          <w:p w:rsidR="00C55498" w:rsidRPr="00C55498" w:rsidRDefault="00476F67" w:rsidP="00476F67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 w:hint="eastAsia"/>
                <w:color w:val="000000"/>
                <w:lang w:eastAsia="ko-KR"/>
              </w:rPr>
            </w:pPr>
            <w:r>
              <w:rPr>
                <w:rFonts w:hAnsi="굴림" w:hint="eastAsia"/>
                <w:color w:val="000000"/>
                <w:lang w:eastAsia="ko-KR"/>
              </w:rPr>
              <w:t>일일</w:t>
            </w:r>
            <w:r w:rsidR="00760FA4">
              <w:rPr>
                <w:rFonts w:hAnsi="굴림" w:hint="eastAsia"/>
                <w:color w:val="000000"/>
                <w:lang w:eastAsia="ko-KR"/>
              </w:rPr>
              <w:t xml:space="preserve"> </w:t>
            </w:r>
            <w:proofErr w:type="spellStart"/>
            <w:r w:rsidR="00C55498">
              <w:rPr>
                <w:rFonts w:hAnsi="굴림"/>
                <w:color w:val="000000"/>
                <w:lang w:eastAsia="ko-KR"/>
              </w:rPr>
              <w:t>게시글</w:t>
            </w:r>
            <w:proofErr w:type="spellEnd"/>
            <w:r w:rsidR="00C55498">
              <w:rPr>
                <w:rFonts w:hAnsi="굴림"/>
                <w:color w:val="000000"/>
                <w:lang w:eastAsia="ko-KR"/>
              </w:rPr>
              <w:t xml:space="preserve"> </w:t>
            </w:r>
            <w:r w:rsidR="00760FA4">
              <w:rPr>
                <w:rFonts w:hAnsi="굴림" w:hint="eastAsia"/>
                <w:color w:val="000000"/>
                <w:lang w:eastAsia="ko-KR"/>
              </w:rPr>
              <w:t>수 /</w:t>
            </w:r>
            <w:r>
              <w:rPr>
                <w:rFonts w:hAnsi="굴림" w:hint="eastAsia"/>
                <w:color w:val="000000"/>
                <w:lang w:eastAsia="ko-KR"/>
              </w:rPr>
              <w:t xml:space="preserve"> 일일</w:t>
            </w:r>
            <w:r w:rsidR="00760FA4">
              <w:rPr>
                <w:rFonts w:hAnsi="굴림" w:hint="eastAsia"/>
                <w:color w:val="000000"/>
                <w:lang w:eastAsia="ko-KR"/>
              </w:rPr>
              <w:t xml:space="preserve"> 접속회원</w:t>
            </w:r>
            <w:r>
              <w:rPr>
                <w:rFonts w:hAnsi="굴림" w:hint="eastAsia"/>
                <w:color w:val="000000"/>
                <w:lang w:eastAsia="ko-KR"/>
              </w:rPr>
              <w:t xml:space="preserve"> </w:t>
            </w:r>
            <w:r w:rsidR="00760FA4">
              <w:rPr>
                <w:rFonts w:hAnsi="굴림" w:hint="eastAsia"/>
                <w:color w:val="000000"/>
                <w:lang w:eastAsia="ko-KR"/>
              </w:rPr>
              <w:t>수</w:t>
            </w:r>
          </w:p>
        </w:tc>
        <w:tc>
          <w:tcPr>
            <w:tcW w:w="4063" w:type="dxa"/>
          </w:tcPr>
          <w:p w:rsidR="00C55498" w:rsidRPr="00C55498" w:rsidRDefault="00C55498" w:rsidP="00C55498">
            <w:pPr>
              <w:pStyle w:val="a9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hAnsi="굴림"/>
                <w:color w:val="000000"/>
              </w:rPr>
            </w:pPr>
            <w:proofErr w:type="spellStart"/>
            <w:r>
              <w:rPr>
                <w:rFonts w:hAnsi="굴림"/>
                <w:color w:val="000000"/>
              </w:rPr>
              <w:t>회원당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하루에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게시한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게시글</w:t>
            </w:r>
            <w:proofErr w:type="spellEnd"/>
            <w:r>
              <w:rPr>
                <w:rFonts w:hAnsi="굴림"/>
                <w:color w:val="000000"/>
              </w:rPr>
              <w:t xml:space="preserve"> 수</w:t>
            </w:r>
          </w:p>
        </w:tc>
      </w:tr>
    </w:tbl>
    <w:p w:rsidR="00A97B02" w:rsidRDefault="00A97B02">
      <w:pPr>
        <w:rPr>
          <w:lang w:eastAsia="ko-KR"/>
        </w:rPr>
      </w:pPr>
    </w:p>
    <w:p w:rsidR="00A82C9D" w:rsidRDefault="00A82C9D" w:rsidP="00A82C9D">
      <w:pPr>
        <w:pStyle w:val="2"/>
        <w:rPr>
          <w:lang w:eastAsia="ko-KR"/>
        </w:rPr>
      </w:pPr>
      <w:r>
        <w:rPr>
          <w:rFonts w:hint="eastAsia"/>
          <w:lang w:eastAsia="ko-KR"/>
        </w:rPr>
        <w:t>기타 이해 관계자 관점</w:t>
      </w:r>
    </w:p>
    <w:p w:rsidR="00C55498" w:rsidRDefault="00C55498" w:rsidP="00C55498">
      <w:pPr>
        <w:rPr>
          <w:lang w:eastAsia="ko-KR"/>
        </w:rPr>
      </w:pPr>
      <w:r>
        <w:rPr>
          <w:rFonts w:ascii="바탕" w:eastAsia="바탕" w:hAnsi="바탕" w:cs="바탕" w:hint="eastAsia"/>
          <w:lang w:eastAsia="ko-KR"/>
        </w:rPr>
        <w:t>☞</w:t>
      </w:r>
      <w:r>
        <w:rPr>
          <w:lang w:eastAsia="ko-KR"/>
        </w:rPr>
        <w:t xml:space="preserve"> 기술적용 </w:t>
      </w:r>
      <w:proofErr w:type="spellStart"/>
      <w:r>
        <w:rPr>
          <w:lang w:eastAsia="ko-KR"/>
        </w:rPr>
        <w:t>달성률</w:t>
      </w:r>
      <w:proofErr w:type="spellEnd"/>
      <w:r>
        <w:rPr>
          <w:lang w:eastAsia="ko-KR"/>
        </w:rPr>
        <w:t>: 달성한 기술 요소/계획한 기술요소</w:t>
      </w:r>
    </w:p>
    <w:p w:rsidR="00C55498" w:rsidRDefault="00C55498" w:rsidP="00C55498">
      <w:r>
        <w:rPr>
          <w:rFonts w:ascii="바탕" w:eastAsia="바탕" w:hAnsi="바탕" w:cs="바탕" w:hint="eastAsia"/>
        </w:rPr>
        <w:t>☞</w:t>
      </w:r>
      <w:r>
        <w:t xml:space="preserve"> </w:t>
      </w:r>
      <w:proofErr w:type="spellStart"/>
      <w:r>
        <w:t>기술</w:t>
      </w:r>
      <w:proofErr w:type="spellEnd"/>
      <w:r>
        <w:t xml:space="preserve"> </w:t>
      </w:r>
      <w:proofErr w:type="spellStart"/>
      <w:r>
        <w:t>요소</w:t>
      </w:r>
      <w:proofErr w:type="spellEnd"/>
      <w:r>
        <w:t xml:space="preserve">   </w:t>
      </w:r>
    </w:p>
    <w:p w:rsidR="00C55498" w:rsidRDefault="00C55498" w:rsidP="00C55498">
      <w:r>
        <w:rPr>
          <w:rFonts w:ascii="Cambria Math" w:hAnsi="Cambria Math" w:cs="Cambria Math"/>
        </w:rPr>
        <w:t>⦁</w:t>
      </w:r>
      <w:r>
        <w:rPr>
          <w:rFonts w:ascii="Cambria Math" w:hAnsi="Cambria Math" w:cs="Cambria Math" w:hint="eastAsia"/>
          <w:lang w:eastAsia="ko-KR"/>
        </w:rPr>
        <w:t xml:space="preserve"> </w:t>
      </w:r>
      <w:r>
        <w:t xml:space="preserve">툴 </w:t>
      </w:r>
      <w:proofErr w:type="spellStart"/>
      <w:proofErr w:type="gramStart"/>
      <w:r>
        <w:t>프로그램</w:t>
      </w:r>
      <w:proofErr w:type="spellEnd"/>
      <w:r>
        <w:t xml:space="preserve"> :</w:t>
      </w:r>
      <w:proofErr w:type="gramEnd"/>
      <w:r>
        <w:t xml:space="preserve"> STS,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Client/Server, Eclipse(UML Designer), MySQL Workbench, VIM, </w:t>
      </w:r>
      <w:proofErr w:type="spellStart"/>
      <w:r>
        <w:t>발사믹목업</w:t>
      </w:r>
      <w:proofErr w:type="spellEnd"/>
    </w:p>
    <w:p w:rsidR="00C55498" w:rsidRDefault="00C55498" w:rsidP="00C55498">
      <w:r>
        <w:rPr>
          <w:rFonts w:ascii="Cambria Math" w:hAnsi="Cambria Math" w:cs="Cambria Math"/>
        </w:rPr>
        <w:t>⦁</w:t>
      </w:r>
      <w:r>
        <w:rPr>
          <w:rFonts w:ascii="Cambria Math" w:hAnsi="Cambria Math" w:cs="Cambria Math" w:hint="eastAsia"/>
          <w:lang w:eastAsia="ko-KR"/>
        </w:rPr>
        <w:t xml:space="preserve"> </w:t>
      </w:r>
      <w:proofErr w:type="spellStart"/>
      <w:r>
        <w:t>컴퓨터</w:t>
      </w:r>
      <w:proofErr w:type="spellEnd"/>
      <w:r>
        <w:t xml:space="preserve"> </w:t>
      </w:r>
      <w:proofErr w:type="spellStart"/>
      <w:proofErr w:type="gramStart"/>
      <w:r>
        <w:t>언어</w:t>
      </w:r>
      <w:proofErr w:type="spellEnd"/>
      <w:r>
        <w:t xml:space="preserve"> :</w:t>
      </w:r>
      <w:proofErr w:type="gramEnd"/>
      <w:r>
        <w:t xml:space="preserve"> JSP, Java, Java script, Python, HTML5, CSS, SQL</w:t>
      </w:r>
    </w:p>
    <w:p w:rsidR="00C55498" w:rsidRDefault="00C55498" w:rsidP="00C55498">
      <w:pPr>
        <w:rPr>
          <w:lang w:eastAsia="ko-KR"/>
        </w:rPr>
      </w:pPr>
      <w:r>
        <w:rPr>
          <w:rFonts w:ascii="Cambria Math" w:hAnsi="Cambria Math" w:cs="Cambria Math"/>
          <w:lang w:eastAsia="ko-KR"/>
        </w:rPr>
        <w:t>⦁</w:t>
      </w:r>
      <w:r>
        <w:rPr>
          <w:rFonts w:ascii="Cambria Math" w:hAnsi="Cambria Math" w:cs="Cambria Math" w:hint="eastAsia"/>
          <w:lang w:eastAsia="ko-KR"/>
        </w:rPr>
        <w:t xml:space="preserve"> </w:t>
      </w:r>
      <w:r>
        <w:rPr>
          <w:lang w:eastAsia="ko-KR"/>
        </w:rPr>
        <w:t xml:space="preserve">관련 기술: AJAX, </w:t>
      </w:r>
      <w:proofErr w:type="spellStart"/>
      <w:r>
        <w:rPr>
          <w:lang w:eastAsia="ko-KR"/>
        </w:rPr>
        <w:t>JQuery</w:t>
      </w:r>
      <w:proofErr w:type="spellEnd"/>
      <w:r>
        <w:rPr>
          <w:lang w:eastAsia="ko-KR"/>
        </w:rPr>
        <w:t>, Spring, 형상관리</w:t>
      </w:r>
    </w:p>
    <w:p w:rsidR="00C55498" w:rsidRDefault="00C55498" w:rsidP="00C55498">
      <w:pPr>
        <w:rPr>
          <w:lang w:eastAsia="ko-KR"/>
        </w:rPr>
      </w:pPr>
      <w:r>
        <w:rPr>
          <w:rFonts w:ascii="Cambria Math" w:hAnsi="Cambria Math" w:cs="Cambria Math"/>
          <w:lang w:eastAsia="ko-KR"/>
        </w:rPr>
        <w:t>⦁</w:t>
      </w:r>
      <w:r>
        <w:rPr>
          <w:rFonts w:ascii="Cambria Math" w:hAnsi="Cambria Math" w:cs="Cambria Math" w:hint="eastAsia"/>
          <w:lang w:eastAsia="ko-KR"/>
        </w:rPr>
        <w:t xml:space="preserve"> </w:t>
      </w:r>
      <w:r>
        <w:rPr>
          <w:lang w:eastAsia="ko-KR"/>
        </w:rPr>
        <w:t xml:space="preserve">데이터 </w:t>
      </w:r>
      <w:proofErr w:type="gramStart"/>
      <w:r>
        <w:rPr>
          <w:lang w:eastAsia="ko-KR"/>
        </w:rPr>
        <w:t>베이스 :</w:t>
      </w:r>
      <w:proofErr w:type="gramEnd"/>
      <w:r>
        <w:rPr>
          <w:lang w:eastAsia="ko-KR"/>
        </w:rPr>
        <w:t xml:space="preserve"> MySQL</w:t>
      </w:r>
    </w:p>
    <w:p w:rsidR="00C55498" w:rsidRDefault="00C55498" w:rsidP="00C55498">
      <w:pPr>
        <w:rPr>
          <w:lang w:eastAsia="ko-KR"/>
        </w:rPr>
      </w:pPr>
      <w:r>
        <w:rPr>
          <w:rFonts w:ascii="Cambria Math" w:hAnsi="Cambria Math" w:cs="Cambria Math"/>
          <w:lang w:eastAsia="ko-KR"/>
        </w:rPr>
        <w:t>⦁</w:t>
      </w:r>
      <w:r>
        <w:rPr>
          <w:rFonts w:ascii="Cambria Math" w:hAnsi="Cambria Math" w:cs="Cambria Math" w:hint="eastAsia"/>
          <w:lang w:eastAsia="ko-KR"/>
        </w:rPr>
        <w:t xml:space="preserve"> </w:t>
      </w:r>
      <w:proofErr w:type="spellStart"/>
      <w:r>
        <w:rPr>
          <w:lang w:eastAsia="ko-KR"/>
        </w:rPr>
        <w:t>빅데이터</w:t>
      </w:r>
      <w:proofErr w:type="spellEnd"/>
      <w:r>
        <w:rPr>
          <w:lang w:eastAsia="ko-KR"/>
        </w:rPr>
        <w:t xml:space="preserve">: </w:t>
      </w:r>
      <w:proofErr w:type="spellStart"/>
      <w:r>
        <w:rPr>
          <w:lang w:eastAsia="ko-KR"/>
        </w:rPr>
        <w:t>빅데이터</w:t>
      </w:r>
      <w:proofErr w:type="spellEnd"/>
      <w:r>
        <w:rPr>
          <w:lang w:eastAsia="ko-KR"/>
        </w:rPr>
        <w:t xml:space="preserve"> 수집, 분석(Pandas), 저장, 시각화, </w:t>
      </w:r>
      <w:proofErr w:type="spellStart"/>
      <w:r>
        <w:rPr>
          <w:lang w:eastAsia="ko-KR"/>
        </w:rPr>
        <w:t>머신러닝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텍스트마이닝</w:t>
      </w:r>
      <w:proofErr w:type="spellEnd"/>
      <w:r>
        <w:rPr>
          <w:lang w:eastAsia="ko-KR"/>
        </w:rPr>
        <w:t>, Open API</w:t>
      </w:r>
    </w:p>
    <w:p w:rsidR="00631A0D" w:rsidRPr="00507E88" w:rsidRDefault="00C55498" w:rsidP="00C55498">
      <w:pPr>
        <w:rPr>
          <w:rFonts w:hint="eastAsia"/>
          <w:lang w:eastAsia="ko-KR"/>
        </w:rPr>
      </w:pPr>
      <w:r>
        <w:rPr>
          <w:rFonts w:ascii="Cambria Math" w:hAnsi="Cambria Math" w:cs="Cambria Math"/>
        </w:rPr>
        <w:t>⦁</w:t>
      </w:r>
      <w:r>
        <w:rPr>
          <w:rFonts w:ascii="Cambria Math" w:hAnsi="Cambria Math" w:cs="Cambria Math" w:hint="eastAsia"/>
          <w:lang w:eastAsia="ko-KR"/>
        </w:rPr>
        <w:t xml:space="preserve"> </w:t>
      </w:r>
      <w:proofErr w:type="spellStart"/>
      <w:r>
        <w:t>아키텍처</w:t>
      </w:r>
      <w:proofErr w:type="spellEnd"/>
      <w:r>
        <w:t xml:space="preserve"> </w:t>
      </w:r>
      <w:proofErr w:type="spellStart"/>
      <w:r>
        <w:t>설계</w:t>
      </w:r>
      <w:proofErr w:type="spellEnd"/>
      <w:r>
        <w:t xml:space="preserve">: </w:t>
      </w:r>
      <w:proofErr w:type="spellStart"/>
      <w:r>
        <w:t>비전</w:t>
      </w:r>
      <w:proofErr w:type="spellEnd"/>
      <w:r>
        <w:t xml:space="preserve"> </w:t>
      </w:r>
      <w:proofErr w:type="spellStart"/>
      <w:r>
        <w:t>문서</w:t>
      </w:r>
      <w:proofErr w:type="spellEnd"/>
      <w:r>
        <w:t xml:space="preserve">, </w:t>
      </w:r>
      <w:proofErr w:type="spellStart"/>
      <w:proofErr w:type="gramStart"/>
      <w:r>
        <w:t>페르소나</w:t>
      </w:r>
      <w:proofErr w:type="spellEnd"/>
      <w:r>
        <w:t xml:space="preserve"> ,</w:t>
      </w:r>
      <w:proofErr w:type="spellStart"/>
      <w:r>
        <w:t>Usecase</w:t>
      </w:r>
      <w:proofErr w:type="spellEnd"/>
      <w:proofErr w:type="gramEnd"/>
      <w:r>
        <w:t xml:space="preserve"> Diagram,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명세서</w:t>
      </w:r>
      <w:proofErr w:type="spellEnd"/>
      <w:r>
        <w:t xml:space="preserve">, Activity Diagram, Class Diagram, </w:t>
      </w:r>
      <w:proofErr w:type="spellStart"/>
      <w:r>
        <w:t>목업</w:t>
      </w:r>
      <w:proofErr w:type="spellEnd"/>
    </w:p>
    <w:sectPr w:rsidR="00631A0D" w:rsidRPr="00507E88" w:rsidSect="00067E72">
      <w:headerReference w:type="default" r:id="rId11"/>
      <w:footerReference w:type="default" r:id="rId12"/>
      <w:pgSz w:w="12240" w:h="15840" w:code="1"/>
      <w:pgMar w:top="1985" w:right="1440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FB8" w:rsidRDefault="00703FB8">
      <w:pPr>
        <w:spacing w:line="240" w:lineRule="auto"/>
      </w:pPr>
      <w:r>
        <w:separator/>
      </w:r>
    </w:p>
  </w:endnote>
  <w:endnote w:type="continuationSeparator" w:id="0">
    <w:p w:rsidR="00703FB8" w:rsidRDefault="00703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44F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0F44F0">
          <w:pPr>
            <w:ind w:right="360"/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기밀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0F44F0">
          <w:pPr>
            <w:jc w:val="center"/>
            <w:rPr>
              <w:rFonts w:cs="Times New Roman"/>
              <w:lang w:eastAsia="ko-KR"/>
            </w:rPr>
          </w:pPr>
          <w:r>
            <w:rPr>
              <w:rFonts w:hAnsi="Symbol" w:cs="Times New Roman" w:hint="eastAsia"/>
            </w:rPr>
            <w:sym w:font="Symbol" w:char="F0D3"/>
          </w:r>
          <w:r w:rsidR="00861E13">
            <w:fldChar w:fldCharType="begin"/>
          </w:r>
          <w:r w:rsidR="00861E13">
            <w:instrText xml:space="preserve"> DOCPROPERTY "Company"  \* MERGEFORMAT </w:instrText>
          </w:r>
          <w:r w:rsidR="00861E13"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한국 IT 교육원</w:t>
          </w:r>
          <w:r>
            <w:rPr>
              <w:lang w:eastAsia="ko-KR"/>
            </w:rPr>
            <w:t>&gt;</w:t>
          </w:r>
          <w:r w:rsidR="00861E13">
            <w:rPr>
              <w:lang w:eastAsia="ko-KR"/>
            </w:rPr>
            <w:fldChar w:fldCharType="end"/>
          </w:r>
          <w:r>
            <w:rPr>
              <w:lang w:eastAsia="ko-KR"/>
            </w:rPr>
            <w:t xml:space="preserve">, </w:t>
          </w:r>
          <w:r w:rsidR="00A735DE">
            <w:fldChar w:fldCharType="begin"/>
          </w:r>
          <w:r>
            <w:instrText xml:space="preserve"> DATE \@ "yyyy" </w:instrText>
          </w:r>
          <w:r w:rsidR="00A735DE">
            <w:fldChar w:fldCharType="separate"/>
          </w:r>
          <w:r w:rsidR="0042039C">
            <w:rPr>
              <w:noProof/>
            </w:rPr>
            <w:t>2018</w:t>
          </w:r>
          <w:r w:rsidR="00A735D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A735DE">
          <w:pPr>
            <w:jc w:val="right"/>
            <w:rPr>
              <w:rFonts w:cs="Times New Roman"/>
            </w:rPr>
          </w:pPr>
          <w:r>
            <w:rPr>
              <w:rStyle w:val="a8"/>
            </w:rPr>
            <w:fldChar w:fldCharType="begin"/>
          </w:r>
          <w:r w:rsidR="000F44F0"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5C177B"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  <w:proofErr w:type="spellStart"/>
          <w:r w:rsidR="000F44F0">
            <w:rPr>
              <w:rFonts w:hint="eastAsia"/>
            </w:rPr>
            <w:t>페이지</w:t>
          </w:r>
          <w:proofErr w:type="spellEnd"/>
        </w:p>
      </w:tc>
    </w:tr>
  </w:tbl>
  <w:p w:rsidR="000F44F0" w:rsidRDefault="000F44F0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FB8" w:rsidRDefault="00703FB8">
      <w:pPr>
        <w:spacing w:line="240" w:lineRule="auto"/>
      </w:pPr>
      <w:r>
        <w:separator/>
      </w:r>
    </w:p>
  </w:footnote>
  <w:footnote w:type="continuationSeparator" w:id="0">
    <w:p w:rsidR="00703FB8" w:rsidRDefault="00703F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4F0" w:rsidRDefault="000F44F0">
    <w:pPr>
      <w:rPr>
        <w:rFonts w:cs="Times New Roman"/>
        <w:sz w:val="24"/>
        <w:szCs w:val="24"/>
      </w:rPr>
    </w:pPr>
  </w:p>
  <w:p w:rsidR="000F44F0" w:rsidRDefault="000F44F0">
    <w:pPr>
      <w:pBdr>
        <w:top w:val="single" w:sz="6" w:space="1" w:color="auto"/>
      </w:pBdr>
      <w:rPr>
        <w:rFonts w:cs="Times New Roman"/>
        <w:sz w:val="24"/>
        <w:szCs w:val="24"/>
      </w:rPr>
    </w:pPr>
  </w:p>
  <w:p w:rsidR="000F44F0" w:rsidRDefault="00861E13">
    <w:pPr>
      <w:pBdr>
        <w:bottom w:val="single" w:sz="6" w:space="1" w:color="auto"/>
      </w:pBdr>
      <w:jc w:val="right"/>
      <w:rPr>
        <w:rFonts w:cs="Times New Roman"/>
        <w:b/>
        <w:bCs/>
        <w:sz w:val="36"/>
        <w:szCs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F44F0">
      <w:rPr>
        <w:b/>
        <w:bCs/>
        <w:sz w:val="36"/>
        <w:szCs w:val="36"/>
      </w:rPr>
      <w:t>&lt;</w:t>
    </w:r>
    <w:r w:rsidR="000F44F0">
      <w:rPr>
        <w:rFonts w:hint="eastAsia"/>
        <w:b/>
        <w:bCs/>
        <w:sz w:val="36"/>
        <w:szCs w:val="36"/>
        <w:lang w:eastAsia="ko-KR"/>
      </w:rPr>
      <w:t>한국 IT 교육원</w:t>
    </w:r>
    <w:r w:rsidR="000F44F0">
      <w:rPr>
        <w:b/>
        <w:bCs/>
        <w:sz w:val="36"/>
        <w:szCs w:val="36"/>
        <w:lang w:eastAsia="ko-KR"/>
      </w:rPr>
      <w:t>&gt;</w:t>
    </w:r>
    <w:r>
      <w:rPr>
        <w:b/>
        <w:bCs/>
        <w:sz w:val="36"/>
        <w:szCs w:val="36"/>
        <w:lang w:eastAsia="ko-KR"/>
      </w:rPr>
      <w:fldChar w:fldCharType="end"/>
    </w:r>
  </w:p>
  <w:p w:rsidR="000F44F0" w:rsidRDefault="000F44F0">
    <w:pPr>
      <w:pBdr>
        <w:bottom w:val="single" w:sz="6" w:space="1" w:color="auto"/>
      </w:pBdr>
      <w:jc w:val="right"/>
      <w:rPr>
        <w:rFonts w:cs="Times New Roman"/>
        <w:sz w:val="24"/>
        <w:szCs w:val="24"/>
      </w:rPr>
    </w:pPr>
  </w:p>
  <w:p w:rsidR="000F44F0" w:rsidRDefault="000F44F0">
    <w:pPr>
      <w:pStyle w:val="a6"/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44F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 w:rsidP="00576FC6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한국 IT 교육원 온라인 시스템 구축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tabs>
              <w:tab w:val="left" w:pos="1135"/>
            </w:tabs>
            <w:spacing w:before="40"/>
            <w:ind w:right="68"/>
            <w:rPr>
              <w:lang w:eastAsia="ko-KR"/>
            </w:rPr>
          </w:pPr>
          <w:r>
            <w:rPr>
              <w:rFonts w:hint="eastAsia"/>
              <w:lang w:eastAsia="ko-KR"/>
            </w:rPr>
            <w:t>버전</w:t>
          </w:r>
          <w:r>
            <w:rPr>
              <w:lang w:eastAsia="ko-KR"/>
            </w:rPr>
            <w:t>:           &lt;1.0&gt;</w:t>
          </w:r>
        </w:p>
      </w:tc>
    </w:tr>
    <w:tr w:rsidR="000F44F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비즈니스비전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rPr>
              <w:lang w:eastAsia="ko-KR"/>
            </w:rPr>
          </w:pPr>
          <w:r>
            <w:rPr>
              <w:rFonts w:hint="eastAsia"/>
              <w:lang w:eastAsia="ko-KR"/>
            </w:rPr>
            <w:t>날짜</w:t>
          </w:r>
          <w:r>
            <w:rPr>
              <w:lang w:eastAsia="ko-KR"/>
            </w:rPr>
            <w:t>:  &lt;</w:t>
          </w:r>
          <w:r>
            <w:rPr>
              <w:rFonts w:hint="eastAsia"/>
              <w:lang w:eastAsia="ko-KR"/>
            </w:rPr>
            <w:t>2016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11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21</w:t>
          </w:r>
          <w:r>
            <w:rPr>
              <w:lang w:eastAsia="ko-KR"/>
            </w:rPr>
            <w:t>&gt;</w:t>
          </w:r>
        </w:p>
      </w:tc>
    </w:tr>
    <w:tr w:rsidR="000F44F0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r>
            <w:rPr>
              <w:rFonts w:hint="eastAsia"/>
              <w:lang w:eastAsia="ko-KR"/>
            </w:rPr>
            <w:t>HKIT-VD-01</w:t>
          </w:r>
        </w:p>
      </w:tc>
    </w:tr>
  </w:tbl>
  <w:p w:rsidR="000F44F0" w:rsidRDefault="000F44F0">
    <w:pPr>
      <w:pStyle w:val="a6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11D64DA"/>
    <w:multiLevelType w:val="multilevel"/>
    <w:tmpl w:val="A6129DC0"/>
    <w:lvl w:ilvl="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/>
        <w:b w:val="0"/>
        <w:i w:val="0"/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23441F"/>
    <w:multiLevelType w:val="multilevel"/>
    <w:tmpl w:val="52FC1C0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A157310"/>
    <w:multiLevelType w:val="multilevel"/>
    <w:tmpl w:val="1E0655B4"/>
    <w:lvl w:ilvl="0">
      <w:start w:val="1"/>
      <w:numFmt w:val="decimal"/>
      <w:lvlText w:val="%1."/>
      <w:lvlJc w:val="left"/>
      <w:pPr>
        <w:ind w:left="760" w:hanging="360"/>
      </w:pPr>
      <w:rPr>
        <w:i w:val="0"/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951CB2"/>
    <w:multiLevelType w:val="multilevel"/>
    <w:tmpl w:val="25A48536"/>
    <w:lvl w:ilvl="0">
      <w:start w:val="1"/>
      <w:numFmt w:val="decimal"/>
      <w:lvlText w:val="%1."/>
      <w:lvlJc w:val="left"/>
      <w:pPr>
        <w:ind w:left="760" w:hanging="360"/>
      </w:pPr>
      <w:rPr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4B4604E"/>
    <w:multiLevelType w:val="multilevel"/>
    <w:tmpl w:val="6F465B1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90616A0"/>
    <w:multiLevelType w:val="multilevel"/>
    <w:tmpl w:val="6F465B1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29534BA"/>
    <w:multiLevelType w:val="multilevel"/>
    <w:tmpl w:val="1D104DD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upperLetter"/>
      <w:lvlText w:val="%2."/>
      <w:lvlJc w:val="left"/>
      <w:pPr>
        <w:ind w:left="1520" w:hanging="400"/>
      </w:pPr>
    </w:lvl>
    <w:lvl w:ilvl="2">
      <w:start w:val="1"/>
      <w:numFmt w:val="lowerRoman"/>
      <w:lvlText w:val="%3."/>
      <w:lvlJc w:val="right"/>
      <w:pPr>
        <w:ind w:left="1920" w:hanging="400"/>
      </w:pPr>
    </w:lvl>
    <w:lvl w:ilvl="3">
      <w:start w:val="1"/>
      <w:numFmt w:val="decimal"/>
      <w:lvlText w:val="%4."/>
      <w:lvlJc w:val="left"/>
      <w:pPr>
        <w:ind w:left="2320" w:hanging="400"/>
      </w:pPr>
    </w:lvl>
    <w:lvl w:ilvl="4">
      <w:start w:val="1"/>
      <w:numFmt w:val="upperLetter"/>
      <w:lvlText w:val="%5."/>
      <w:lvlJc w:val="left"/>
      <w:pPr>
        <w:ind w:left="2720" w:hanging="400"/>
      </w:pPr>
    </w:lvl>
    <w:lvl w:ilvl="5">
      <w:start w:val="1"/>
      <w:numFmt w:val="lowerRoman"/>
      <w:lvlText w:val="%6."/>
      <w:lvlJc w:val="right"/>
      <w:pPr>
        <w:ind w:left="3120" w:hanging="400"/>
      </w:pPr>
    </w:lvl>
    <w:lvl w:ilvl="6">
      <w:start w:val="1"/>
      <w:numFmt w:val="decimal"/>
      <w:lvlText w:val="%7."/>
      <w:lvlJc w:val="left"/>
      <w:pPr>
        <w:ind w:left="3520" w:hanging="400"/>
      </w:pPr>
    </w:lvl>
    <w:lvl w:ilvl="7">
      <w:start w:val="1"/>
      <w:numFmt w:val="upperLetter"/>
      <w:lvlText w:val="%8."/>
      <w:lvlJc w:val="left"/>
      <w:pPr>
        <w:ind w:left="3920" w:hanging="400"/>
      </w:pPr>
    </w:lvl>
    <w:lvl w:ilvl="8">
      <w:start w:val="1"/>
      <w:numFmt w:val="lowerRoman"/>
      <w:lvlText w:val="%9."/>
      <w:lvlJc w:val="right"/>
      <w:pPr>
        <w:ind w:left="4320" w:hanging="400"/>
      </w:pPr>
    </w:lvl>
  </w:abstractNum>
  <w:abstractNum w:abstractNumId="8">
    <w:nsid w:val="340739E2"/>
    <w:multiLevelType w:val="multilevel"/>
    <w:tmpl w:val="1E0655B4"/>
    <w:lvl w:ilvl="0">
      <w:start w:val="1"/>
      <w:numFmt w:val="decimal"/>
      <w:lvlText w:val="%1."/>
      <w:lvlJc w:val="left"/>
      <w:pPr>
        <w:ind w:left="760" w:hanging="360"/>
      </w:pPr>
      <w:rPr>
        <w:i w:val="0"/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98B54D3"/>
    <w:multiLevelType w:val="multilevel"/>
    <w:tmpl w:val="DCA8B69E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E03487D"/>
    <w:multiLevelType w:val="multilevel"/>
    <w:tmpl w:val="6F465B1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4C74965"/>
    <w:multiLevelType w:val="multilevel"/>
    <w:tmpl w:val="6F465B1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6DA6111"/>
    <w:multiLevelType w:val="multilevel"/>
    <w:tmpl w:val="6F465B1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9793099"/>
    <w:multiLevelType w:val="multilevel"/>
    <w:tmpl w:val="DCA8B69E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60346E2"/>
    <w:multiLevelType w:val="multilevel"/>
    <w:tmpl w:val="41001B5C"/>
    <w:lvl w:ilvl="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/>
        <w:sz w:val="20"/>
        <w:szCs w:val="2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75B6D02"/>
    <w:multiLevelType w:val="multilevel"/>
    <w:tmpl w:val="872C4ABC"/>
    <w:lvl w:ilvl="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/>
        <w:b w:val="0"/>
        <w:i w:val="0"/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A9C3318"/>
    <w:multiLevelType w:val="multilevel"/>
    <w:tmpl w:val="D8C0B598"/>
    <w:lvl w:ilvl="0">
      <w:start w:val="1"/>
      <w:numFmt w:val="decimal"/>
      <w:lvlText w:val="%1."/>
      <w:lvlJc w:val="left"/>
      <w:pPr>
        <w:ind w:left="760" w:hanging="360"/>
      </w:pPr>
      <w:rPr>
        <w:i w:val="0"/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15"/>
  </w:num>
  <w:num w:numId="6">
    <w:abstractNumId w:val="14"/>
  </w:num>
  <w:num w:numId="7">
    <w:abstractNumId w:val="16"/>
  </w:num>
  <w:num w:numId="8">
    <w:abstractNumId w:val="2"/>
  </w:num>
  <w:num w:numId="9">
    <w:abstractNumId w:val="10"/>
  </w:num>
  <w:num w:numId="10">
    <w:abstractNumId w:val="9"/>
  </w:num>
  <w:num w:numId="11">
    <w:abstractNumId w:val="13"/>
  </w:num>
  <w:num w:numId="12">
    <w:abstractNumId w:val="6"/>
  </w:num>
  <w:num w:numId="13">
    <w:abstractNumId w:val="11"/>
  </w:num>
  <w:num w:numId="14">
    <w:abstractNumId w:val="12"/>
  </w:num>
  <w:num w:numId="15">
    <w:abstractNumId w:val="1"/>
  </w:num>
  <w:num w:numId="16">
    <w:abstractNumId w:val="5"/>
  </w:num>
  <w:num w:numId="1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DE"/>
    <w:rsid w:val="00033D65"/>
    <w:rsid w:val="000615CE"/>
    <w:rsid w:val="00067596"/>
    <w:rsid w:val="00067E72"/>
    <w:rsid w:val="00097D54"/>
    <w:rsid w:val="000E79DA"/>
    <w:rsid w:val="000F44F0"/>
    <w:rsid w:val="00117EB9"/>
    <w:rsid w:val="00127A0C"/>
    <w:rsid w:val="00170D3B"/>
    <w:rsid w:val="00190A6F"/>
    <w:rsid w:val="00196666"/>
    <w:rsid w:val="001C000E"/>
    <w:rsid w:val="001C255B"/>
    <w:rsid w:val="002223AD"/>
    <w:rsid w:val="002429BC"/>
    <w:rsid w:val="002707CB"/>
    <w:rsid w:val="002A33B6"/>
    <w:rsid w:val="002A37D7"/>
    <w:rsid w:val="002E31EB"/>
    <w:rsid w:val="00311FFB"/>
    <w:rsid w:val="003142F8"/>
    <w:rsid w:val="00321927"/>
    <w:rsid w:val="00332155"/>
    <w:rsid w:val="00396794"/>
    <w:rsid w:val="003B4C2E"/>
    <w:rsid w:val="003F1EC2"/>
    <w:rsid w:val="0042039C"/>
    <w:rsid w:val="00426B64"/>
    <w:rsid w:val="00475F80"/>
    <w:rsid w:val="00476F67"/>
    <w:rsid w:val="00481371"/>
    <w:rsid w:val="0048516F"/>
    <w:rsid w:val="004A2C95"/>
    <w:rsid w:val="004A7BEE"/>
    <w:rsid w:val="004F35AB"/>
    <w:rsid w:val="00507E88"/>
    <w:rsid w:val="00545CAB"/>
    <w:rsid w:val="00576FC6"/>
    <w:rsid w:val="005A20D6"/>
    <w:rsid w:val="005C177B"/>
    <w:rsid w:val="005C5A31"/>
    <w:rsid w:val="00610E27"/>
    <w:rsid w:val="00631A0D"/>
    <w:rsid w:val="0063523D"/>
    <w:rsid w:val="006B0E49"/>
    <w:rsid w:val="006C61F8"/>
    <w:rsid w:val="00703FB8"/>
    <w:rsid w:val="007233DF"/>
    <w:rsid w:val="00760FA4"/>
    <w:rsid w:val="00784CF2"/>
    <w:rsid w:val="00800C4C"/>
    <w:rsid w:val="0081270F"/>
    <w:rsid w:val="00861E13"/>
    <w:rsid w:val="0089474D"/>
    <w:rsid w:val="008A283B"/>
    <w:rsid w:val="008C01FF"/>
    <w:rsid w:val="008E63F2"/>
    <w:rsid w:val="009061AD"/>
    <w:rsid w:val="00926333"/>
    <w:rsid w:val="00930918"/>
    <w:rsid w:val="00935A5B"/>
    <w:rsid w:val="009477E9"/>
    <w:rsid w:val="0095086A"/>
    <w:rsid w:val="00951A31"/>
    <w:rsid w:val="009B480F"/>
    <w:rsid w:val="009D4ECD"/>
    <w:rsid w:val="009E0997"/>
    <w:rsid w:val="00A060A7"/>
    <w:rsid w:val="00A329DA"/>
    <w:rsid w:val="00A44CC3"/>
    <w:rsid w:val="00A735DE"/>
    <w:rsid w:val="00A80F9B"/>
    <w:rsid w:val="00A82C9D"/>
    <w:rsid w:val="00A9313C"/>
    <w:rsid w:val="00A93924"/>
    <w:rsid w:val="00A94869"/>
    <w:rsid w:val="00A97B02"/>
    <w:rsid w:val="00AA30F1"/>
    <w:rsid w:val="00AB4F2D"/>
    <w:rsid w:val="00AF0695"/>
    <w:rsid w:val="00AF791A"/>
    <w:rsid w:val="00B01F32"/>
    <w:rsid w:val="00B047E3"/>
    <w:rsid w:val="00B2270C"/>
    <w:rsid w:val="00B301F1"/>
    <w:rsid w:val="00B9254C"/>
    <w:rsid w:val="00C15666"/>
    <w:rsid w:val="00C55498"/>
    <w:rsid w:val="00C75B77"/>
    <w:rsid w:val="00C80675"/>
    <w:rsid w:val="00CB2B43"/>
    <w:rsid w:val="00CC4ABF"/>
    <w:rsid w:val="00CC6AF3"/>
    <w:rsid w:val="00D06CF7"/>
    <w:rsid w:val="00D60295"/>
    <w:rsid w:val="00D90D43"/>
    <w:rsid w:val="00D954DE"/>
    <w:rsid w:val="00DE1C7B"/>
    <w:rsid w:val="00DF1A1E"/>
    <w:rsid w:val="00E02F61"/>
    <w:rsid w:val="00E6145D"/>
    <w:rsid w:val="00E81957"/>
    <w:rsid w:val="00E8549A"/>
    <w:rsid w:val="00E93844"/>
    <w:rsid w:val="00EA68A1"/>
    <w:rsid w:val="00EA68DC"/>
    <w:rsid w:val="00ED7847"/>
    <w:rsid w:val="00EE7A34"/>
    <w:rsid w:val="00F060DA"/>
    <w:rsid w:val="00F06887"/>
    <w:rsid w:val="00F13BB6"/>
    <w:rsid w:val="00F25827"/>
    <w:rsid w:val="00F47623"/>
    <w:rsid w:val="00F86505"/>
    <w:rsid w:val="00FD4267"/>
    <w:rsid w:val="00FE2632"/>
    <w:rsid w:val="00FE5799"/>
    <w:rsid w:val="00FF5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7265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578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rpc\Downloads\rup_bvi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835BF-5643-467A-BC79-3251D3C09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rup_bvis.dot</Template>
  <TotalTime>4</TotalTime>
  <Pages>11</Pages>
  <Words>872</Words>
  <Characters>4976</Characters>
  <Application>Microsoft Office Word</Application>
  <DocSecurity>0</DocSecurity>
  <Lines>41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비즈니스 비전</vt:lpstr>
      <vt:lpstr>비즈니스 비전</vt:lpstr>
    </vt:vector>
  </TitlesOfParts>
  <Company>&lt;Company Name&gt;</Company>
  <LinksUpToDate>false</LinksUpToDate>
  <CharactersWithSpaces>5837</CharactersWithSpaces>
  <SharedDoc>false</SharedDoc>
  <HLinks>
    <vt:vector size="162" baseType="variant"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_Toc142384762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_Toc142384761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_Toc142384760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_Toc142384759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_Toc142384758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_Toc142384757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_Toc142384756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_Toc142384755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_Toc142384754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_Toc142384753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_Toc142384752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_Toc142384751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_Toc142384750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_Toc142384749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_Toc142384748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_Toc142384747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_Toc142384746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_Toc142384745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_Toc142384744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_Toc142384743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_Toc142384742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_Toc142384741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_Toc142384740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_Toc142384739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_Toc142384738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_Toc142384737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_Toc142384736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비즈니스 비전</dc:title>
  <dc:subject>&lt;프로젝트 이름&gt;</dc:subject>
  <dc:creator>owerpc</dc:creator>
  <cp:lastModifiedBy>USER</cp:lastModifiedBy>
  <cp:revision>4</cp:revision>
  <cp:lastPrinted>2000-09-21T22:13:00Z</cp:lastPrinted>
  <dcterms:created xsi:type="dcterms:W3CDTF">2018-09-10T04:41:00Z</dcterms:created>
  <dcterms:modified xsi:type="dcterms:W3CDTF">2018-09-10T04:53:00Z</dcterms:modified>
</cp:coreProperties>
</file>