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FF" w:rsidRDefault="00FF2BD4" w:rsidP="00F17E88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bookmarkStart w:id="0" w:name="_Toc327960475"/>
      <w:bookmarkStart w:id="1" w:name="_Toc338408484"/>
      <w:r>
        <w:rPr>
          <w:rFonts w:ascii="맑은 고딕" w:eastAsia="맑은 고딕" w:hAnsi="맑은 고딕" w:hint="eastAsia"/>
          <w:b/>
          <w:bCs/>
          <w:szCs w:val="24"/>
        </w:rPr>
        <w:t xml:space="preserve"> </w:t>
      </w:r>
      <w:bookmarkStart w:id="2" w:name="_Toc327960476"/>
      <w:bookmarkEnd w:id="0"/>
      <w:bookmarkEnd w:id="1"/>
      <w:r w:rsidR="00383B57">
        <w:rPr>
          <w:rFonts w:asciiTheme="minorHAnsi" w:eastAsiaTheme="minorHAnsi" w:hAnsiTheme="minorHAnsi" w:hint="eastAsia"/>
          <w:b/>
        </w:rPr>
        <w:t>UC-</w:t>
      </w:r>
      <w:proofErr w:type="gramStart"/>
      <w:r w:rsidR="00900EFF" w:rsidRPr="00407BD0">
        <w:rPr>
          <w:rFonts w:asciiTheme="minorHAnsi" w:eastAsiaTheme="minorHAnsi" w:hAnsiTheme="minorHAnsi" w:hint="eastAsia"/>
          <w:b/>
        </w:rPr>
        <w:t>01 :</w:t>
      </w:r>
      <w:proofErr w:type="gramEnd"/>
      <w:r w:rsidR="00900EFF" w:rsidRPr="00407BD0">
        <w:rPr>
          <w:rFonts w:asciiTheme="minorHAnsi" w:eastAsiaTheme="minorHAnsi" w:hAnsiTheme="minorHAnsi" w:hint="eastAsia"/>
          <w:b/>
        </w:rPr>
        <w:t xml:space="preserve"> </w:t>
      </w:r>
      <w:bookmarkEnd w:id="2"/>
      <w:r w:rsidR="00CF15CC">
        <w:rPr>
          <w:rFonts w:asciiTheme="minorHAnsi" w:eastAsiaTheme="minorHAnsi" w:hAnsiTheme="minorHAnsi" w:hint="eastAsia"/>
          <w:b/>
        </w:rPr>
        <w:t>회원가입</w:t>
      </w:r>
    </w:p>
    <w:p w:rsidR="00F17E88" w:rsidRPr="00F17E88" w:rsidRDefault="00F17E88" w:rsidP="00F17E88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900EFF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00EFF" w:rsidRPr="00900EFF" w:rsidRDefault="00900EFF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00EFF" w:rsidRPr="00900EFF" w:rsidRDefault="00CF15CC" w:rsidP="00900EFF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홈페이지의 서비스를 제공하기 위해 개인정보를 입력한다. </w:t>
            </w:r>
          </w:p>
        </w:tc>
      </w:tr>
      <w:tr w:rsidR="00884658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84658" w:rsidRPr="00900EFF" w:rsidRDefault="001D03AA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84658" w:rsidRPr="00535072" w:rsidRDefault="00CF15CC" w:rsidP="00872D0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884658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884658" w:rsidRPr="00900EFF" w:rsidRDefault="00884658" w:rsidP="00900EFF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884658" w:rsidRPr="00900EFF" w:rsidTr="00884658">
        <w:trPr>
          <w:trHeight w:val="1032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884658" w:rsidRPr="00082D2E" w:rsidRDefault="00884658" w:rsidP="00082D2E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84658" w:rsidRPr="00900EFF" w:rsidTr="00884658">
        <w:trPr>
          <w:trHeight w:val="829"/>
        </w:trPr>
        <w:tc>
          <w:tcPr>
            <w:tcW w:w="1273" w:type="dxa"/>
            <w:vMerge w:val="restart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콘솔낙원 메인 페이지에 접속한다. (</w:t>
            </w:r>
            <w:hyperlink r:id="rId9" w:history="1">
              <w:r w:rsidRPr="00366600">
                <w:rPr>
                  <w:rStyle w:val="af4"/>
                  <w:rFonts w:asciiTheme="minorHAnsi" w:eastAsiaTheme="minorHAnsi" w:hAnsiTheme="minorHAnsi" w:hint="eastAsia"/>
                  <w:sz w:val="22"/>
                  <w:szCs w:val="22"/>
                </w:rPr>
                <w:t>http://www.consolegarden.com</w:t>
              </w:r>
            </w:hyperlink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회원가입 링크를 클릭한다.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이용약관을 체크 </w:t>
            </w:r>
            <w:r w:rsidR="00082D2E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하고 다음버튼을 클릭한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사용할 Email을 입력한다. (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맞게 작성)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사용할 Password를 입력 (5~12자리, 영문</w:t>
            </w:r>
            <w:proofErr w:type="gram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,숫자</w:t>
            </w:r>
            <w:proofErr w:type="gram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조합)</w:t>
            </w:r>
            <w:r w:rsidR="00082D2E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하고 다음버튼을 클릭한다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이름</w:t>
            </w:r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(닉네임)</w:t>
            </w: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을 입력한다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핸드폰번호를 입력한다.</w:t>
            </w:r>
          </w:p>
          <w:p w:rsid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휴대폰번호 인증을 한다.</w:t>
            </w:r>
          </w:p>
          <w:p w:rsid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보유기종, 선호하는 장르를 선택한다</w:t>
            </w:r>
          </w:p>
          <w:p w:rsid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가입완료 버튼을 클릭한다</w:t>
            </w:r>
          </w:p>
          <w:p w:rsidR="00082D2E" w:rsidRP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로그인 화면으로 전환된다.</w:t>
            </w:r>
          </w:p>
        </w:tc>
      </w:tr>
      <w:tr w:rsidR="00884658" w:rsidRPr="00900EFF" w:rsidTr="00884658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84658" w:rsidRPr="00900EFF" w:rsidTr="00884658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84658" w:rsidRPr="00773B2C" w:rsidRDefault="00366600" w:rsidP="00773B2C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2. </w:t>
            </w:r>
            <w:r w:rsidR="00082D2E">
              <w:rPr>
                <w:rFonts w:asciiTheme="minorHAnsi" w:eastAsiaTheme="minorHAnsi" w:hAnsiTheme="minorHAnsi" w:hint="eastAsia"/>
                <w:sz w:val="22"/>
                <w:szCs w:val="22"/>
              </w:rPr>
              <w:t>회원가입 화면으로 전환된다.</w:t>
            </w:r>
          </w:p>
        </w:tc>
      </w:tr>
      <w:tr w:rsidR="006C1B5C" w:rsidRPr="00900EFF" w:rsidTr="00872D02">
        <w:trPr>
          <w:trHeight w:val="829"/>
        </w:trPr>
        <w:tc>
          <w:tcPr>
            <w:tcW w:w="1273" w:type="dxa"/>
            <w:vMerge w:val="restart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 </w:t>
            </w:r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잘못된 회원가입 정보</w:t>
            </w:r>
          </w:p>
          <w:p w:rsidR="00E86D4D" w:rsidRP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5.1</w:t>
            </w:r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이메일 형식에 맞지 않는 Email에 대한 </w:t>
            </w:r>
            <w:proofErr w:type="spellStart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 w:rsidR="00E86D4D"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형식이 맞지 않습니다.</w:t>
            </w:r>
            <w:r w:rsidR="00E86D4D"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Pr="00366600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5.2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이메일의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중복 (</w:t>
            </w:r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중복된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이메일이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존재합니다.</w:t>
            </w:r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 xml:space="preserve">5.3 비밀번호 형식에 맞지 않는 비밀번호에 대한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</w:t>
            </w:r>
            <w:proofErr w:type="gram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.(</w:t>
            </w:r>
            <w:proofErr w:type="gramEnd"/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5~12자리, 영문,숫자를 조합하세요.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5.4 올바른 Email, 비밀번호 입력</w:t>
            </w:r>
          </w:p>
          <w:p w:rsid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5.5 기본동작 6</w:t>
            </w:r>
          </w:p>
          <w:p w:rsid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7. 잘못된 전화번호 입력</w:t>
            </w:r>
          </w:p>
          <w:p w:rsidR="00E86D4D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7.1</w:t>
            </w:r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전화번호의 형식에 </w:t>
            </w:r>
            <w:proofErr w:type="spellStart"/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맞지않는</w:t>
            </w:r>
            <w:proofErr w:type="spellEnd"/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 w:rsidR="00E86D4D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전화번호를 다시 확인해 주세요.</w:t>
            </w:r>
            <w:r w:rsidR="00E86D4D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7.2 올바른 전화번호 입력</w:t>
            </w:r>
          </w:p>
          <w:p w:rsidR="00E86D4D" w:rsidRPr="00E86D4D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7.3 기본동작8</w:t>
            </w:r>
          </w:p>
        </w:tc>
      </w:tr>
      <w:tr w:rsidR="006C1B5C" w:rsidRPr="00900EFF" w:rsidTr="00872D0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6C1B5C" w:rsidRPr="00900EFF" w:rsidTr="00872D0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6C1B5C" w:rsidRPr="006C1B5C" w:rsidRDefault="006C1B5C" w:rsidP="00773B2C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84658" w:rsidRPr="00900EFF" w:rsidTr="00884658">
        <w:trPr>
          <w:trHeight w:val="842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 w:rsidR="006C1B5C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884658" w:rsidRPr="006C1B5C" w:rsidRDefault="009C3A88" w:rsidP="009C3A88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884658" w:rsidRPr="00900EFF" w:rsidTr="00884658">
        <w:trPr>
          <w:trHeight w:val="440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884658" w:rsidRPr="00900EFF" w:rsidRDefault="00884658" w:rsidP="00F17E88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900EFF" w:rsidRPr="00671054" w:rsidRDefault="00900EFF" w:rsidP="00900EFF"/>
    <w:p w:rsidR="00900EFF" w:rsidRDefault="00900EFF" w:rsidP="00900EFF">
      <w:pPr>
        <w:widowControl/>
        <w:wordWrap/>
        <w:jc w:val="left"/>
        <w:rPr>
          <w:rFonts w:asciiTheme="majorHAnsi" w:eastAsiaTheme="majorHAnsi" w:hAnsiTheme="majorHAnsi"/>
          <w:b/>
          <w:sz w:val="22"/>
          <w:szCs w:val="24"/>
        </w:rPr>
      </w:pPr>
    </w:p>
    <w:p w:rsidR="00900EFF" w:rsidRDefault="00900EFF" w:rsidP="00F17E88">
      <w:pPr>
        <w:widowControl/>
        <w:wordWrap/>
        <w:adjustRightInd/>
        <w:spacing w:line="240" w:lineRule="exact"/>
        <w:jc w:val="left"/>
        <w:textAlignment w:val="auto"/>
      </w:pPr>
    </w:p>
    <w:p w:rsidR="00366600" w:rsidRDefault="00366600" w:rsidP="00366600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08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로그인</w:t>
      </w:r>
    </w:p>
    <w:p w:rsidR="00366600" w:rsidRPr="00F17E88" w:rsidRDefault="00366600" w:rsidP="00366600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366600" w:rsidRPr="00900EFF" w:rsidRDefault="00366600" w:rsidP="002728FB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이용자에게 인가된 서비스를 제공하기 위하여 인증을 한다.</w:t>
            </w:r>
          </w:p>
        </w:tc>
      </w:tr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366600" w:rsidRPr="00535072" w:rsidRDefault="00366600" w:rsidP="002728FB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r>
              <w:rPr>
                <w:rFonts w:eastAsia="맑은 고딕" w:hint="eastAsia"/>
                <w:b/>
              </w:rPr>
              <w:t xml:space="preserve">, </w:t>
            </w:r>
            <w:r>
              <w:rPr>
                <w:rFonts w:eastAsia="맑은 고딕" w:hint="eastAsia"/>
                <w:b/>
              </w:rPr>
              <w:t>관리자</w:t>
            </w:r>
          </w:p>
        </w:tc>
      </w:tr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366600" w:rsidRPr="00900EFF" w:rsidTr="002728FB">
        <w:trPr>
          <w:trHeight w:val="1032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36660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UC-01 회원가입</w:t>
            </w:r>
          </w:p>
        </w:tc>
      </w:tr>
      <w:tr w:rsidR="00366600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기본동작</w:t>
            </w:r>
          </w:p>
        </w:tc>
        <w:tc>
          <w:tcPr>
            <w:tcW w:w="14144" w:type="dxa"/>
          </w:tcPr>
          <w:p w:rsid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 로그인 링크를 클릭한다.</w:t>
            </w:r>
          </w:p>
          <w:p w:rsidR="0036660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2. </w:t>
            </w:r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Email을 입력한다. (</w:t>
            </w:r>
            <w:proofErr w:type="spellStart"/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맞게 작성)</w:t>
            </w:r>
          </w:p>
          <w:p w:rsid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3. 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Password를 입력 (5~12자리, 영문</w:t>
            </w:r>
            <w:proofErr w:type="gram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,숫자</w:t>
            </w:r>
            <w:proofErr w:type="gram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조합)</w:t>
            </w:r>
          </w:p>
          <w:p w:rsid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4. 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로그인 </w:t>
            </w:r>
            <w:proofErr w:type="spellStart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버틀을</w:t>
            </w:r>
            <w:proofErr w:type="spellEnd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366600" w:rsidRP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 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로그인 이전 페이지로 전환된다</w:t>
            </w:r>
            <w:proofErr w:type="gramStart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.(</w:t>
            </w:r>
            <w:proofErr w:type="gramEnd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회원가입 페이지 제외)</w:t>
            </w:r>
          </w:p>
        </w:tc>
      </w:tr>
      <w:tr w:rsidR="00366600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366600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6A6AC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  <w:proofErr w:type="gramEnd"/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화면으로 전환된다.</w:t>
            </w:r>
          </w:p>
          <w:p w:rsidR="006A6AC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5.로그인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정보가 화면에 표시된다.</w:t>
            </w:r>
          </w:p>
        </w:tc>
      </w:tr>
      <w:tr w:rsidR="00366600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 잘못된 회원가입 정보</w:t>
            </w:r>
          </w:p>
          <w:p w:rsidR="00366600" w:rsidRP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.1 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맞지 않는 Email에 대한 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 w:rsidR="00366600"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형식이 맞지 않습니다.</w:t>
            </w:r>
            <w:r w:rsidR="00366600"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.3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잘못된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이메일이나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비밀번호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입력시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또는 비밀번호가 맞지 않습니다.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.4 올바른 Email, 비밀번호 입력</w:t>
            </w:r>
          </w:p>
          <w:p w:rsidR="00366600" w:rsidRPr="00E86D4D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.5 기본동작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5</w:t>
            </w:r>
          </w:p>
        </w:tc>
      </w:tr>
      <w:tr w:rsidR="00366600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366600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366600" w:rsidRPr="006C1B5C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4. </w:t>
            </w: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기본동작  판정기준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5와 동일하다</w:t>
            </w:r>
          </w:p>
        </w:tc>
      </w:tr>
      <w:tr w:rsidR="00366600" w:rsidRPr="00900EFF" w:rsidTr="002728FB">
        <w:trPr>
          <w:trHeight w:val="842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366600" w:rsidRPr="006C1B5C" w:rsidRDefault="00366600" w:rsidP="002728FB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366600" w:rsidRPr="00900EFF" w:rsidTr="002728FB">
        <w:trPr>
          <w:trHeight w:val="440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366600" w:rsidRPr="00900EFF" w:rsidRDefault="00366600" w:rsidP="002728FB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366600" w:rsidRPr="00671054" w:rsidRDefault="00366600" w:rsidP="00366600"/>
    <w:p w:rsidR="00366600" w:rsidRDefault="00366600" w:rsidP="00366600">
      <w:pPr>
        <w:widowControl/>
        <w:wordWrap/>
        <w:jc w:val="left"/>
        <w:rPr>
          <w:rFonts w:asciiTheme="majorHAnsi" w:eastAsiaTheme="majorHAnsi" w:hAnsiTheme="majorHAnsi"/>
          <w:b/>
          <w:sz w:val="22"/>
          <w:szCs w:val="24"/>
        </w:rPr>
      </w:pPr>
    </w:p>
    <w:p w:rsidR="002728FB" w:rsidRDefault="002728FB" w:rsidP="002728FB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04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상품구매</w:t>
      </w:r>
    </w:p>
    <w:p w:rsidR="002728FB" w:rsidRPr="00F17E88" w:rsidRDefault="002728FB" w:rsidP="002728FB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2728FB" w:rsidRPr="00900EFF" w:rsidRDefault="002728FB" w:rsidP="002728FB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이용자에게 등록된 상품을 구매할 수 있게 한다.</w:t>
            </w:r>
          </w:p>
        </w:tc>
      </w:tr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2728FB" w:rsidRPr="00535072" w:rsidRDefault="002728FB" w:rsidP="002728FB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2728FB" w:rsidRPr="00900EFF" w:rsidTr="002728FB">
        <w:trPr>
          <w:trHeight w:val="1032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2728FB" w:rsidRPr="006A6AC0" w:rsidRDefault="002728FB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2728FB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728FB"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상품의 카테고리를 차례로 선택한다.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상품을 클릭한다.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바로구매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버튼을 클릭한다.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배송정보를 입력한다.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결제방식을 선택한다.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구매 버튼을 클릭한다.</w:t>
            </w:r>
          </w:p>
          <w:p w:rsidR="002728FB" w:rsidRP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결제 완료 페이지로 전환된다.</w:t>
            </w:r>
          </w:p>
          <w:p w:rsidR="002728FB" w:rsidRPr="00366600" w:rsidRDefault="002728FB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2728FB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2728FB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2728FB" w:rsidRPr="005873E5" w:rsidRDefault="005873E5" w:rsidP="005873E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>원하는</w:t>
            </w:r>
            <w:proofErr w:type="gramEnd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상품의 </w:t>
            </w:r>
            <w:proofErr w:type="spellStart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>카테고리별</w:t>
            </w:r>
            <w:proofErr w:type="spellEnd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상품이 조회된다.</w:t>
            </w:r>
          </w:p>
          <w:p w:rsidR="005873E5" w:rsidRPr="005873E5" w:rsidRDefault="005873E5" w:rsidP="005873E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6.결제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완료 페이지로 전환된다.</w:t>
            </w:r>
          </w:p>
        </w:tc>
      </w:tr>
      <w:tr w:rsidR="002728FB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FD61EF" w:rsidRDefault="00FD61EF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 잘못된 배송정보</w:t>
            </w:r>
          </w:p>
          <w:p w:rsidR="002728FB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6.1</w:t>
            </w:r>
            <w:r w:rsidR="002728FB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잘못된 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배송정보</w:t>
            </w:r>
            <w:r w:rsidR="002728FB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입력시</w:t>
            </w:r>
            <w:proofErr w:type="spellEnd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알림글</w:t>
            </w:r>
            <w:proofErr w:type="spellEnd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 (</w:t>
            </w:r>
            <w:r w:rsidR="005873E5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입력하신 정보가 잘못되었습니다.</w:t>
            </w:r>
            <w:r w:rsidR="005873E5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4107D6" w:rsidRPr="005873E5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6.2올바른 배송정보 입력</w:t>
            </w:r>
          </w:p>
          <w:p w:rsidR="002728FB" w:rsidRPr="00E86D4D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6.3기본동작 7</w:t>
            </w:r>
          </w:p>
        </w:tc>
      </w:tr>
      <w:tr w:rsidR="002728FB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2728FB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2728FB" w:rsidRPr="006C1B5C" w:rsidRDefault="00FD61EF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6.기본동작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판정기준 6.2, 6.3과 동일하다.</w:t>
            </w:r>
          </w:p>
        </w:tc>
      </w:tr>
      <w:tr w:rsidR="002728FB" w:rsidRPr="00900EFF" w:rsidTr="002728FB">
        <w:trPr>
          <w:trHeight w:val="842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2728FB" w:rsidRPr="006C1B5C" w:rsidRDefault="002728FB" w:rsidP="002728FB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2728FB" w:rsidRPr="00900EFF" w:rsidTr="002728FB">
        <w:trPr>
          <w:trHeight w:val="440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2728FB" w:rsidRPr="00900EFF" w:rsidRDefault="002728FB" w:rsidP="002728FB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2728FB" w:rsidRPr="00671054" w:rsidRDefault="002728FB" w:rsidP="002728FB"/>
    <w:p w:rsidR="00171192" w:rsidRDefault="00171192" w:rsidP="001711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06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커뮤니티 게시판</w:t>
      </w:r>
    </w:p>
    <w:p w:rsidR="00171192" w:rsidRPr="00F17E88" w:rsidRDefault="00171192" w:rsidP="001711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171192" w:rsidRPr="00900EFF" w:rsidRDefault="00171192" w:rsidP="0017119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이용자끼리 커뮤니티를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할수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 있는 게시판을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이용할수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 있게 한다.</w:t>
            </w:r>
          </w:p>
        </w:tc>
      </w:tr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171192" w:rsidRPr="00535072" w:rsidRDefault="00171192" w:rsidP="007F44D1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171192" w:rsidRPr="00900EFF" w:rsidTr="007F44D1">
        <w:trPr>
          <w:trHeight w:val="1032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171192" w:rsidRPr="006A6AC0" w:rsidRDefault="00171192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171192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171192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게시판 카테고리를 선택한다.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작성 버튼을 클릭한다.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제목, 내용을 입력한다.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작성완료 버튼을 클릭한다.</w:t>
            </w:r>
          </w:p>
          <w:p w:rsidR="00FE18A9" w:rsidRP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페이지로 전환한다.</w:t>
            </w:r>
          </w:p>
        </w:tc>
      </w:tr>
      <w:tr w:rsidR="00171192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171192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566204" w:rsidRDefault="00566204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전환된다.</w:t>
            </w:r>
          </w:p>
          <w:p w:rsidR="00FE18A9" w:rsidRPr="005873E5" w:rsidRDefault="00FE18A9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작성 화면으로 전환된다.</w:t>
            </w:r>
          </w:p>
          <w:p w:rsidR="00171192" w:rsidRPr="005873E5" w:rsidRDefault="00FE18A9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제일 상단에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작성글이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표시된다.</w:t>
            </w:r>
          </w:p>
        </w:tc>
      </w:tr>
      <w:tr w:rsidR="00171192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중 이용자(본인)이 작성한 </w:t>
            </w: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게시글을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1-1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수정 버튼을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1-2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수정하고 싶은 곳(제목, 본문)을 수정한다.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1-3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완료 버튼을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중 이용자(본인)이 작성한 </w:t>
            </w: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게시글을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2-1 삭제 버튼을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2-2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알림창이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생성된다(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정말 삭제 하시겠습니까?</w:t>
            </w:r>
            <w:proofErr w:type="gramStart"/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,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예, 아니요) 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2-3 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예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전환한다.</w:t>
            </w:r>
          </w:p>
        </w:tc>
      </w:tr>
      <w:tr w:rsidR="00171192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171192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171192" w:rsidRPr="006C1B5C" w:rsidRDefault="00171192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171192" w:rsidRPr="00900EFF" w:rsidTr="007F44D1">
        <w:trPr>
          <w:trHeight w:val="842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171192" w:rsidRPr="006C1B5C" w:rsidRDefault="00171192" w:rsidP="007F44D1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171192" w:rsidRPr="00900EFF" w:rsidTr="007F44D1">
        <w:trPr>
          <w:trHeight w:val="440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171192" w:rsidRPr="00900EFF" w:rsidRDefault="00171192" w:rsidP="007F44D1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2728FB" w:rsidRDefault="002728FB" w:rsidP="002728FB">
      <w:pPr>
        <w:widowControl/>
        <w:wordWrap/>
        <w:jc w:val="left"/>
      </w:pPr>
    </w:p>
    <w:p w:rsidR="00D56C76" w:rsidRDefault="00D56C76" w:rsidP="002728FB">
      <w:pPr>
        <w:widowControl/>
        <w:wordWrap/>
        <w:jc w:val="left"/>
      </w:pPr>
    </w:p>
    <w:p w:rsidR="00D56C76" w:rsidRDefault="00D56C76" w:rsidP="002728FB">
      <w:pPr>
        <w:widowControl/>
        <w:wordWrap/>
        <w:jc w:val="left"/>
      </w:pPr>
    </w:p>
    <w:p w:rsidR="00875211" w:rsidRDefault="00875211" w:rsidP="00875211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07 :</w:t>
      </w:r>
      <w:proofErr w:type="gramEnd"/>
      <w:r>
        <w:rPr>
          <w:rFonts w:asciiTheme="minorHAnsi" w:eastAsiaTheme="minorHAnsi" w:hAnsiTheme="minorHAnsi" w:hint="eastAsia"/>
          <w:b/>
        </w:rPr>
        <w:t xml:space="preserve"> 중고상품 판매하기</w:t>
      </w:r>
    </w:p>
    <w:p w:rsidR="00875211" w:rsidRPr="00F17E88" w:rsidRDefault="00875211" w:rsidP="00875211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75211" w:rsidRPr="00900EFF" w:rsidRDefault="00875211" w:rsidP="007F44D1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이용자가 본인의 중고 상품을 홈페이지에 올려 판매할 수 있게 한다.</w:t>
            </w:r>
          </w:p>
        </w:tc>
      </w:tr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75211" w:rsidRPr="00535072" w:rsidRDefault="00875211" w:rsidP="007F44D1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875211" w:rsidRPr="00900EFF" w:rsidTr="007F44D1">
        <w:trPr>
          <w:trHeight w:val="1032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875211" w:rsidRPr="006A6AC0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875211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판매하기 버튼을 클릭한다.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제품 카테고리를 선택한다.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상품 정보를 입력한다.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완료 버튼을 클릭한다.</w:t>
            </w:r>
          </w:p>
          <w:p w:rsidR="00875211" w:rsidRP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메인 화면으로 전환한다.</w:t>
            </w:r>
          </w:p>
        </w:tc>
      </w:tr>
      <w:tr w:rsidR="00875211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75211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EA734F" w:rsidRPr="00EA734F" w:rsidRDefault="00EA734F" w:rsidP="00EA734F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EA734F">
              <w:rPr>
                <w:rFonts w:asciiTheme="minorHAnsi" w:eastAsiaTheme="minorHAnsi" w:hAnsiTheme="minorHAnsi" w:hint="eastAsia"/>
                <w:sz w:val="22"/>
                <w:szCs w:val="22"/>
              </w:rPr>
              <w:t>상품</w:t>
            </w:r>
            <w:proofErr w:type="gramEnd"/>
            <w:r w:rsidRPr="00EA734F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등록 화면으로 전환된다.</w:t>
            </w:r>
          </w:p>
          <w:p w:rsidR="00875211" w:rsidRPr="005873E5" w:rsidRDefault="00EA734F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새로운 상품에 이용자가 등록한 상품이 게시되어 있다.</w:t>
            </w:r>
          </w:p>
        </w:tc>
      </w:tr>
      <w:tr w:rsidR="00875211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875211" w:rsidRPr="00E86D4D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75211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75211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75211" w:rsidRPr="006C1B5C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75211" w:rsidRPr="00900EFF" w:rsidTr="007F44D1">
        <w:trPr>
          <w:trHeight w:val="842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875211" w:rsidRPr="006C1B5C" w:rsidRDefault="00875211" w:rsidP="007F44D1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875211" w:rsidRPr="00900EFF" w:rsidTr="007F44D1">
        <w:trPr>
          <w:trHeight w:val="440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875211" w:rsidRPr="00900EFF" w:rsidRDefault="00875211" w:rsidP="007F44D1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D510A8" w:rsidRDefault="00D510A8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FE7D92" w:rsidRDefault="00FE7D92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FE7D92" w:rsidRDefault="00FE7D92" w:rsidP="00FE7D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02.2</w:t>
      </w:r>
      <w:r>
        <w:rPr>
          <w:rFonts w:asciiTheme="minorHAnsi" w:eastAsiaTheme="minorHAnsi" w:hAnsiTheme="minorHAnsi" w:hint="eastAsia"/>
          <w:b/>
        </w:rPr>
        <w:t xml:space="preserve"> :</w:t>
      </w:r>
      <w:proofErr w:type="gramEnd"/>
      <w:r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회원정보 관리</w:t>
      </w:r>
    </w:p>
    <w:p w:rsidR="00FE7D92" w:rsidRPr="00F17E88" w:rsidRDefault="00FE7D92" w:rsidP="00FE7D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FE7D92" w:rsidRPr="00900EFF" w:rsidRDefault="00FE7D92" w:rsidP="00FE7D9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의 계정 정보를 이용자가 관리 한다.</w:t>
            </w:r>
          </w:p>
        </w:tc>
      </w:tr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FE7D92" w:rsidRPr="00535072" w:rsidRDefault="00FE7D92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FE7D92" w:rsidRPr="00900EFF" w:rsidTr="00A91E32">
        <w:trPr>
          <w:trHeight w:val="1032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FE7D92" w:rsidRPr="006A6AC0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FE7D92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링크를 클릭한다.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회원정보 수정 버튼을 클릭한다.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수정하고 싶은 부분의 회원정보를 수정한다.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수정완료 버튼을 클릭한다.</w:t>
            </w:r>
          </w:p>
          <w:p w:rsidR="00FE7D92" w:rsidRP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전환.</w:t>
            </w:r>
          </w:p>
        </w:tc>
      </w:tr>
      <w:tr w:rsidR="00FE7D92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FE7D92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FE7D92" w:rsidRPr="005873E5" w:rsidRDefault="00FE7D92" w:rsidP="00FE7D9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전환된다.</w:t>
            </w:r>
          </w:p>
          <w:p w:rsidR="00FE7D92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2.회원정보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수정 페이지로 전환된다</w:t>
            </w:r>
          </w:p>
          <w:p w:rsidR="00FE7D92" w:rsidRPr="005873E5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수정된 회원정보를 보여준다.</w:t>
            </w:r>
          </w:p>
        </w:tc>
      </w:tr>
      <w:tr w:rsidR="00FE7D92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FE7D92" w:rsidRPr="00E86D4D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FE7D92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FE7D92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FE7D92" w:rsidRPr="006C1B5C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FE7D92" w:rsidRPr="00900EFF" w:rsidTr="00A91E32">
        <w:trPr>
          <w:trHeight w:val="842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FE7D92" w:rsidRPr="006C1B5C" w:rsidRDefault="00FE7D92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FE7D92" w:rsidRPr="00900EFF" w:rsidTr="00A91E32">
        <w:trPr>
          <w:trHeight w:val="440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FE7D92" w:rsidRPr="00900EFF" w:rsidRDefault="00FE7D92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FE7D92" w:rsidRDefault="00FE7D92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9E41F5" w:rsidRDefault="009E41F5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9E41F5" w:rsidRDefault="009E41F5" w:rsidP="009E41F5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03.1</w:t>
      </w:r>
      <w:r>
        <w:rPr>
          <w:rFonts w:asciiTheme="minorHAnsi" w:eastAsiaTheme="minorHAnsi" w:hAnsiTheme="minorHAnsi" w:hint="eastAsia"/>
          <w:b/>
        </w:rPr>
        <w:t xml:space="preserve"> :</w:t>
      </w:r>
      <w:proofErr w:type="gramEnd"/>
      <w:r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키워드 검색</w:t>
      </w:r>
    </w:p>
    <w:p w:rsidR="009E41F5" w:rsidRPr="00F17E88" w:rsidRDefault="009E41F5" w:rsidP="009E41F5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E41F5" w:rsidRPr="00900EFF" w:rsidRDefault="009E41F5" w:rsidP="008F217D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</w:t>
            </w:r>
            <w:r w:rsidR="008F217D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가 원하는 상품을 찾을 수 있게 키워드 검색을 하게 한다.</w:t>
            </w:r>
          </w:p>
        </w:tc>
      </w:tr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E41F5" w:rsidRPr="00535072" w:rsidRDefault="009E41F5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9E41F5" w:rsidRPr="00900EFF" w:rsidTr="00A91E32">
        <w:trPr>
          <w:trHeight w:val="1032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9E41F5" w:rsidRPr="006A6AC0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기본동작</w:t>
            </w:r>
          </w:p>
        </w:tc>
        <w:tc>
          <w:tcPr>
            <w:tcW w:w="14144" w:type="dxa"/>
          </w:tcPr>
          <w:p w:rsidR="009E41F5" w:rsidRP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8F217D">
              <w:rPr>
                <w:rFonts w:asciiTheme="minorHAnsi" w:eastAsiaTheme="minorHAnsi" w:hAnsiTheme="minorHAnsi" w:hint="eastAsia"/>
                <w:sz w:val="22"/>
                <w:szCs w:val="22"/>
              </w:rPr>
              <w:t>검색창을</w:t>
            </w:r>
            <w:proofErr w:type="spellEnd"/>
            <w:r w:rsidRPr="008F217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상품의 키워드를 검색한다.</w:t>
            </w:r>
          </w:p>
          <w:p w:rsid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검색 버튼을 누른다.</w:t>
            </w:r>
          </w:p>
          <w:p w:rsidR="008F217D" w:rsidRP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상품 리스트 페이지로 전환한다.</w:t>
            </w:r>
          </w:p>
        </w:tc>
      </w:tr>
      <w:tr w:rsidR="009E41F5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9E41F5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F217D" w:rsidRPr="005873E5" w:rsidRDefault="008F217D" w:rsidP="008F217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4.원하는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상품이 조회된다.</w:t>
            </w:r>
          </w:p>
          <w:p w:rsidR="009E41F5" w:rsidRPr="005873E5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9E41F5" w:rsidRPr="00E86D4D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9E41F5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9E41F5" w:rsidRPr="006C1B5C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42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9E41F5" w:rsidRPr="006C1B5C" w:rsidRDefault="009E41F5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9E41F5" w:rsidRPr="00900EFF" w:rsidTr="00A91E32">
        <w:trPr>
          <w:trHeight w:val="440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9E41F5" w:rsidRPr="00900EFF" w:rsidRDefault="009E41F5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9E41F5" w:rsidRDefault="009E41F5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4B3F8E" w:rsidRDefault="004B3F8E">
      <w:pPr>
        <w:widowControl/>
        <w:wordWrap/>
        <w:adjustRightInd/>
        <w:spacing w:line="240" w:lineRule="auto"/>
        <w:jc w:val="left"/>
        <w:textAlignment w:val="auto"/>
        <w:rPr>
          <w:rFonts w:hint="eastAsia"/>
        </w:rPr>
      </w:pPr>
    </w:p>
    <w:p w:rsidR="004B3F8E" w:rsidRDefault="004B3F8E" w:rsidP="004B3F8E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UC-02.</w:t>
      </w:r>
      <w:bookmarkStart w:id="3" w:name="_GoBack"/>
      <w:bookmarkEnd w:id="3"/>
      <w:r>
        <w:rPr>
          <w:rFonts w:asciiTheme="minorHAnsi" w:eastAsiaTheme="minorHAnsi" w:hAnsiTheme="minorHAnsi" w:hint="eastAsia"/>
          <w:b/>
        </w:rPr>
        <w:t xml:space="preserve"> </w:t>
      </w:r>
      <w:proofErr w:type="gramStart"/>
      <w:r>
        <w:rPr>
          <w:rFonts w:asciiTheme="minorHAnsi" w:eastAsiaTheme="minorHAnsi" w:hAnsiTheme="minorHAnsi" w:hint="eastAsia"/>
          <w:b/>
        </w:rPr>
        <w:t>:</w:t>
      </w:r>
      <w:proofErr w:type="gramEnd"/>
      <w:r>
        <w:rPr>
          <w:rFonts w:asciiTheme="minorHAnsi" w:eastAsiaTheme="minorHAnsi" w:hAnsiTheme="minorHAnsi" w:hint="eastAsia"/>
          <w:b/>
        </w:rPr>
        <w:t xml:space="preserve"> 회원정보 관리</w:t>
      </w:r>
    </w:p>
    <w:p w:rsidR="004B3F8E" w:rsidRPr="00F17E88" w:rsidRDefault="004B3F8E" w:rsidP="004B3F8E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4B3F8E" w:rsidRPr="00900EFF" w:rsidRDefault="004B3F8E" w:rsidP="00A91E3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이용자의 계정 정보를 이용자가 관리 한다.</w:t>
            </w:r>
          </w:p>
        </w:tc>
      </w:tr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4B3F8E" w:rsidRPr="00535072" w:rsidRDefault="004B3F8E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4B3F8E" w:rsidRPr="00900EFF" w:rsidTr="00A91E32">
        <w:trPr>
          <w:trHeight w:val="1032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4B3F8E" w:rsidRPr="006A6AC0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4B3F8E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기본동작</w:t>
            </w:r>
          </w:p>
        </w:tc>
        <w:tc>
          <w:tcPr>
            <w:tcW w:w="14144" w:type="dxa"/>
          </w:tcPr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링크를 클릭한다.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회원정보 수정 버튼을 클릭한다.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수정하고 싶은 부분의 회원정보를 수정한다.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수정완료 버튼을 클릭한다.</w:t>
            </w:r>
          </w:p>
          <w:p w:rsidR="004B3F8E" w:rsidRPr="00FE7D92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전환.</w:t>
            </w:r>
          </w:p>
        </w:tc>
      </w:tr>
      <w:tr w:rsidR="004B3F8E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4B3F8E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4B3F8E" w:rsidRPr="005873E5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전환된다.</w:t>
            </w:r>
          </w:p>
          <w:p w:rsidR="004B3F8E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2.회원정보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수정 페이지로 전환된다</w:t>
            </w:r>
          </w:p>
          <w:p w:rsidR="004B3F8E" w:rsidRPr="005873E5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수정된 회원정보를 보여준다.</w:t>
            </w:r>
          </w:p>
        </w:tc>
      </w:tr>
      <w:tr w:rsidR="004B3F8E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4B3F8E" w:rsidRPr="00E86D4D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4B3F8E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4B3F8E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4B3F8E" w:rsidRPr="006C1B5C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4B3F8E" w:rsidRPr="00900EFF" w:rsidTr="00A91E32">
        <w:trPr>
          <w:trHeight w:val="842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4B3F8E" w:rsidRPr="006C1B5C" w:rsidRDefault="004B3F8E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4B3F8E" w:rsidRPr="00900EFF" w:rsidTr="00A91E32">
        <w:trPr>
          <w:trHeight w:val="440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4B3F8E" w:rsidRPr="00900EFF" w:rsidRDefault="004B3F8E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4B3F8E" w:rsidRPr="00D510A8" w:rsidRDefault="004B3F8E">
      <w:pPr>
        <w:widowControl/>
        <w:wordWrap/>
        <w:adjustRightInd/>
        <w:spacing w:line="240" w:lineRule="auto"/>
        <w:jc w:val="left"/>
        <w:textAlignment w:val="auto"/>
      </w:pPr>
    </w:p>
    <w:sectPr w:rsidR="004B3F8E" w:rsidRPr="00D510A8" w:rsidSect="00F63DC6">
      <w:footerReference w:type="default" r:id="rId10"/>
      <w:pgSz w:w="16838" w:h="11906" w:orient="landscape"/>
      <w:pgMar w:top="970" w:right="678" w:bottom="284" w:left="709" w:header="567" w:footer="26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F3" w:rsidRDefault="007E40F3">
      <w:r>
        <w:separator/>
      </w:r>
    </w:p>
  </w:endnote>
  <w:endnote w:type="continuationSeparator" w:id="0">
    <w:p w:rsidR="007E40F3" w:rsidRDefault="007E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FB" w:rsidRPr="00A403D1" w:rsidRDefault="002728FB" w:rsidP="00F63DC6">
    <w:pPr>
      <w:pStyle w:val="a6"/>
      <w:spacing w:line="0" w:lineRule="atLeast"/>
      <w:ind w:leftChars="59" w:left="142"/>
      <w:rPr>
        <w:sz w:val="12"/>
      </w:rPr>
    </w:pPr>
    <w:r w:rsidRPr="00A403D1">
      <w:rPr>
        <w:sz w:val="12"/>
      </w:rPr>
      <w:t>LSIS-A4-</w:t>
    </w:r>
    <w:r w:rsidRPr="00A403D1">
      <w:rPr>
        <w:rFonts w:hint="eastAsia"/>
        <w:sz w:val="12"/>
      </w:rPr>
      <w:t>다3</w:t>
    </w:r>
    <w:r w:rsidRPr="00A403D1">
      <w:rPr>
        <w:sz w:val="12"/>
      </w:rPr>
      <w:t>-</w:t>
    </w:r>
    <w:r w:rsidRPr="00A403D1">
      <w:rPr>
        <w:rFonts w:hint="eastAsia"/>
        <w:sz w:val="12"/>
      </w:rPr>
      <w:t>03</w:t>
    </w:r>
    <w:r w:rsidRPr="00A403D1">
      <w:rPr>
        <w:sz w:val="12"/>
      </w:rPr>
      <w:t>-0</w:t>
    </w:r>
    <w:r w:rsidRPr="00A403D1">
      <w:rPr>
        <w:rFonts w:hint="eastAsia"/>
        <w:sz w:val="12"/>
      </w:rPr>
      <w:t>19</w:t>
    </w:r>
  </w:p>
  <w:p w:rsidR="002728FB" w:rsidRPr="00A403D1" w:rsidRDefault="002728FB" w:rsidP="00F63DC6">
    <w:pPr>
      <w:pStyle w:val="a6"/>
      <w:spacing w:line="0" w:lineRule="atLeast"/>
      <w:ind w:leftChars="59" w:left="142"/>
      <w:rPr>
        <w:sz w:val="20"/>
      </w:rPr>
    </w:pPr>
    <w:r>
      <w:rPr>
        <w:noProof/>
        <w:sz w:val="16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7BEA66A7" wp14:editId="6A711EFC">
              <wp:simplePos x="0" y="0"/>
              <wp:positionH relativeFrom="column">
                <wp:posOffset>50800</wp:posOffset>
              </wp:positionH>
              <wp:positionV relativeFrom="paragraph">
                <wp:posOffset>-118111</wp:posOffset>
              </wp:positionV>
              <wp:extent cx="9977755" cy="0"/>
              <wp:effectExtent l="0" t="0" r="23495" b="1905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777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pt,-9.3pt" to="789.65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vW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" strokeweight="1.5pt"/>
          </w:pict>
        </mc:Fallback>
      </mc:AlternateContent>
    </w:r>
    <w:r w:rsidRPr="00A403D1">
      <w:rPr>
        <w:rFonts w:hint="eastAsia"/>
        <w:sz w:val="12"/>
      </w:rPr>
      <w:t>2003.04.18 승인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F3" w:rsidRDefault="007E40F3">
      <w:r>
        <w:separator/>
      </w:r>
    </w:p>
  </w:footnote>
  <w:footnote w:type="continuationSeparator" w:id="0">
    <w:p w:rsidR="007E40F3" w:rsidRDefault="007E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D30AA"/>
    <w:multiLevelType w:val="hybridMultilevel"/>
    <w:tmpl w:val="48400E50"/>
    <w:lvl w:ilvl="0" w:tplc="57FE18EE">
      <w:start w:val="1"/>
      <w:numFmt w:val="bullet"/>
      <w:pStyle w:val="a"/>
      <w:lvlText w:val=""/>
      <w:lvlJc w:val="left"/>
      <w:pPr>
        <w:ind w:left="1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</w:abstractNum>
  <w:abstractNum w:abstractNumId="1">
    <w:nsid w:val="2DE13FE5"/>
    <w:multiLevelType w:val="hybridMultilevel"/>
    <w:tmpl w:val="27D0AF8E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AA1978"/>
    <w:multiLevelType w:val="multilevel"/>
    <w:tmpl w:val="4E324D4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맑은 고딕" w:hint="eastAsia"/>
        <w:b/>
        <w:i w:val="0"/>
        <w:sz w:val="28"/>
      </w:rPr>
    </w:lvl>
    <w:lvl w:ilvl="1">
      <w:start w:val="1"/>
      <w:numFmt w:val="decimal"/>
      <w:pStyle w:val="2"/>
      <w:lvlText w:val="(%2)"/>
      <w:lvlJc w:val="left"/>
      <w:pPr>
        <w:ind w:left="567" w:hanging="567"/>
      </w:pPr>
      <w:rPr>
        <w:rFonts w:eastAsia="맑은 고딕" w:hint="eastAsia"/>
        <w:b/>
        <w:i w:val="0"/>
        <w:sz w:val="28"/>
      </w:rPr>
    </w:lvl>
    <w:lvl w:ilvl="2">
      <w:start w:val="1"/>
      <w:numFmt w:val="decimal"/>
      <w:pStyle w:val="3"/>
      <w:lvlText w:val="%3)"/>
      <w:lvlJc w:val="left"/>
      <w:pPr>
        <w:ind w:left="709" w:hanging="709"/>
      </w:pPr>
      <w:rPr>
        <w:rFonts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ganada"/>
      <w:pStyle w:val="10"/>
      <w:lvlText w:val="%4."/>
      <w:lvlJc w:val="left"/>
      <w:pPr>
        <w:ind w:left="851" w:hanging="851"/>
      </w:pPr>
      <w:rPr>
        <w:rFonts w:eastAsia="맑은 고딕" w:hint="eastAsia"/>
        <w:b/>
        <w:i w:val="0"/>
        <w:sz w:val="22"/>
      </w:rPr>
    </w:lvl>
    <w:lvl w:ilvl="4">
      <w:start w:val="1"/>
      <w:numFmt w:val="decimalEnclosedCircle"/>
      <w:lvlText w:val="%5)"/>
      <w:lvlJc w:val="left"/>
      <w:pPr>
        <w:ind w:left="992" w:hanging="992"/>
      </w:pPr>
      <w:rPr>
        <w:rFonts w:eastAsia="맑은 고딕" w:hint="eastAsia"/>
        <w:sz w:val="22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0170322"/>
    <w:multiLevelType w:val="hybridMultilevel"/>
    <w:tmpl w:val="82D4A14A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34A3684"/>
    <w:multiLevelType w:val="hybridMultilevel"/>
    <w:tmpl w:val="A2F88914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A70BF7"/>
    <w:multiLevelType w:val="hybridMultilevel"/>
    <w:tmpl w:val="82D4A14A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AA04F1"/>
    <w:multiLevelType w:val="hybridMultilevel"/>
    <w:tmpl w:val="8CF2C6E8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FC6B65"/>
    <w:multiLevelType w:val="hybridMultilevel"/>
    <w:tmpl w:val="27C2B560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70A45"/>
    <w:multiLevelType w:val="hybridMultilevel"/>
    <w:tmpl w:val="249268A8"/>
    <w:lvl w:ilvl="0" w:tplc="5D7CE9E8">
      <w:start w:val="1"/>
      <w:numFmt w:val="bullet"/>
      <w:pStyle w:val="20"/>
      <w:lvlText w:val="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7CBB6EA8"/>
    <w:multiLevelType w:val="hybridMultilevel"/>
    <w:tmpl w:val="C93A53BA"/>
    <w:lvl w:ilvl="0" w:tplc="9878BE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doNotHyphenateCaps/>
  <w:drawingGridHorizontalSpacing w:val="120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 fillcolor="white">
      <v:fill color="white"/>
      <v:textbox inset=",0"/>
      <o:colormru v:ext="edit" colors="#eaeaea,#f7f7f7,#fbffeb,#fefffb,#fbff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9"/>
    <w:rsid w:val="00000459"/>
    <w:rsid w:val="0000088E"/>
    <w:rsid w:val="00000FF1"/>
    <w:rsid w:val="00001778"/>
    <w:rsid w:val="000028B2"/>
    <w:rsid w:val="00002C87"/>
    <w:rsid w:val="0000485C"/>
    <w:rsid w:val="00016F8C"/>
    <w:rsid w:val="00021763"/>
    <w:rsid w:val="00024355"/>
    <w:rsid w:val="0002439B"/>
    <w:rsid w:val="0002476D"/>
    <w:rsid w:val="000250C8"/>
    <w:rsid w:val="00025B14"/>
    <w:rsid w:val="00030042"/>
    <w:rsid w:val="000304DA"/>
    <w:rsid w:val="00030A93"/>
    <w:rsid w:val="00030F77"/>
    <w:rsid w:val="00031566"/>
    <w:rsid w:val="00031A22"/>
    <w:rsid w:val="00031DF5"/>
    <w:rsid w:val="000331C5"/>
    <w:rsid w:val="00033D4E"/>
    <w:rsid w:val="0003474D"/>
    <w:rsid w:val="000353BB"/>
    <w:rsid w:val="00035E90"/>
    <w:rsid w:val="00036DE9"/>
    <w:rsid w:val="00037D2E"/>
    <w:rsid w:val="00040A87"/>
    <w:rsid w:val="0004107C"/>
    <w:rsid w:val="00044C08"/>
    <w:rsid w:val="000459C9"/>
    <w:rsid w:val="00045B21"/>
    <w:rsid w:val="00046768"/>
    <w:rsid w:val="00047876"/>
    <w:rsid w:val="000544EA"/>
    <w:rsid w:val="000555BC"/>
    <w:rsid w:val="000615E1"/>
    <w:rsid w:val="00061909"/>
    <w:rsid w:val="00062292"/>
    <w:rsid w:val="0006371D"/>
    <w:rsid w:val="00064276"/>
    <w:rsid w:val="000664F4"/>
    <w:rsid w:val="00066AAB"/>
    <w:rsid w:val="00071EF9"/>
    <w:rsid w:val="000736CE"/>
    <w:rsid w:val="00074D62"/>
    <w:rsid w:val="00075E8C"/>
    <w:rsid w:val="00075EA4"/>
    <w:rsid w:val="000776A5"/>
    <w:rsid w:val="00082B58"/>
    <w:rsid w:val="00082C47"/>
    <w:rsid w:val="00082D2E"/>
    <w:rsid w:val="00083A1D"/>
    <w:rsid w:val="00083D82"/>
    <w:rsid w:val="00083F9E"/>
    <w:rsid w:val="00090640"/>
    <w:rsid w:val="000908E9"/>
    <w:rsid w:val="00091E5C"/>
    <w:rsid w:val="00091EC7"/>
    <w:rsid w:val="000944C1"/>
    <w:rsid w:val="00096E19"/>
    <w:rsid w:val="00097CE1"/>
    <w:rsid w:val="000A1985"/>
    <w:rsid w:val="000A1AC5"/>
    <w:rsid w:val="000A21A1"/>
    <w:rsid w:val="000A4A8B"/>
    <w:rsid w:val="000A6F90"/>
    <w:rsid w:val="000B0247"/>
    <w:rsid w:val="000B0935"/>
    <w:rsid w:val="000B0ADB"/>
    <w:rsid w:val="000B3D83"/>
    <w:rsid w:val="000B5C9F"/>
    <w:rsid w:val="000B67DA"/>
    <w:rsid w:val="000B682D"/>
    <w:rsid w:val="000B75C4"/>
    <w:rsid w:val="000C0D12"/>
    <w:rsid w:val="000C1ED9"/>
    <w:rsid w:val="000C25B4"/>
    <w:rsid w:val="000C6A0B"/>
    <w:rsid w:val="000C6CFD"/>
    <w:rsid w:val="000C76B9"/>
    <w:rsid w:val="000D159D"/>
    <w:rsid w:val="000D1E15"/>
    <w:rsid w:val="000D4220"/>
    <w:rsid w:val="000D4973"/>
    <w:rsid w:val="000D61DA"/>
    <w:rsid w:val="000D75B1"/>
    <w:rsid w:val="000E062C"/>
    <w:rsid w:val="000E1BB8"/>
    <w:rsid w:val="000E2737"/>
    <w:rsid w:val="000F051A"/>
    <w:rsid w:val="000F2704"/>
    <w:rsid w:val="000F302E"/>
    <w:rsid w:val="000F4A5A"/>
    <w:rsid w:val="000F4BEF"/>
    <w:rsid w:val="000F5C09"/>
    <w:rsid w:val="000F6B4A"/>
    <w:rsid w:val="0010123B"/>
    <w:rsid w:val="00101742"/>
    <w:rsid w:val="00103820"/>
    <w:rsid w:val="00105154"/>
    <w:rsid w:val="001057F1"/>
    <w:rsid w:val="00105E41"/>
    <w:rsid w:val="00107017"/>
    <w:rsid w:val="001109CC"/>
    <w:rsid w:val="00110BB2"/>
    <w:rsid w:val="001112F7"/>
    <w:rsid w:val="00113091"/>
    <w:rsid w:val="0011325E"/>
    <w:rsid w:val="001144E9"/>
    <w:rsid w:val="0011625D"/>
    <w:rsid w:val="001206CD"/>
    <w:rsid w:val="00120D9B"/>
    <w:rsid w:val="00124525"/>
    <w:rsid w:val="00126149"/>
    <w:rsid w:val="00127EAC"/>
    <w:rsid w:val="00130FAC"/>
    <w:rsid w:val="001313DF"/>
    <w:rsid w:val="001346C4"/>
    <w:rsid w:val="00134796"/>
    <w:rsid w:val="00135437"/>
    <w:rsid w:val="00136078"/>
    <w:rsid w:val="00136D55"/>
    <w:rsid w:val="00137232"/>
    <w:rsid w:val="00137D83"/>
    <w:rsid w:val="00140EBA"/>
    <w:rsid w:val="001449FE"/>
    <w:rsid w:val="00146156"/>
    <w:rsid w:val="0014668A"/>
    <w:rsid w:val="00150291"/>
    <w:rsid w:val="001529A6"/>
    <w:rsid w:val="00153A64"/>
    <w:rsid w:val="00153E82"/>
    <w:rsid w:val="00154E17"/>
    <w:rsid w:val="00160153"/>
    <w:rsid w:val="00160385"/>
    <w:rsid w:val="00160CDA"/>
    <w:rsid w:val="00162A74"/>
    <w:rsid w:val="00163437"/>
    <w:rsid w:val="00166302"/>
    <w:rsid w:val="0016651D"/>
    <w:rsid w:val="00171192"/>
    <w:rsid w:val="00171D38"/>
    <w:rsid w:val="00171DD2"/>
    <w:rsid w:val="00171E2C"/>
    <w:rsid w:val="0017224C"/>
    <w:rsid w:val="00173095"/>
    <w:rsid w:val="001737AD"/>
    <w:rsid w:val="001812A2"/>
    <w:rsid w:val="00182518"/>
    <w:rsid w:val="00183892"/>
    <w:rsid w:val="00185873"/>
    <w:rsid w:val="001923EC"/>
    <w:rsid w:val="0019474F"/>
    <w:rsid w:val="001A06F3"/>
    <w:rsid w:val="001A0B48"/>
    <w:rsid w:val="001A1EE0"/>
    <w:rsid w:val="001A7300"/>
    <w:rsid w:val="001B01B4"/>
    <w:rsid w:val="001B19A8"/>
    <w:rsid w:val="001B2745"/>
    <w:rsid w:val="001B40D7"/>
    <w:rsid w:val="001B5D79"/>
    <w:rsid w:val="001B60E6"/>
    <w:rsid w:val="001B6877"/>
    <w:rsid w:val="001B716C"/>
    <w:rsid w:val="001B7B49"/>
    <w:rsid w:val="001C0DCF"/>
    <w:rsid w:val="001C1057"/>
    <w:rsid w:val="001C20C6"/>
    <w:rsid w:val="001C3E02"/>
    <w:rsid w:val="001C5D17"/>
    <w:rsid w:val="001D03AA"/>
    <w:rsid w:val="001D4A3D"/>
    <w:rsid w:val="001D63E9"/>
    <w:rsid w:val="001D70AA"/>
    <w:rsid w:val="001E2315"/>
    <w:rsid w:val="001E371A"/>
    <w:rsid w:val="001E7EBA"/>
    <w:rsid w:val="001F0908"/>
    <w:rsid w:val="001F2F27"/>
    <w:rsid w:val="001F5CE4"/>
    <w:rsid w:val="00200113"/>
    <w:rsid w:val="00204219"/>
    <w:rsid w:val="00206D72"/>
    <w:rsid w:val="00221612"/>
    <w:rsid w:val="00221C13"/>
    <w:rsid w:val="00223EF1"/>
    <w:rsid w:val="0022497D"/>
    <w:rsid w:val="00225271"/>
    <w:rsid w:val="00225AE7"/>
    <w:rsid w:val="00225CAF"/>
    <w:rsid w:val="00230011"/>
    <w:rsid w:val="002307C8"/>
    <w:rsid w:val="002328F0"/>
    <w:rsid w:val="002358CC"/>
    <w:rsid w:val="00236A08"/>
    <w:rsid w:val="002436B5"/>
    <w:rsid w:val="00245828"/>
    <w:rsid w:val="0024762D"/>
    <w:rsid w:val="00251E70"/>
    <w:rsid w:val="00253585"/>
    <w:rsid w:val="002538C5"/>
    <w:rsid w:val="00254A2D"/>
    <w:rsid w:val="00254B37"/>
    <w:rsid w:val="00256222"/>
    <w:rsid w:val="00256729"/>
    <w:rsid w:val="00257490"/>
    <w:rsid w:val="00260A0B"/>
    <w:rsid w:val="00260E8C"/>
    <w:rsid w:val="002633B2"/>
    <w:rsid w:val="002673F2"/>
    <w:rsid w:val="00267F08"/>
    <w:rsid w:val="002700E8"/>
    <w:rsid w:val="002728FB"/>
    <w:rsid w:val="00273A78"/>
    <w:rsid w:val="00273E18"/>
    <w:rsid w:val="00274B97"/>
    <w:rsid w:val="00275239"/>
    <w:rsid w:val="002757CF"/>
    <w:rsid w:val="002820EC"/>
    <w:rsid w:val="00282919"/>
    <w:rsid w:val="00285954"/>
    <w:rsid w:val="00285F07"/>
    <w:rsid w:val="002919F0"/>
    <w:rsid w:val="002928E1"/>
    <w:rsid w:val="002960B5"/>
    <w:rsid w:val="00296566"/>
    <w:rsid w:val="00297540"/>
    <w:rsid w:val="00297AE7"/>
    <w:rsid w:val="00297CC7"/>
    <w:rsid w:val="00297F41"/>
    <w:rsid w:val="002A37A9"/>
    <w:rsid w:val="002A4317"/>
    <w:rsid w:val="002A437C"/>
    <w:rsid w:val="002A4F27"/>
    <w:rsid w:val="002A66CD"/>
    <w:rsid w:val="002A7609"/>
    <w:rsid w:val="002A7F63"/>
    <w:rsid w:val="002B001B"/>
    <w:rsid w:val="002B043B"/>
    <w:rsid w:val="002B17E6"/>
    <w:rsid w:val="002B1DA7"/>
    <w:rsid w:val="002B1E43"/>
    <w:rsid w:val="002B35F7"/>
    <w:rsid w:val="002B4FB3"/>
    <w:rsid w:val="002C0D07"/>
    <w:rsid w:val="002C251F"/>
    <w:rsid w:val="002C5FE6"/>
    <w:rsid w:val="002C66D4"/>
    <w:rsid w:val="002D0BCB"/>
    <w:rsid w:val="002D2158"/>
    <w:rsid w:val="002D4536"/>
    <w:rsid w:val="002D525B"/>
    <w:rsid w:val="002D6371"/>
    <w:rsid w:val="002D687C"/>
    <w:rsid w:val="002D695F"/>
    <w:rsid w:val="002D72E6"/>
    <w:rsid w:val="002E2177"/>
    <w:rsid w:val="002E5321"/>
    <w:rsid w:val="002E59AD"/>
    <w:rsid w:val="002E7294"/>
    <w:rsid w:val="002F4114"/>
    <w:rsid w:val="002F6A32"/>
    <w:rsid w:val="002F7501"/>
    <w:rsid w:val="002F7758"/>
    <w:rsid w:val="003107DF"/>
    <w:rsid w:val="00311819"/>
    <w:rsid w:val="00312B86"/>
    <w:rsid w:val="00312F4D"/>
    <w:rsid w:val="0031364E"/>
    <w:rsid w:val="00313A6B"/>
    <w:rsid w:val="00316CF9"/>
    <w:rsid w:val="00317012"/>
    <w:rsid w:val="0032191B"/>
    <w:rsid w:val="00321AA9"/>
    <w:rsid w:val="00321F92"/>
    <w:rsid w:val="003223B7"/>
    <w:rsid w:val="003237C6"/>
    <w:rsid w:val="003245F5"/>
    <w:rsid w:val="00325546"/>
    <w:rsid w:val="00325B8B"/>
    <w:rsid w:val="00326F91"/>
    <w:rsid w:val="00331960"/>
    <w:rsid w:val="00333C69"/>
    <w:rsid w:val="00335C06"/>
    <w:rsid w:val="00336867"/>
    <w:rsid w:val="0033742F"/>
    <w:rsid w:val="00340B4E"/>
    <w:rsid w:val="003423C3"/>
    <w:rsid w:val="00342684"/>
    <w:rsid w:val="00344BDB"/>
    <w:rsid w:val="003554C5"/>
    <w:rsid w:val="003611DA"/>
    <w:rsid w:val="003619CF"/>
    <w:rsid w:val="003634E9"/>
    <w:rsid w:val="00364BC1"/>
    <w:rsid w:val="00365207"/>
    <w:rsid w:val="00365514"/>
    <w:rsid w:val="00366600"/>
    <w:rsid w:val="00370EAD"/>
    <w:rsid w:val="003828C3"/>
    <w:rsid w:val="003839DC"/>
    <w:rsid w:val="00383B21"/>
    <w:rsid w:val="00383B57"/>
    <w:rsid w:val="003845D3"/>
    <w:rsid w:val="00385FD3"/>
    <w:rsid w:val="00386FED"/>
    <w:rsid w:val="003920A0"/>
    <w:rsid w:val="0039333B"/>
    <w:rsid w:val="00396655"/>
    <w:rsid w:val="00396F36"/>
    <w:rsid w:val="0039744E"/>
    <w:rsid w:val="00397BA8"/>
    <w:rsid w:val="003A0276"/>
    <w:rsid w:val="003A1583"/>
    <w:rsid w:val="003B0325"/>
    <w:rsid w:val="003B1BD0"/>
    <w:rsid w:val="003B2885"/>
    <w:rsid w:val="003B3126"/>
    <w:rsid w:val="003B4404"/>
    <w:rsid w:val="003B6EB9"/>
    <w:rsid w:val="003B7B1B"/>
    <w:rsid w:val="003B7E95"/>
    <w:rsid w:val="003C0054"/>
    <w:rsid w:val="003C2DCB"/>
    <w:rsid w:val="003D03F9"/>
    <w:rsid w:val="003D08FC"/>
    <w:rsid w:val="003D30BB"/>
    <w:rsid w:val="003D3324"/>
    <w:rsid w:val="003D397E"/>
    <w:rsid w:val="003D5C84"/>
    <w:rsid w:val="003D7669"/>
    <w:rsid w:val="003D7BD5"/>
    <w:rsid w:val="003E04AB"/>
    <w:rsid w:val="003E21C3"/>
    <w:rsid w:val="003E2754"/>
    <w:rsid w:val="003E2E97"/>
    <w:rsid w:val="003E65C6"/>
    <w:rsid w:val="003F035B"/>
    <w:rsid w:val="003F13A7"/>
    <w:rsid w:val="003F2385"/>
    <w:rsid w:val="003F304F"/>
    <w:rsid w:val="003F3677"/>
    <w:rsid w:val="003F42A4"/>
    <w:rsid w:val="004017A4"/>
    <w:rsid w:val="00403C69"/>
    <w:rsid w:val="00403F6C"/>
    <w:rsid w:val="00404A02"/>
    <w:rsid w:val="00404CCF"/>
    <w:rsid w:val="004055CF"/>
    <w:rsid w:val="0040680F"/>
    <w:rsid w:val="00406992"/>
    <w:rsid w:val="00407355"/>
    <w:rsid w:val="00407BD0"/>
    <w:rsid w:val="004107D6"/>
    <w:rsid w:val="0041175B"/>
    <w:rsid w:val="00411C83"/>
    <w:rsid w:val="00413842"/>
    <w:rsid w:val="00415F42"/>
    <w:rsid w:val="00416744"/>
    <w:rsid w:val="00421582"/>
    <w:rsid w:val="0042363A"/>
    <w:rsid w:val="00423CD2"/>
    <w:rsid w:val="00430740"/>
    <w:rsid w:val="00430DC6"/>
    <w:rsid w:val="004319FA"/>
    <w:rsid w:val="00431CE6"/>
    <w:rsid w:val="004328A1"/>
    <w:rsid w:val="0043322B"/>
    <w:rsid w:val="0043365E"/>
    <w:rsid w:val="00433BE8"/>
    <w:rsid w:val="0043526A"/>
    <w:rsid w:val="00435966"/>
    <w:rsid w:val="00440887"/>
    <w:rsid w:val="004423CD"/>
    <w:rsid w:val="00445434"/>
    <w:rsid w:val="00446F6B"/>
    <w:rsid w:val="00453313"/>
    <w:rsid w:val="00454259"/>
    <w:rsid w:val="00454750"/>
    <w:rsid w:val="00454F52"/>
    <w:rsid w:val="0045598E"/>
    <w:rsid w:val="00455DF4"/>
    <w:rsid w:val="004600FE"/>
    <w:rsid w:val="0046112E"/>
    <w:rsid w:val="004724DA"/>
    <w:rsid w:val="004737BA"/>
    <w:rsid w:val="00473F47"/>
    <w:rsid w:val="0047485E"/>
    <w:rsid w:val="00474A6C"/>
    <w:rsid w:val="004763C7"/>
    <w:rsid w:val="00481961"/>
    <w:rsid w:val="0048377B"/>
    <w:rsid w:val="004843DD"/>
    <w:rsid w:val="00485BF1"/>
    <w:rsid w:val="00485BFB"/>
    <w:rsid w:val="0048670E"/>
    <w:rsid w:val="00491B9E"/>
    <w:rsid w:val="00491DC0"/>
    <w:rsid w:val="00492D60"/>
    <w:rsid w:val="00493F25"/>
    <w:rsid w:val="004968BB"/>
    <w:rsid w:val="004972C1"/>
    <w:rsid w:val="004A0550"/>
    <w:rsid w:val="004A0A7A"/>
    <w:rsid w:val="004A14C5"/>
    <w:rsid w:val="004A1626"/>
    <w:rsid w:val="004A3065"/>
    <w:rsid w:val="004A434C"/>
    <w:rsid w:val="004A444F"/>
    <w:rsid w:val="004A526E"/>
    <w:rsid w:val="004A5F2B"/>
    <w:rsid w:val="004B3F8E"/>
    <w:rsid w:val="004B7290"/>
    <w:rsid w:val="004C08BB"/>
    <w:rsid w:val="004C113E"/>
    <w:rsid w:val="004C2383"/>
    <w:rsid w:val="004C5FE1"/>
    <w:rsid w:val="004C7338"/>
    <w:rsid w:val="004D15D1"/>
    <w:rsid w:val="004D192F"/>
    <w:rsid w:val="004D2767"/>
    <w:rsid w:val="004D2B12"/>
    <w:rsid w:val="004D48DA"/>
    <w:rsid w:val="004D4F0E"/>
    <w:rsid w:val="004D63D2"/>
    <w:rsid w:val="004D6C9B"/>
    <w:rsid w:val="004D6D08"/>
    <w:rsid w:val="004D6F75"/>
    <w:rsid w:val="004E0515"/>
    <w:rsid w:val="004E13DC"/>
    <w:rsid w:val="004E3A1C"/>
    <w:rsid w:val="004E41AB"/>
    <w:rsid w:val="004E49C5"/>
    <w:rsid w:val="004F19BE"/>
    <w:rsid w:val="004F21B6"/>
    <w:rsid w:val="004F3261"/>
    <w:rsid w:val="004F3E0B"/>
    <w:rsid w:val="004F42A8"/>
    <w:rsid w:val="004F60C2"/>
    <w:rsid w:val="00500B25"/>
    <w:rsid w:val="00502D38"/>
    <w:rsid w:val="005060A2"/>
    <w:rsid w:val="00511378"/>
    <w:rsid w:val="005137B6"/>
    <w:rsid w:val="00515172"/>
    <w:rsid w:val="00515B07"/>
    <w:rsid w:val="00516522"/>
    <w:rsid w:val="0051675C"/>
    <w:rsid w:val="00517F51"/>
    <w:rsid w:val="00520E80"/>
    <w:rsid w:val="005223B7"/>
    <w:rsid w:val="00523942"/>
    <w:rsid w:val="00523BCA"/>
    <w:rsid w:val="00523F37"/>
    <w:rsid w:val="00524CF7"/>
    <w:rsid w:val="00524E62"/>
    <w:rsid w:val="0053022A"/>
    <w:rsid w:val="00533B0B"/>
    <w:rsid w:val="005367E5"/>
    <w:rsid w:val="005408CE"/>
    <w:rsid w:val="00540D16"/>
    <w:rsid w:val="00541173"/>
    <w:rsid w:val="00544BA8"/>
    <w:rsid w:val="00545102"/>
    <w:rsid w:val="00545F34"/>
    <w:rsid w:val="00546D0D"/>
    <w:rsid w:val="0055018C"/>
    <w:rsid w:val="00553534"/>
    <w:rsid w:val="00553D74"/>
    <w:rsid w:val="00553F3E"/>
    <w:rsid w:val="00554D2D"/>
    <w:rsid w:val="00560037"/>
    <w:rsid w:val="0056024B"/>
    <w:rsid w:val="00560785"/>
    <w:rsid w:val="00560F59"/>
    <w:rsid w:val="00561401"/>
    <w:rsid w:val="00561B71"/>
    <w:rsid w:val="00563FF0"/>
    <w:rsid w:val="00564500"/>
    <w:rsid w:val="00565FCA"/>
    <w:rsid w:val="005661DE"/>
    <w:rsid w:val="00566204"/>
    <w:rsid w:val="0056695C"/>
    <w:rsid w:val="00571252"/>
    <w:rsid w:val="005727F2"/>
    <w:rsid w:val="00572E4A"/>
    <w:rsid w:val="00573E5B"/>
    <w:rsid w:val="00574EE9"/>
    <w:rsid w:val="005758EF"/>
    <w:rsid w:val="00575C8C"/>
    <w:rsid w:val="0057681F"/>
    <w:rsid w:val="005768BF"/>
    <w:rsid w:val="005769DF"/>
    <w:rsid w:val="0058413B"/>
    <w:rsid w:val="00584FD0"/>
    <w:rsid w:val="00586A7F"/>
    <w:rsid w:val="005873E5"/>
    <w:rsid w:val="00587A30"/>
    <w:rsid w:val="00591A10"/>
    <w:rsid w:val="00595781"/>
    <w:rsid w:val="00595B48"/>
    <w:rsid w:val="00595D0E"/>
    <w:rsid w:val="00596563"/>
    <w:rsid w:val="00596C6E"/>
    <w:rsid w:val="005A38FB"/>
    <w:rsid w:val="005A5208"/>
    <w:rsid w:val="005B10DC"/>
    <w:rsid w:val="005B23EA"/>
    <w:rsid w:val="005B3AEF"/>
    <w:rsid w:val="005B4436"/>
    <w:rsid w:val="005B4951"/>
    <w:rsid w:val="005B5FD9"/>
    <w:rsid w:val="005C1220"/>
    <w:rsid w:val="005C6E2F"/>
    <w:rsid w:val="005C7222"/>
    <w:rsid w:val="005D02D8"/>
    <w:rsid w:val="005D057E"/>
    <w:rsid w:val="005D0A2B"/>
    <w:rsid w:val="005D230F"/>
    <w:rsid w:val="005D26D2"/>
    <w:rsid w:val="005D2CE6"/>
    <w:rsid w:val="005D3362"/>
    <w:rsid w:val="005D4C21"/>
    <w:rsid w:val="005D52A4"/>
    <w:rsid w:val="005D54C3"/>
    <w:rsid w:val="005D656C"/>
    <w:rsid w:val="005D69DC"/>
    <w:rsid w:val="005E046D"/>
    <w:rsid w:val="005E0B15"/>
    <w:rsid w:val="005E130C"/>
    <w:rsid w:val="005E48CF"/>
    <w:rsid w:val="005E48DF"/>
    <w:rsid w:val="005E5350"/>
    <w:rsid w:val="005E5ABA"/>
    <w:rsid w:val="005E702F"/>
    <w:rsid w:val="005F132A"/>
    <w:rsid w:val="005F1D72"/>
    <w:rsid w:val="005F5CFE"/>
    <w:rsid w:val="005F73AB"/>
    <w:rsid w:val="00600AFC"/>
    <w:rsid w:val="00601E41"/>
    <w:rsid w:val="00604D2C"/>
    <w:rsid w:val="006112F8"/>
    <w:rsid w:val="00612332"/>
    <w:rsid w:val="00614885"/>
    <w:rsid w:val="00616B81"/>
    <w:rsid w:val="006253C7"/>
    <w:rsid w:val="00630A59"/>
    <w:rsid w:val="00630DD0"/>
    <w:rsid w:val="00631B00"/>
    <w:rsid w:val="006320E2"/>
    <w:rsid w:val="006323ED"/>
    <w:rsid w:val="00634E6A"/>
    <w:rsid w:val="00635731"/>
    <w:rsid w:val="00641BE5"/>
    <w:rsid w:val="006455B3"/>
    <w:rsid w:val="00647A92"/>
    <w:rsid w:val="006518E5"/>
    <w:rsid w:val="0065490A"/>
    <w:rsid w:val="00657408"/>
    <w:rsid w:val="00661B7A"/>
    <w:rsid w:val="00663228"/>
    <w:rsid w:val="00663B52"/>
    <w:rsid w:val="00664EE1"/>
    <w:rsid w:val="006658F6"/>
    <w:rsid w:val="00671ED3"/>
    <w:rsid w:val="006749DC"/>
    <w:rsid w:val="00675DD9"/>
    <w:rsid w:val="00676930"/>
    <w:rsid w:val="00676B3A"/>
    <w:rsid w:val="00676EE7"/>
    <w:rsid w:val="0068080F"/>
    <w:rsid w:val="00682FE7"/>
    <w:rsid w:val="0068368A"/>
    <w:rsid w:val="00683D76"/>
    <w:rsid w:val="00683F11"/>
    <w:rsid w:val="00687B8D"/>
    <w:rsid w:val="00687BB1"/>
    <w:rsid w:val="00694C17"/>
    <w:rsid w:val="0069526A"/>
    <w:rsid w:val="00695B94"/>
    <w:rsid w:val="006A0902"/>
    <w:rsid w:val="006A0F3D"/>
    <w:rsid w:val="006A10FB"/>
    <w:rsid w:val="006A1435"/>
    <w:rsid w:val="006A1F5D"/>
    <w:rsid w:val="006A48C4"/>
    <w:rsid w:val="006A5D42"/>
    <w:rsid w:val="006A62ED"/>
    <w:rsid w:val="006A6320"/>
    <w:rsid w:val="006A6AC0"/>
    <w:rsid w:val="006A7F91"/>
    <w:rsid w:val="006B0706"/>
    <w:rsid w:val="006B1398"/>
    <w:rsid w:val="006B266C"/>
    <w:rsid w:val="006B4C3B"/>
    <w:rsid w:val="006B57E8"/>
    <w:rsid w:val="006B5B72"/>
    <w:rsid w:val="006C1B5C"/>
    <w:rsid w:val="006C2395"/>
    <w:rsid w:val="006C33C5"/>
    <w:rsid w:val="006C3C39"/>
    <w:rsid w:val="006C7379"/>
    <w:rsid w:val="006C77AF"/>
    <w:rsid w:val="006D1F7D"/>
    <w:rsid w:val="006D2D43"/>
    <w:rsid w:val="006D3AD2"/>
    <w:rsid w:val="006D53E6"/>
    <w:rsid w:val="006D6982"/>
    <w:rsid w:val="006D7546"/>
    <w:rsid w:val="006E0072"/>
    <w:rsid w:val="006E0BD8"/>
    <w:rsid w:val="006E14EB"/>
    <w:rsid w:val="006E2909"/>
    <w:rsid w:val="006E6747"/>
    <w:rsid w:val="006E7C5A"/>
    <w:rsid w:val="006F2E26"/>
    <w:rsid w:val="006F4AD4"/>
    <w:rsid w:val="006F7D9F"/>
    <w:rsid w:val="00700094"/>
    <w:rsid w:val="00700EC6"/>
    <w:rsid w:val="0070435C"/>
    <w:rsid w:val="00706A6B"/>
    <w:rsid w:val="00711B80"/>
    <w:rsid w:val="0071246C"/>
    <w:rsid w:val="00712ED8"/>
    <w:rsid w:val="0071312B"/>
    <w:rsid w:val="00713E60"/>
    <w:rsid w:val="00713FC1"/>
    <w:rsid w:val="00715BB8"/>
    <w:rsid w:val="00716F58"/>
    <w:rsid w:val="00721B76"/>
    <w:rsid w:val="00721E01"/>
    <w:rsid w:val="0072204A"/>
    <w:rsid w:val="007242D4"/>
    <w:rsid w:val="007264A6"/>
    <w:rsid w:val="007306A0"/>
    <w:rsid w:val="00730ADB"/>
    <w:rsid w:val="00732AA3"/>
    <w:rsid w:val="0073560E"/>
    <w:rsid w:val="00737C06"/>
    <w:rsid w:val="007413ED"/>
    <w:rsid w:val="00742784"/>
    <w:rsid w:val="007435BC"/>
    <w:rsid w:val="007463A6"/>
    <w:rsid w:val="00747456"/>
    <w:rsid w:val="00752142"/>
    <w:rsid w:val="007521A9"/>
    <w:rsid w:val="0075246C"/>
    <w:rsid w:val="007542F5"/>
    <w:rsid w:val="007548FE"/>
    <w:rsid w:val="00755067"/>
    <w:rsid w:val="0075684A"/>
    <w:rsid w:val="00761C3D"/>
    <w:rsid w:val="007628EE"/>
    <w:rsid w:val="00763032"/>
    <w:rsid w:val="007636D3"/>
    <w:rsid w:val="00763DA8"/>
    <w:rsid w:val="007642A4"/>
    <w:rsid w:val="0076512D"/>
    <w:rsid w:val="007704C2"/>
    <w:rsid w:val="007715D9"/>
    <w:rsid w:val="0077307E"/>
    <w:rsid w:val="00773B2C"/>
    <w:rsid w:val="0077565C"/>
    <w:rsid w:val="007831F0"/>
    <w:rsid w:val="007835AD"/>
    <w:rsid w:val="00783965"/>
    <w:rsid w:val="0078547F"/>
    <w:rsid w:val="00785A02"/>
    <w:rsid w:val="007860AB"/>
    <w:rsid w:val="00786867"/>
    <w:rsid w:val="00786D19"/>
    <w:rsid w:val="00786F8B"/>
    <w:rsid w:val="00787279"/>
    <w:rsid w:val="00787F0B"/>
    <w:rsid w:val="00790FE2"/>
    <w:rsid w:val="00794057"/>
    <w:rsid w:val="0079510D"/>
    <w:rsid w:val="00795CEB"/>
    <w:rsid w:val="007A2CC3"/>
    <w:rsid w:val="007A49B1"/>
    <w:rsid w:val="007A5850"/>
    <w:rsid w:val="007B2FAB"/>
    <w:rsid w:val="007B3107"/>
    <w:rsid w:val="007B5632"/>
    <w:rsid w:val="007B7616"/>
    <w:rsid w:val="007C0644"/>
    <w:rsid w:val="007C20AC"/>
    <w:rsid w:val="007C3791"/>
    <w:rsid w:val="007C615D"/>
    <w:rsid w:val="007D25D7"/>
    <w:rsid w:val="007D2C41"/>
    <w:rsid w:val="007D30EC"/>
    <w:rsid w:val="007D4494"/>
    <w:rsid w:val="007D5056"/>
    <w:rsid w:val="007D5B04"/>
    <w:rsid w:val="007E00D6"/>
    <w:rsid w:val="007E1FF6"/>
    <w:rsid w:val="007E2511"/>
    <w:rsid w:val="007E40F3"/>
    <w:rsid w:val="007E4841"/>
    <w:rsid w:val="007E4BCD"/>
    <w:rsid w:val="007E594B"/>
    <w:rsid w:val="007E6DF0"/>
    <w:rsid w:val="007E7FFC"/>
    <w:rsid w:val="007F1A8D"/>
    <w:rsid w:val="007F1E92"/>
    <w:rsid w:val="007F29F2"/>
    <w:rsid w:val="007F445A"/>
    <w:rsid w:val="007F6894"/>
    <w:rsid w:val="008007C5"/>
    <w:rsid w:val="00800CC3"/>
    <w:rsid w:val="008012FC"/>
    <w:rsid w:val="00801E46"/>
    <w:rsid w:val="00807AEA"/>
    <w:rsid w:val="00810563"/>
    <w:rsid w:val="00811C58"/>
    <w:rsid w:val="008125AE"/>
    <w:rsid w:val="00815045"/>
    <w:rsid w:val="008161D9"/>
    <w:rsid w:val="008179E0"/>
    <w:rsid w:val="0082048C"/>
    <w:rsid w:val="008241A7"/>
    <w:rsid w:val="00827982"/>
    <w:rsid w:val="008337A3"/>
    <w:rsid w:val="00837D81"/>
    <w:rsid w:val="008413C5"/>
    <w:rsid w:val="00841A80"/>
    <w:rsid w:val="00842178"/>
    <w:rsid w:val="00842EFA"/>
    <w:rsid w:val="00843DF8"/>
    <w:rsid w:val="00844E99"/>
    <w:rsid w:val="00845958"/>
    <w:rsid w:val="00847470"/>
    <w:rsid w:val="008476DC"/>
    <w:rsid w:val="00851362"/>
    <w:rsid w:val="00854798"/>
    <w:rsid w:val="00855063"/>
    <w:rsid w:val="008562C2"/>
    <w:rsid w:val="00860E57"/>
    <w:rsid w:val="0086258E"/>
    <w:rsid w:val="008645CB"/>
    <w:rsid w:val="00864A96"/>
    <w:rsid w:val="00864AC4"/>
    <w:rsid w:val="00865FB7"/>
    <w:rsid w:val="00866CC5"/>
    <w:rsid w:val="00867966"/>
    <w:rsid w:val="00872335"/>
    <w:rsid w:val="00872D02"/>
    <w:rsid w:val="00873359"/>
    <w:rsid w:val="00875211"/>
    <w:rsid w:val="008806AD"/>
    <w:rsid w:val="008813F4"/>
    <w:rsid w:val="00883361"/>
    <w:rsid w:val="00884658"/>
    <w:rsid w:val="00884C84"/>
    <w:rsid w:val="00886820"/>
    <w:rsid w:val="008905A3"/>
    <w:rsid w:val="008937EF"/>
    <w:rsid w:val="00894A3B"/>
    <w:rsid w:val="00895BD2"/>
    <w:rsid w:val="0089733E"/>
    <w:rsid w:val="008A2898"/>
    <w:rsid w:val="008A355A"/>
    <w:rsid w:val="008A39EC"/>
    <w:rsid w:val="008A4A58"/>
    <w:rsid w:val="008A7DC5"/>
    <w:rsid w:val="008B05A0"/>
    <w:rsid w:val="008B0CF0"/>
    <w:rsid w:val="008B2066"/>
    <w:rsid w:val="008B35AA"/>
    <w:rsid w:val="008B3E44"/>
    <w:rsid w:val="008B7664"/>
    <w:rsid w:val="008B7CBA"/>
    <w:rsid w:val="008C3908"/>
    <w:rsid w:val="008C5DE7"/>
    <w:rsid w:val="008C796D"/>
    <w:rsid w:val="008D1F36"/>
    <w:rsid w:val="008D78CD"/>
    <w:rsid w:val="008E062E"/>
    <w:rsid w:val="008E3F87"/>
    <w:rsid w:val="008E4D1C"/>
    <w:rsid w:val="008E50AE"/>
    <w:rsid w:val="008E58C1"/>
    <w:rsid w:val="008E6A17"/>
    <w:rsid w:val="008F217D"/>
    <w:rsid w:val="008F392F"/>
    <w:rsid w:val="008F3E12"/>
    <w:rsid w:val="008F3E91"/>
    <w:rsid w:val="008F40EE"/>
    <w:rsid w:val="008F4F70"/>
    <w:rsid w:val="008F5683"/>
    <w:rsid w:val="008F636D"/>
    <w:rsid w:val="00900D5A"/>
    <w:rsid w:val="00900EFF"/>
    <w:rsid w:val="0090102E"/>
    <w:rsid w:val="00902597"/>
    <w:rsid w:val="009057DB"/>
    <w:rsid w:val="00907C10"/>
    <w:rsid w:val="00912560"/>
    <w:rsid w:val="00914807"/>
    <w:rsid w:val="00915908"/>
    <w:rsid w:val="00922771"/>
    <w:rsid w:val="0092392D"/>
    <w:rsid w:val="00923F25"/>
    <w:rsid w:val="00923F65"/>
    <w:rsid w:val="00923FBB"/>
    <w:rsid w:val="0092660C"/>
    <w:rsid w:val="00927967"/>
    <w:rsid w:val="00931004"/>
    <w:rsid w:val="00932C45"/>
    <w:rsid w:val="00933206"/>
    <w:rsid w:val="009339EB"/>
    <w:rsid w:val="00933AF8"/>
    <w:rsid w:val="009358A2"/>
    <w:rsid w:val="009364A1"/>
    <w:rsid w:val="0094359C"/>
    <w:rsid w:val="00944FC3"/>
    <w:rsid w:val="00946583"/>
    <w:rsid w:val="009521E6"/>
    <w:rsid w:val="009522D4"/>
    <w:rsid w:val="009524DC"/>
    <w:rsid w:val="00953435"/>
    <w:rsid w:val="00954751"/>
    <w:rsid w:val="00956629"/>
    <w:rsid w:val="0095714A"/>
    <w:rsid w:val="00961526"/>
    <w:rsid w:val="0096238B"/>
    <w:rsid w:val="00963657"/>
    <w:rsid w:val="0096533B"/>
    <w:rsid w:val="0096618D"/>
    <w:rsid w:val="00966F4F"/>
    <w:rsid w:val="00967393"/>
    <w:rsid w:val="00967C97"/>
    <w:rsid w:val="00967EF8"/>
    <w:rsid w:val="00970886"/>
    <w:rsid w:val="009720E7"/>
    <w:rsid w:val="009734C0"/>
    <w:rsid w:val="009738DC"/>
    <w:rsid w:val="00980538"/>
    <w:rsid w:val="00980C8B"/>
    <w:rsid w:val="0098134F"/>
    <w:rsid w:val="009823A1"/>
    <w:rsid w:val="00983F68"/>
    <w:rsid w:val="00984686"/>
    <w:rsid w:val="0098500A"/>
    <w:rsid w:val="00985059"/>
    <w:rsid w:val="009908E8"/>
    <w:rsid w:val="00991AC7"/>
    <w:rsid w:val="00991C5D"/>
    <w:rsid w:val="009964D2"/>
    <w:rsid w:val="00997A47"/>
    <w:rsid w:val="009A2BCD"/>
    <w:rsid w:val="009A2D69"/>
    <w:rsid w:val="009A37C1"/>
    <w:rsid w:val="009A605D"/>
    <w:rsid w:val="009A637B"/>
    <w:rsid w:val="009A6FAB"/>
    <w:rsid w:val="009B4AB7"/>
    <w:rsid w:val="009B5E6F"/>
    <w:rsid w:val="009B7C36"/>
    <w:rsid w:val="009B7D96"/>
    <w:rsid w:val="009C3A88"/>
    <w:rsid w:val="009C3EFF"/>
    <w:rsid w:val="009C5041"/>
    <w:rsid w:val="009C57C0"/>
    <w:rsid w:val="009C5988"/>
    <w:rsid w:val="009C5F12"/>
    <w:rsid w:val="009C7A31"/>
    <w:rsid w:val="009D0802"/>
    <w:rsid w:val="009D1F06"/>
    <w:rsid w:val="009D2D08"/>
    <w:rsid w:val="009D33AB"/>
    <w:rsid w:val="009D4B84"/>
    <w:rsid w:val="009D4F1A"/>
    <w:rsid w:val="009E0375"/>
    <w:rsid w:val="009E2317"/>
    <w:rsid w:val="009E41F5"/>
    <w:rsid w:val="009E61F2"/>
    <w:rsid w:val="009E6ACC"/>
    <w:rsid w:val="009E7B6A"/>
    <w:rsid w:val="009F3598"/>
    <w:rsid w:val="009F3E7C"/>
    <w:rsid w:val="009F78B0"/>
    <w:rsid w:val="00A0027F"/>
    <w:rsid w:val="00A00C88"/>
    <w:rsid w:val="00A00DFE"/>
    <w:rsid w:val="00A02E4B"/>
    <w:rsid w:val="00A03E51"/>
    <w:rsid w:val="00A0570D"/>
    <w:rsid w:val="00A065FF"/>
    <w:rsid w:val="00A10590"/>
    <w:rsid w:val="00A12075"/>
    <w:rsid w:val="00A16E56"/>
    <w:rsid w:val="00A17ACF"/>
    <w:rsid w:val="00A17B55"/>
    <w:rsid w:val="00A20F76"/>
    <w:rsid w:val="00A210CF"/>
    <w:rsid w:val="00A22A11"/>
    <w:rsid w:val="00A23593"/>
    <w:rsid w:val="00A2377E"/>
    <w:rsid w:val="00A23D73"/>
    <w:rsid w:val="00A24D97"/>
    <w:rsid w:val="00A30408"/>
    <w:rsid w:val="00A3040D"/>
    <w:rsid w:val="00A3080C"/>
    <w:rsid w:val="00A30A2D"/>
    <w:rsid w:val="00A31FE2"/>
    <w:rsid w:val="00A32146"/>
    <w:rsid w:val="00A33EC1"/>
    <w:rsid w:val="00A34587"/>
    <w:rsid w:val="00A345BE"/>
    <w:rsid w:val="00A35FE5"/>
    <w:rsid w:val="00A403D1"/>
    <w:rsid w:val="00A41717"/>
    <w:rsid w:val="00A4292D"/>
    <w:rsid w:val="00A43DA3"/>
    <w:rsid w:val="00A44E6F"/>
    <w:rsid w:val="00A46134"/>
    <w:rsid w:val="00A47E4C"/>
    <w:rsid w:val="00A5139E"/>
    <w:rsid w:val="00A5201F"/>
    <w:rsid w:val="00A52C54"/>
    <w:rsid w:val="00A52CF5"/>
    <w:rsid w:val="00A54060"/>
    <w:rsid w:val="00A5555C"/>
    <w:rsid w:val="00A558FB"/>
    <w:rsid w:val="00A55BE5"/>
    <w:rsid w:val="00A55F0D"/>
    <w:rsid w:val="00A56452"/>
    <w:rsid w:val="00A61D72"/>
    <w:rsid w:val="00A67E9B"/>
    <w:rsid w:val="00A7295E"/>
    <w:rsid w:val="00A7472B"/>
    <w:rsid w:val="00A835BE"/>
    <w:rsid w:val="00A83CC5"/>
    <w:rsid w:val="00A850EE"/>
    <w:rsid w:val="00A91D66"/>
    <w:rsid w:val="00A92477"/>
    <w:rsid w:val="00A93207"/>
    <w:rsid w:val="00A94DB5"/>
    <w:rsid w:val="00A9592B"/>
    <w:rsid w:val="00A95C6F"/>
    <w:rsid w:val="00A97793"/>
    <w:rsid w:val="00AA05C1"/>
    <w:rsid w:val="00AA307C"/>
    <w:rsid w:val="00AA4854"/>
    <w:rsid w:val="00AA6A63"/>
    <w:rsid w:val="00AB0070"/>
    <w:rsid w:val="00AB0552"/>
    <w:rsid w:val="00AB3576"/>
    <w:rsid w:val="00AB5784"/>
    <w:rsid w:val="00AB6485"/>
    <w:rsid w:val="00AC1935"/>
    <w:rsid w:val="00AC340E"/>
    <w:rsid w:val="00AC4B7D"/>
    <w:rsid w:val="00AC4D94"/>
    <w:rsid w:val="00AC5B0C"/>
    <w:rsid w:val="00AC7638"/>
    <w:rsid w:val="00AD3CB1"/>
    <w:rsid w:val="00AD3FBA"/>
    <w:rsid w:val="00AD4F1E"/>
    <w:rsid w:val="00AD7641"/>
    <w:rsid w:val="00AD7A25"/>
    <w:rsid w:val="00AE0649"/>
    <w:rsid w:val="00AE1E53"/>
    <w:rsid w:val="00AE2437"/>
    <w:rsid w:val="00AE733C"/>
    <w:rsid w:val="00AF043F"/>
    <w:rsid w:val="00AF1CE8"/>
    <w:rsid w:val="00AF42BB"/>
    <w:rsid w:val="00AF57A2"/>
    <w:rsid w:val="00AF5E8D"/>
    <w:rsid w:val="00B021CA"/>
    <w:rsid w:val="00B041A1"/>
    <w:rsid w:val="00B05632"/>
    <w:rsid w:val="00B05AE8"/>
    <w:rsid w:val="00B07486"/>
    <w:rsid w:val="00B078A4"/>
    <w:rsid w:val="00B1028B"/>
    <w:rsid w:val="00B104B8"/>
    <w:rsid w:val="00B1458E"/>
    <w:rsid w:val="00B15779"/>
    <w:rsid w:val="00B171B0"/>
    <w:rsid w:val="00B22B44"/>
    <w:rsid w:val="00B2308A"/>
    <w:rsid w:val="00B235C8"/>
    <w:rsid w:val="00B24047"/>
    <w:rsid w:val="00B25978"/>
    <w:rsid w:val="00B30E77"/>
    <w:rsid w:val="00B364E3"/>
    <w:rsid w:val="00B375BC"/>
    <w:rsid w:val="00B42093"/>
    <w:rsid w:val="00B4385D"/>
    <w:rsid w:val="00B4507E"/>
    <w:rsid w:val="00B45B62"/>
    <w:rsid w:val="00B46F05"/>
    <w:rsid w:val="00B46F89"/>
    <w:rsid w:val="00B54806"/>
    <w:rsid w:val="00B56248"/>
    <w:rsid w:val="00B6072E"/>
    <w:rsid w:val="00B6249D"/>
    <w:rsid w:val="00B64394"/>
    <w:rsid w:val="00B64CC8"/>
    <w:rsid w:val="00B6580A"/>
    <w:rsid w:val="00B678D0"/>
    <w:rsid w:val="00B70B81"/>
    <w:rsid w:val="00B72D68"/>
    <w:rsid w:val="00B734FD"/>
    <w:rsid w:val="00B7385C"/>
    <w:rsid w:val="00B738AB"/>
    <w:rsid w:val="00B742BC"/>
    <w:rsid w:val="00B74708"/>
    <w:rsid w:val="00B776CC"/>
    <w:rsid w:val="00B81ABA"/>
    <w:rsid w:val="00B8480F"/>
    <w:rsid w:val="00B85C72"/>
    <w:rsid w:val="00B8631E"/>
    <w:rsid w:val="00B86422"/>
    <w:rsid w:val="00B87025"/>
    <w:rsid w:val="00B872CA"/>
    <w:rsid w:val="00B87D48"/>
    <w:rsid w:val="00B91049"/>
    <w:rsid w:val="00B9129C"/>
    <w:rsid w:val="00B9663B"/>
    <w:rsid w:val="00B97DF0"/>
    <w:rsid w:val="00B97FA0"/>
    <w:rsid w:val="00BA40FF"/>
    <w:rsid w:val="00BA4B73"/>
    <w:rsid w:val="00BA5CD3"/>
    <w:rsid w:val="00BA7A41"/>
    <w:rsid w:val="00BB3364"/>
    <w:rsid w:val="00BB44F8"/>
    <w:rsid w:val="00BB59A1"/>
    <w:rsid w:val="00BC32F1"/>
    <w:rsid w:val="00BC4AC1"/>
    <w:rsid w:val="00BD25CD"/>
    <w:rsid w:val="00BD3533"/>
    <w:rsid w:val="00BE1514"/>
    <w:rsid w:val="00BE5863"/>
    <w:rsid w:val="00BE69E4"/>
    <w:rsid w:val="00BF15B6"/>
    <w:rsid w:val="00BF1CA2"/>
    <w:rsid w:val="00BF41CC"/>
    <w:rsid w:val="00BF4F48"/>
    <w:rsid w:val="00BF5D37"/>
    <w:rsid w:val="00BF77F2"/>
    <w:rsid w:val="00C0097D"/>
    <w:rsid w:val="00C040AE"/>
    <w:rsid w:val="00C05775"/>
    <w:rsid w:val="00C06183"/>
    <w:rsid w:val="00C10810"/>
    <w:rsid w:val="00C10F63"/>
    <w:rsid w:val="00C1704F"/>
    <w:rsid w:val="00C17258"/>
    <w:rsid w:val="00C17647"/>
    <w:rsid w:val="00C211AA"/>
    <w:rsid w:val="00C2178A"/>
    <w:rsid w:val="00C22E36"/>
    <w:rsid w:val="00C22F71"/>
    <w:rsid w:val="00C238B2"/>
    <w:rsid w:val="00C2471C"/>
    <w:rsid w:val="00C2621B"/>
    <w:rsid w:val="00C26510"/>
    <w:rsid w:val="00C34D0E"/>
    <w:rsid w:val="00C3760F"/>
    <w:rsid w:val="00C4001D"/>
    <w:rsid w:val="00C401CD"/>
    <w:rsid w:val="00C408DB"/>
    <w:rsid w:val="00C46E4A"/>
    <w:rsid w:val="00C540D4"/>
    <w:rsid w:val="00C56458"/>
    <w:rsid w:val="00C64C28"/>
    <w:rsid w:val="00C64F3F"/>
    <w:rsid w:val="00C67F8C"/>
    <w:rsid w:val="00C71645"/>
    <w:rsid w:val="00C729C0"/>
    <w:rsid w:val="00C73141"/>
    <w:rsid w:val="00C737A7"/>
    <w:rsid w:val="00C80EF3"/>
    <w:rsid w:val="00C81D1A"/>
    <w:rsid w:val="00C82D5F"/>
    <w:rsid w:val="00C839DE"/>
    <w:rsid w:val="00C847CC"/>
    <w:rsid w:val="00C84EA6"/>
    <w:rsid w:val="00C874BD"/>
    <w:rsid w:val="00C902A8"/>
    <w:rsid w:val="00C914D8"/>
    <w:rsid w:val="00C9247F"/>
    <w:rsid w:val="00C92A77"/>
    <w:rsid w:val="00C9310D"/>
    <w:rsid w:val="00C96F22"/>
    <w:rsid w:val="00C97860"/>
    <w:rsid w:val="00CA3518"/>
    <w:rsid w:val="00CA3C51"/>
    <w:rsid w:val="00CA4428"/>
    <w:rsid w:val="00CA6D24"/>
    <w:rsid w:val="00CB199C"/>
    <w:rsid w:val="00CB1AED"/>
    <w:rsid w:val="00CB7D1C"/>
    <w:rsid w:val="00CC2909"/>
    <w:rsid w:val="00CC3145"/>
    <w:rsid w:val="00CC4E32"/>
    <w:rsid w:val="00CC4FEE"/>
    <w:rsid w:val="00CC573E"/>
    <w:rsid w:val="00CC5B8F"/>
    <w:rsid w:val="00CC650F"/>
    <w:rsid w:val="00CD5057"/>
    <w:rsid w:val="00CE0117"/>
    <w:rsid w:val="00CE4725"/>
    <w:rsid w:val="00CF15CC"/>
    <w:rsid w:val="00CF31CE"/>
    <w:rsid w:val="00CF44BC"/>
    <w:rsid w:val="00CF605E"/>
    <w:rsid w:val="00D0077C"/>
    <w:rsid w:val="00D0100F"/>
    <w:rsid w:val="00D03FC2"/>
    <w:rsid w:val="00D05369"/>
    <w:rsid w:val="00D060FF"/>
    <w:rsid w:val="00D06541"/>
    <w:rsid w:val="00D06F5F"/>
    <w:rsid w:val="00D1061E"/>
    <w:rsid w:val="00D10E9F"/>
    <w:rsid w:val="00D11259"/>
    <w:rsid w:val="00D13A97"/>
    <w:rsid w:val="00D150D9"/>
    <w:rsid w:val="00D17BBF"/>
    <w:rsid w:val="00D2240A"/>
    <w:rsid w:val="00D242BD"/>
    <w:rsid w:val="00D27A55"/>
    <w:rsid w:val="00D40136"/>
    <w:rsid w:val="00D42177"/>
    <w:rsid w:val="00D43207"/>
    <w:rsid w:val="00D4322B"/>
    <w:rsid w:val="00D44038"/>
    <w:rsid w:val="00D45E82"/>
    <w:rsid w:val="00D510A8"/>
    <w:rsid w:val="00D52AE7"/>
    <w:rsid w:val="00D536B7"/>
    <w:rsid w:val="00D53F35"/>
    <w:rsid w:val="00D54741"/>
    <w:rsid w:val="00D54923"/>
    <w:rsid w:val="00D54A6D"/>
    <w:rsid w:val="00D550F4"/>
    <w:rsid w:val="00D563FF"/>
    <w:rsid w:val="00D56A9C"/>
    <w:rsid w:val="00D56C76"/>
    <w:rsid w:val="00D57217"/>
    <w:rsid w:val="00D62E34"/>
    <w:rsid w:val="00D63D9F"/>
    <w:rsid w:val="00D65B27"/>
    <w:rsid w:val="00D72D1F"/>
    <w:rsid w:val="00D7303B"/>
    <w:rsid w:val="00D74222"/>
    <w:rsid w:val="00D83B97"/>
    <w:rsid w:val="00D85E29"/>
    <w:rsid w:val="00D86CF1"/>
    <w:rsid w:val="00D91B30"/>
    <w:rsid w:val="00D930C0"/>
    <w:rsid w:val="00D94276"/>
    <w:rsid w:val="00D9459A"/>
    <w:rsid w:val="00D9622E"/>
    <w:rsid w:val="00D97B67"/>
    <w:rsid w:val="00DA2ADA"/>
    <w:rsid w:val="00DA4D5C"/>
    <w:rsid w:val="00DA7BFB"/>
    <w:rsid w:val="00DB0FB2"/>
    <w:rsid w:val="00DB120A"/>
    <w:rsid w:val="00DB1CE9"/>
    <w:rsid w:val="00DB209C"/>
    <w:rsid w:val="00DB3B70"/>
    <w:rsid w:val="00DB70B9"/>
    <w:rsid w:val="00DB7904"/>
    <w:rsid w:val="00DB793D"/>
    <w:rsid w:val="00DC0615"/>
    <w:rsid w:val="00DC0F67"/>
    <w:rsid w:val="00DC146C"/>
    <w:rsid w:val="00DC3340"/>
    <w:rsid w:val="00DC36D4"/>
    <w:rsid w:val="00DC397E"/>
    <w:rsid w:val="00DD0522"/>
    <w:rsid w:val="00DD0C56"/>
    <w:rsid w:val="00DD2C49"/>
    <w:rsid w:val="00DD3F33"/>
    <w:rsid w:val="00DD5CDD"/>
    <w:rsid w:val="00DE384D"/>
    <w:rsid w:val="00DE5A9B"/>
    <w:rsid w:val="00DE5D4D"/>
    <w:rsid w:val="00DF0492"/>
    <w:rsid w:val="00DF2A6D"/>
    <w:rsid w:val="00DF393F"/>
    <w:rsid w:val="00DF4CA1"/>
    <w:rsid w:val="00DF50A7"/>
    <w:rsid w:val="00E032D1"/>
    <w:rsid w:val="00E10A71"/>
    <w:rsid w:val="00E128A3"/>
    <w:rsid w:val="00E13F63"/>
    <w:rsid w:val="00E156CB"/>
    <w:rsid w:val="00E17023"/>
    <w:rsid w:val="00E17952"/>
    <w:rsid w:val="00E20EA0"/>
    <w:rsid w:val="00E22B9E"/>
    <w:rsid w:val="00E24367"/>
    <w:rsid w:val="00E351E0"/>
    <w:rsid w:val="00E37482"/>
    <w:rsid w:val="00E374B3"/>
    <w:rsid w:val="00E37F23"/>
    <w:rsid w:val="00E41657"/>
    <w:rsid w:val="00E41E3E"/>
    <w:rsid w:val="00E458D7"/>
    <w:rsid w:val="00E45DC2"/>
    <w:rsid w:val="00E46F9A"/>
    <w:rsid w:val="00E47C88"/>
    <w:rsid w:val="00E515AE"/>
    <w:rsid w:val="00E52A6B"/>
    <w:rsid w:val="00E5343E"/>
    <w:rsid w:val="00E536DD"/>
    <w:rsid w:val="00E54375"/>
    <w:rsid w:val="00E56045"/>
    <w:rsid w:val="00E569C7"/>
    <w:rsid w:val="00E60FED"/>
    <w:rsid w:val="00E64CB2"/>
    <w:rsid w:val="00E65822"/>
    <w:rsid w:val="00E66B44"/>
    <w:rsid w:val="00E67B8C"/>
    <w:rsid w:val="00E67CCE"/>
    <w:rsid w:val="00E702B1"/>
    <w:rsid w:val="00E712F3"/>
    <w:rsid w:val="00E72BB7"/>
    <w:rsid w:val="00E73169"/>
    <w:rsid w:val="00E73961"/>
    <w:rsid w:val="00E73E5B"/>
    <w:rsid w:val="00E75F6A"/>
    <w:rsid w:val="00E76D3F"/>
    <w:rsid w:val="00E778B7"/>
    <w:rsid w:val="00E77ECC"/>
    <w:rsid w:val="00E81E24"/>
    <w:rsid w:val="00E82C3D"/>
    <w:rsid w:val="00E86A4C"/>
    <w:rsid w:val="00E86D4D"/>
    <w:rsid w:val="00E90116"/>
    <w:rsid w:val="00E907C5"/>
    <w:rsid w:val="00E91D18"/>
    <w:rsid w:val="00E94F8D"/>
    <w:rsid w:val="00EA014E"/>
    <w:rsid w:val="00EA6D0E"/>
    <w:rsid w:val="00EA734F"/>
    <w:rsid w:val="00EB0C9B"/>
    <w:rsid w:val="00EB1D80"/>
    <w:rsid w:val="00EC1437"/>
    <w:rsid w:val="00EC1AA9"/>
    <w:rsid w:val="00EC2C4F"/>
    <w:rsid w:val="00EC3F7A"/>
    <w:rsid w:val="00EC4215"/>
    <w:rsid w:val="00EC4D69"/>
    <w:rsid w:val="00EC5CFD"/>
    <w:rsid w:val="00ED1EAC"/>
    <w:rsid w:val="00ED5331"/>
    <w:rsid w:val="00ED5B90"/>
    <w:rsid w:val="00ED61AF"/>
    <w:rsid w:val="00ED6E8E"/>
    <w:rsid w:val="00ED73A7"/>
    <w:rsid w:val="00EE201B"/>
    <w:rsid w:val="00EE4AD6"/>
    <w:rsid w:val="00EF0E91"/>
    <w:rsid w:val="00EF12AD"/>
    <w:rsid w:val="00EF22CC"/>
    <w:rsid w:val="00EF52C8"/>
    <w:rsid w:val="00EF6AB0"/>
    <w:rsid w:val="00EF6E5C"/>
    <w:rsid w:val="00EF7C33"/>
    <w:rsid w:val="00F05A18"/>
    <w:rsid w:val="00F06C6C"/>
    <w:rsid w:val="00F07C51"/>
    <w:rsid w:val="00F107C2"/>
    <w:rsid w:val="00F142E8"/>
    <w:rsid w:val="00F147B0"/>
    <w:rsid w:val="00F15157"/>
    <w:rsid w:val="00F15FC6"/>
    <w:rsid w:val="00F16CD3"/>
    <w:rsid w:val="00F1717F"/>
    <w:rsid w:val="00F17476"/>
    <w:rsid w:val="00F17E88"/>
    <w:rsid w:val="00F30278"/>
    <w:rsid w:val="00F33257"/>
    <w:rsid w:val="00F3641A"/>
    <w:rsid w:val="00F36A5A"/>
    <w:rsid w:val="00F36BCE"/>
    <w:rsid w:val="00F37001"/>
    <w:rsid w:val="00F41735"/>
    <w:rsid w:val="00F41965"/>
    <w:rsid w:val="00F43C81"/>
    <w:rsid w:val="00F449D7"/>
    <w:rsid w:val="00F45606"/>
    <w:rsid w:val="00F50232"/>
    <w:rsid w:val="00F5233F"/>
    <w:rsid w:val="00F525D1"/>
    <w:rsid w:val="00F56CC4"/>
    <w:rsid w:val="00F56EFF"/>
    <w:rsid w:val="00F57218"/>
    <w:rsid w:val="00F61042"/>
    <w:rsid w:val="00F61779"/>
    <w:rsid w:val="00F61B06"/>
    <w:rsid w:val="00F61D8D"/>
    <w:rsid w:val="00F63667"/>
    <w:rsid w:val="00F63DC6"/>
    <w:rsid w:val="00F64A15"/>
    <w:rsid w:val="00F661C9"/>
    <w:rsid w:val="00F66789"/>
    <w:rsid w:val="00F67EE5"/>
    <w:rsid w:val="00F67F0A"/>
    <w:rsid w:val="00F73F1B"/>
    <w:rsid w:val="00F73F38"/>
    <w:rsid w:val="00F74ACC"/>
    <w:rsid w:val="00F76639"/>
    <w:rsid w:val="00F76A08"/>
    <w:rsid w:val="00F77545"/>
    <w:rsid w:val="00F80E8C"/>
    <w:rsid w:val="00F8124D"/>
    <w:rsid w:val="00F81B45"/>
    <w:rsid w:val="00F82876"/>
    <w:rsid w:val="00F83757"/>
    <w:rsid w:val="00F87AF5"/>
    <w:rsid w:val="00F90980"/>
    <w:rsid w:val="00F90E27"/>
    <w:rsid w:val="00F9439D"/>
    <w:rsid w:val="00F95FC7"/>
    <w:rsid w:val="00F969B9"/>
    <w:rsid w:val="00FA0891"/>
    <w:rsid w:val="00FA1200"/>
    <w:rsid w:val="00FA14E0"/>
    <w:rsid w:val="00FA33DF"/>
    <w:rsid w:val="00FA57A9"/>
    <w:rsid w:val="00FA646F"/>
    <w:rsid w:val="00FB1852"/>
    <w:rsid w:val="00FB20D1"/>
    <w:rsid w:val="00FB24FF"/>
    <w:rsid w:val="00FB4A75"/>
    <w:rsid w:val="00FC0280"/>
    <w:rsid w:val="00FC1212"/>
    <w:rsid w:val="00FC4DA2"/>
    <w:rsid w:val="00FC4DA7"/>
    <w:rsid w:val="00FC75BD"/>
    <w:rsid w:val="00FC791B"/>
    <w:rsid w:val="00FC7B37"/>
    <w:rsid w:val="00FD1B85"/>
    <w:rsid w:val="00FD61EF"/>
    <w:rsid w:val="00FD7BFE"/>
    <w:rsid w:val="00FE01A3"/>
    <w:rsid w:val="00FE157E"/>
    <w:rsid w:val="00FE18A9"/>
    <w:rsid w:val="00FE29E9"/>
    <w:rsid w:val="00FE2C9D"/>
    <w:rsid w:val="00FE50F8"/>
    <w:rsid w:val="00FE58C3"/>
    <w:rsid w:val="00FE6E85"/>
    <w:rsid w:val="00FE7D92"/>
    <w:rsid w:val="00FF12D1"/>
    <w:rsid w:val="00FF2089"/>
    <w:rsid w:val="00FF2BD4"/>
    <w:rsid w:val="00FF3D21"/>
    <w:rsid w:val="00F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,0"/>
      <o:colormru v:ext="edit" colors="#eaeaea,#f7f7f7,#fbffeb,#fefffb,#fbff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16744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돋움체" w:eastAsia="돋움체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3F42A4"/>
    <w:pPr>
      <w:keepNext/>
      <w:numPr>
        <w:numId w:val="3"/>
      </w:numPr>
      <w:outlineLvl w:val="0"/>
    </w:pPr>
    <w:rPr>
      <w:rFonts w:asciiTheme="minorEastAsia" w:eastAsiaTheme="minorEastAsia" w:hAnsiTheme="minorEastAsia"/>
      <w:b/>
      <w:sz w:val="28"/>
      <w:szCs w:val="28"/>
    </w:rPr>
  </w:style>
  <w:style w:type="paragraph" w:styleId="2">
    <w:name w:val="heading 2"/>
    <w:basedOn w:val="a0"/>
    <w:next w:val="a1"/>
    <w:link w:val="2Char"/>
    <w:qFormat/>
    <w:rsid w:val="003F42A4"/>
    <w:pPr>
      <w:keepNext/>
      <w:numPr>
        <w:ilvl w:val="1"/>
        <w:numId w:val="3"/>
      </w:numPr>
      <w:spacing w:line="240" w:lineRule="auto"/>
      <w:outlineLvl w:val="1"/>
    </w:pPr>
    <w:rPr>
      <w:rFonts w:asciiTheme="majorHAnsi" w:eastAsiaTheme="majorHAnsi" w:hAnsiTheme="majorHAnsi"/>
      <w:b/>
      <w:sz w:val="28"/>
    </w:rPr>
  </w:style>
  <w:style w:type="paragraph" w:styleId="3">
    <w:name w:val="heading 3"/>
    <w:basedOn w:val="a0"/>
    <w:next w:val="a0"/>
    <w:link w:val="3Char"/>
    <w:qFormat/>
    <w:rsid w:val="005408CE"/>
    <w:pPr>
      <w:keepNext/>
      <w:numPr>
        <w:ilvl w:val="2"/>
        <w:numId w:val="3"/>
      </w:numPr>
      <w:tabs>
        <w:tab w:val="left" w:pos="1276"/>
      </w:tabs>
      <w:kinsoku w:val="0"/>
      <w:overflowPunct w:val="0"/>
      <w:autoSpaceDE w:val="0"/>
      <w:autoSpaceDN w:val="0"/>
      <w:jc w:val="left"/>
      <w:textAlignment w:val="center"/>
      <w:outlineLvl w:val="2"/>
    </w:pPr>
    <w:rPr>
      <w:rFonts w:asciiTheme="majorHAnsi" w:eastAsiaTheme="majorHAnsi" w:hAnsiTheme="majorHAnsi"/>
      <w:b/>
      <w:bCs/>
    </w:rPr>
  </w:style>
  <w:style w:type="paragraph" w:styleId="4">
    <w:name w:val="heading 4"/>
    <w:basedOn w:val="a0"/>
    <w:next w:val="a0"/>
    <w:qFormat/>
    <w:rsid w:val="00416744"/>
    <w:pPr>
      <w:keepNext/>
      <w:kinsoku w:val="0"/>
      <w:overflowPunct w:val="0"/>
      <w:autoSpaceDE w:val="0"/>
      <w:autoSpaceDN w:val="0"/>
      <w:ind w:firstLineChars="1200" w:firstLine="2162"/>
      <w:textAlignment w:val="center"/>
      <w:outlineLvl w:val="3"/>
    </w:pPr>
    <w:rPr>
      <w:rFonts w:eastAsia="굴림체"/>
      <w:b/>
      <w:bCs/>
      <w:sz w:val="18"/>
    </w:rPr>
  </w:style>
  <w:style w:type="paragraph" w:styleId="5">
    <w:name w:val="heading 5"/>
    <w:basedOn w:val="a0"/>
    <w:next w:val="a0"/>
    <w:qFormat/>
    <w:rsid w:val="00416744"/>
    <w:pPr>
      <w:keepNext/>
      <w:kinsoku w:val="0"/>
      <w:overflowPunct w:val="0"/>
      <w:autoSpaceDE w:val="0"/>
      <w:autoSpaceDN w:val="0"/>
      <w:jc w:val="center"/>
      <w:textAlignment w:val="center"/>
      <w:outlineLvl w:val="4"/>
    </w:pPr>
    <w:rPr>
      <w:rFonts w:eastAsia="굴림체"/>
      <w:b/>
      <w:bCs/>
      <w:sz w:val="18"/>
    </w:rPr>
  </w:style>
  <w:style w:type="paragraph" w:styleId="6">
    <w:name w:val="heading 6"/>
    <w:basedOn w:val="a0"/>
    <w:next w:val="a0"/>
    <w:qFormat/>
    <w:rsid w:val="00416744"/>
    <w:pPr>
      <w:keepNext/>
      <w:outlineLvl w:val="5"/>
    </w:pPr>
    <w:rPr>
      <w:b/>
      <w:bCs/>
      <w:sz w:val="20"/>
    </w:rPr>
  </w:style>
  <w:style w:type="paragraph" w:styleId="7">
    <w:name w:val="heading 7"/>
    <w:basedOn w:val="a0"/>
    <w:next w:val="a0"/>
    <w:qFormat/>
    <w:rsid w:val="00416744"/>
    <w:pPr>
      <w:keepNext/>
      <w:wordWrap/>
      <w:autoSpaceDE w:val="0"/>
      <w:autoSpaceDN w:val="0"/>
      <w:spacing w:line="240" w:lineRule="exact"/>
      <w:jc w:val="left"/>
      <w:outlineLvl w:val="6"/>
    </w:pPr>
    <w:rPr>
      <w:rFonts w:ascii="바탕체"/>
      <w:b/>
      <w:bCs/>
      <w:spacing w:val="12"/>
    </w:rPr>
  </w:style>
  <w:style w:type="paragraph" w:styleId="8">
    <w:name w:val="heading 8"/>
    <w:basedOn w:val="a0"/>
    <w:next w:val="a1"/>
    <w:link w:val="8Char"/>
    <w:semiHidden/>
    <w:unhideWhenUsed/>
    <w:qFormat/>
    <w:rsid w:val="00FD1B85"/>
    <w:pPr>
      <w:keepNext/>
      <w:adjustRightInd/>
      <w:spacing w:line="240" w:lineRule="auto"/>
      <w:jc w:val="right"/>
      <w:textAlignment w:val="auto"/>
      <w:outlineLvl w:val="7"/>
    </w:pPr>
    <w:rPr>
      <w:rFonts w:ascii="Arial" w:eastAsia="굴림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제안2"/>
    <w:basedOn w:val="a0"/>
    <w:rsid w:val="00416744"/>
    <w:pPr>
      <w:ind w:left="851"/>
    </w:pPr>
  </w:style>
  <w:style w:type="paragraph" w:styleId="a5">
    <w:name w:val="header"/>
    <w:basedOn w:val="a0"/>
    <w:link w:val="Char"/>
    <w:uiPriority w:val="99"/>
    <w:rsid w:val="00416744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Char0"/>
    <w:rsid w:val="00416744"/>
    <w:pPr>
      <w:tabs>
        <w:tab w:val="center" w:pos="4252"/>
        <w:tab w:val="right" w:pos="8504"/>
      </w:tabs>
    </w:pPr>
  </w:style>
  <w:style w:type="character" w:styleId="a7">
    <w:name w:val="page number"/>
    <w:basedOn w:val="a2"/>
    <w:rsid w:val="00416744"/>
  </w:style>
  <w:style w:type="paragraph" w:styleId="a8">
    <w:name w:val="Plain Text"/>
    <w:basedOn w:val="a0"/>
    <w:link w:val="Char1"/>
    <w:rsid w:val="00416744"/>
    <w:rPr>
      <w:rFonts w:ascii="바탕체" w:eastAsia="바탕체" w:hAnsi="Courier New"/>
      <w:sz w:val="20"/>
    </w:rPr>
  </w:style>
  <w:style w:type="paragraph" w:styleId="a9">
    <w:name w:val="Date"/>
    <w:basedOn w:val="a0"/>
    <w:next w:val="a0"/>
    <w:link w:val="Char2"/>
    <w:rsid w:val="00416744"/>
    <w:rPr>
      <w:rFonts w:ascii="바탕체" w:hAnsi="Courier New"/>
    </w:rPr>
  </w:style>
  <w:style w:type="paragraph" w:styleId="aa">
    <w:name w:val="caption"/>
    <w:basedOn w:val="a0"/>
    <w:next w:val="a0"/>
    <w:link w:val="Char3"/>
    <w:uiPriority w:val="35"/>
    <w:qFormat/>
    <w:rsid w:val="00416744"/>
    <w:pPr>
      <w:framePr w:w="5918" w:h="486" w:hSpace="142" w:wrap="auto" w:vAnchor="page" w:hAnchor="page" w:x="1427" w:y="1986"/>
    </w:pPr>
    <w:rPr>
      <w:b/>
    </w:rPr>
  </w:style>
  <w:style w:type="paragraph" w:styleId="ab">
    <w:name w:val="Document Map"/>
    <w:basedOn w:val="a0"/>
    <w:link w:val="Char4"/>
    <w:semiHidden/>
    <w:rsid w:val="00416744"/>
    <w:pPr>
      <w:shd w:val="clear" w:color="auto" w:fill="000080"/>
    </w:pPr>
    <w:rPr>
      <w:rFonts w:ascii="Arial" w:hAnsi="Arial"/>
    </w:rPr>
  </w:style>
  <w:style w:type="paragraph" w:styleId="ac">
    <w:name w:val="annotation text"/>
    <w:basedOn w:val="a0"/>
    <w:link w:val="Char10"/>
    <w:semiHidden/>
    <w:rsid w:val="00416744"/>
    <w:pPr>
      <w:jc w:val="left"/>
    </w:pPr>
    <w:rPr>
      <w:rFonts w:ascii="Times New Roman" w:eastAsia="바탕체"/>
    </w:rPr>
  </w:style>
  <w:style w:type="paragraph" w:styleId="ad">
    <w:name w:val="Body Text"/>
    <w:basedOn w:val="a0"/>
    <w:link w:val="Char5"/>
    <w:rsid w:val="00416744"/>
    <w:rPr>
      <w:sz w:val="18"/>
    </w:rPr>
  </w:style>
  <w:style w:type="paragraph" w:styleId="ae">
    <w:name w:val="Balloon Text"/>
    <w:basedOn w:val="a0"/>
    <w:link w:val="Char6"/>
    <w:semiHidden/>
    <w:rsid w:val="001B2745"/>
    <w:rPr>
      <w:rFonts w:ascii="Arial" w:eastAsia="돋움" w:hAnsi="Arial"/>
      <w:sz w:val="18"/>
      <w:szCs w:val="18"/>
    </w:rPr>
  </w:style>
  <w:style w:type="paragraph" w:styleId="af">
    <w:name w:val="Normal (Web)"/>
    <w:basedOn w:val="a0"/>
    <w:unhideWhenUsed/>
    <w:rsid w:val="007F445A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table" w:styleId="af0">
    <w:name w:val="Table Grid"/>
    <w:basedOn w:val="a3"/>
    <w:uiPriority w:val="59"/>
    <w:rsid w:val="00A237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2"/>
    <w:rsid w:val="00B97FA0"/>
    <w:rPr>
      <w:sz w:val="18"/>
      <w:szCs w:val="18"/>
    </w:rPr>
  </w:style>
  <w:style w:type="paragraph" w:customStyle="1" w:styleId="af2">
    <w:name w:val="바탕글"/>
    <w:rsid w:val="000906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color w:val="000000"/>
    </w:rPr>
  </w:style>
  <w:style w:type="paragraph" w:styleId="af3">
    <w:name w:val="List Paragraph"/>
    <w:basedOn w:val="a0"/>
    <w:uiPriority w:val="34"/>
    <w:qFormat/>
    <w:rsid w:val="00312F4D"/>
    <w:pPr>
      <w:ind w:leftChars="400" w:left="800"/>
    </w:pPr>
  </w:style>
  <w:style w:type="character" w:customStyle="1" w:styleId="Char">
    <w:name w:val="머리글 Char"/>
    <w:basedOn w:val="a2"/>
    <w:link w:val="a5"/>
    <w:uiPriority w:val="99"/>
    <w:rsid w:val="007C0644"/>
    <w:rPr>
      <w:rFonts w:ascii="돋움체" w:eastAsia="돋움체"/>
      <w:sz w:val="24"/>
    </w:rPr>
  </w:style>
  <w:style w:type="table" w:customStyle="1" w:styleId="11">
    <w:name w:val="표 구분선1"/>
    <w:basedOn w:val="a3"/>
    <w:next w:val="af0"/>
    <w:rsid w:val="00FD1B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Char">
    <w:name w:val="제목 8 Char"/>
    <w:basedOn w:val="a2"/>
    <w:link w:val="8"/>
    <w:semiHidden/>
    <w:rsid w:val="00FD1B85"/>
    <w:rPr>
      <w:rFonts w:ascii="Arial" w:eastAsia="굴림" w:hAnsi="Arial"/>
      <w:b/>
      <w:sz w:val="28"/>
    </w:rPr>
  </w:style>
  <w:style w:type="character" w:customStyle="1" w:styleId="1Char">
    <w:name w:val="제목 1 Char"/>
    <w:basedOn w:val="a2"/>
    <w:link w:val="1"/>
    <w:uiPriority w:val="9"/>
    <w:rsid w:val="003F42A4"/>
    <w:rPr>
      <w:rFonts w:asciiTheme="minorEastAsia" w:eastAsiaTheme="minorEastAsia" w:hAnsiTheme="minorEastAsia"/>
      <w:b/>
      <w:sz w:val="28"/>
      <w:szCs w:val="28"/>
    </w:rPr>
  </w:style>
  <w:style w:type="character" w:customStyle="1" w:styleId="2Char">
    <w:name w:val="제목 2 Char"/>
    <w:basedOn w:val="a2"/>
    <w:link w:val="2"/>
    <w:rsid w:val="003F42A4"/>
    <w:rPr>
      <w:rFonts w:asciiTheme="majorHAnsi" w:eastAsiaTheme="majorHAnsi" w:hAnsiTheme="majorHAnsi"/>
      <w:b/>
      <w:sz w:val="28"/>
    </w:rPr>
  </w:style>
  <w:style w:type="character" w:customStyle="1" w:styleId="3Char">
    <w:name w:val="제목 3 Char"/>
    <w:basedOn w:val="a2"/>
    <w:link w:val="3"/>
    <w:rsid w:val="005408CE"/>
    <w:rPr>
      <w:rFonts w:asciiTheme="majorHAnsi" w:eastAsiaTheme="majorHAnsi" w:hAnsiTheme="majorHAnsi"/>
      <w:b/>
      <w:bCs/>
      <w:sz w:val="24"/>
    </w:rPr>
  </w:style>
  <w:style w:type="character" w:styleId="af4">
    <w:name w:val="Hyperlink"/>
    <w:basedOn w:val="a2"/>
    <w:uiPriority w:val="99"/>
    <w:unhideWhenUsed/>
    <w:rsid w:val="00FD1B85"/>
    <w:rPr>
      <w:color w:val="0000FF"/>
      <w:u w:val="single"/>
    </w:rPr>
  </w:style>
  <w:style w:type="character" w:styleId="af5">
    <w:name w:val="FollowedHyperlink"/>
    <w:basedOn w:val="a2"/>
    <w:unhideWhenUsed/>
    <w:rsid w:val="00FD1B85"/>
    <w:rPr>
      <w:color w:val="800080"/>
      <w:u w:val="single"/>
    </w:rPr>
  </w:style>
  <w:style w:type="paragraph" w:styleId="12">
    <w:name w:val="toc 1"/>
    <w:basedOn w:val="af6"/>
    <w:next w:val="a0"/>
    <w:autoRedefine/>
    <w:uiPriority w:val="39"/>
    <w:unhideWhenUsed/>
    <w:qFormat/>
    <w:rsid w:val="005C1220"/>
    <w:pPr>
      <w:tabs>
        <w:tab w:val="left" w:pos="400"/>
        <w:tab w:val="right" w:leader="dot" w:pos="15593"/>
      </w:tabs>
      <w:spacing w:before="120" w:after="120"/>
      <w:ind w:leftChars="59" w:left="330" w:hangingChars="67" w:hanging="188"/>
      <w:jc w:val="left"/>
      <w:textAlignment w:val="auto"/>
    </w:pPr>
    <w:rPr>
      <w:rFonts w:ascii="Times New Roman" w:eastAsiaTheme="minorEastAsia"/>
      <w:b/>
      <w:bCs/>
      <w:caps/>
      <w:noProof/>
      <w:szCs w:val="24"/>
    </w:rPr>
  </w:style>
  <w:style w:type="paragraph" w:styleId="21">
    <w:name w:val="toc 2"/>
    <w:basedOn w:val="22"/>
    <w:next w:val="a0"/>
    <w:autoRedefine/>
    <w:uiPriority w:val="39"/>
    <w:unhideWhenUsed/>
    <w:qFormat/>
    <w:rsid w:val="005C1220"/>
    <w:pPr>
      <w:tabs>
        <w:tab w:val="left" w:pos="284"/>
        <w:tab w:val="left" w:pos="851"/>
        <w:tab w:val="right" w:leader="dot" w:pos="15593"/>
      </w:tabs>
      <w:ind w:leftChars="177" w:left="425"/>
      <w:jc w:val="left"/>
      <w:textAlignment w:val="auto"/>
    </w:pPr>
    <w:rPr>
      <w:rFonts w:ascii="Times New Roman" w:eastAsiaTheme="majorEastAsia"/>
      <w:b/>
      <w:smallCaps/>
      <w:noProof/>
      <w:sz w:val="20"/>
      <w:szCs w:val="24"/>
    </w:rPr>
  </w:style>
  <w:style w:type="paragraph" w:styleId="30">
    <w:name w:val="toc 3"/>
    <w:basedOn w:val="22"/>
    <w:next w:val="a0"/>
    <w:autoRedefine/>
    <w:uiPriority w:val="39"/>
    <w:unhideWhenUsed/>
    <w:qFormat/>
    <w:rsid w:val="00404A02"/>
    <w:pPr>
      <w:tabs>
        <w:tab w:val="left" w:pos="284"/>
        <w:tab w:val="left" w:pos="1134"/>
        <w:tab w:val="right" w:leader="dot" w:pos="15593"/>
      </w:tabs>
      <w:ind w:leftChars="353" w:left="849" w:rightChars="100" w:right="240" w:hangingChars="1" w:hanging="2"/>
      <w:textAlignment w:val="auto"/>
    </w:pPr>
    <w:rPr>
      <w:rFonts w:eastAsiaTheme="minorEastAsia"/>
      <w:sz w:val="20"/>
    </w:rPr>
  </w:style>
  <w:style w:type="character" w:customStyle="1" w:styleId="Char7">
    <w:name w:val="메모 텍스트 Char"/>
    <w:basedOn w:val="a2"/>
    <w:semiHidden/>
    <w:rsid w:val="00FD1B85"/>
    <w:rPr>
      <w:rFonts w:ascii="돋움체" w:eastAsia="돋움체"/>
      <w:sz w:val="24"/>
    </w:rPr>
  </w:style>
  <w:style w:type="character" w:customStyle="1" w:styleId="Char0">
    <w:name w:val="바닥글 Char"/>
    <w:basedOn w:val="a2"/>
    <w:link w:val="a6"/>
    <w:rsid w:val="00FD1B85"/>
    <w:rPr>
      <w:rFonts w:ascii="돋움체" w:eastAsia="돋움체"/>
      <w:sz w:val="24"/>
    </w:rPr>
  </w:style>
  <w:style w:type="character" w:customStyle="1" w:styleId="Char5">
    <w:name w:val="본문 Char"/>
    <w:basedOn w:val="a2"/>
    <w:link w:val="ad"/>
    <w:rsid w:val="00FD1B85"/>
    <w:rPr>
      <w:rFonts w:ascii="돋움체" w:eastAsia="돋움체"/>
      <w:sz w:val="18"/>
    </w:rPr>
  </w:style>
  <w:style w:type="character" w:customStyle="1" w:styleId="Char2">
    <w:name w:val="날짜 Char"/>
    <w:basedOn w:val="a2"/>
    <w:link w:val="a9"/>
    <w:rsid w:val="00FD1B85"/>
    <w:rPr>
      <w:rFonts w:eastAsia="돋움체" w:hAnsi="Courier New"/>
      <w:sz w:val="24"/>
    </w:rPr>
  </w:style>
  <w:style w:type="character" w:customStyle="1" w:styleId="Char4">
    <w:name w:val="문서 구조 Char"/>
    <w:basedOn w:val="a2"/>
    <w:link w:val="ab"/>
    <w:semiHidden/>
    <w:rsid w:val="00FD1B85"/>
    <w:rPr>
      <w:rFonts w:ascii="Arial" w:eastAsia="돋움체" w:hAnsi="Arial"/>
      <w:sz w:val="24"/>
      <w:shd w:val="clear" w:color="auto" w:fill="000080"/>
    </w:rPr>
  </w:style>
  <w:style w:type="character" w:customStyle="1" w:styleId="Char1">
    <w:name w:val="글자만 Char"/>
    <w:basedOn w:val="a2"/>
    <w:link w:val="a8"/>
    <w:rsid w:val="00FD1B85"/>
    <w:rPr>
      <w:rFonts w:hAnsi="Courier New"/>
    </w:rPr>
  </w:style>
  <w:style w:type="paragraph" w:styleId="af7">
    <w:name w:val="annotation subject"/>
    <w:basedOn w:val="ac"/>
    <w:next w:val="ac"/>
    <w:link w:val="Char8"/>
    <w:unhideWhenUsed/>
    <w:rsid w:val="00FD1B85"/>
    <w:pPr>
      <w:textAlignment w:val="auto"/>
    </w:pPr>
    <w:rPr>
      <w:rFonts w:ascii="돋움체" w:eastAsia="돋움체"/>
      <w:b/>
      <w:bCs/>
    </w:rPr>
  </w:style>
  <w:style w:type="character" w:customStyle="1" w:styleId="Char10">
    <w:name w:val="메모 텍스트 Char1"/>
    <w:basedOn w:val="a2"/>
    <w:link w:val="ac"/>
    <w:semiHidden/>
    <w:rsid w:val="00FD1B85"/>
    <w:rPr>
      <w:rFonts w:ascii="Times New Roman"/>
      <w:sz w:val="24"/>
    </w:rPr>
  </w:style>
  <w:style w:type="character" w:customStyle="1" w:styleId="Char8">
    <w:name w:val="메모 주제 Char"/>
    <w:basedOn w:val="Char10"/>
    <w:link w:val="af7"/>
    <w:rsid w:val="00FD1B85"/>
    <w:rPr>
      <w:rFonts w:ascii="돋움체" w:eastAsia="돋움체"/>
      <w:b/>
      <w:bCs/>
      <w:sz w:val="24"/>
    </w:rPr>
  </w:style>
  <w:style w:type="character" w:customStyle="1" w:styleId="Char6">
    <w:name w:val="풍선 도움말 텍스트 Char"/>
    <w:basedOn w:val="a2"/>
    <w:link w:val="ae"/>
    <w:semiHidden/>
    <w:rsid w:val="00FD1B85"/>
    <w:rPr>
      <w:rFonts w:ascii="Arial" w:eastAsia="돋움" w:hAnsi="Arial"/>
      <w:sz w:val="18"/>
      <w:szCs w:val="18"/>
    </w:rPr>
  </w:style>
  <w:style w:type="paragraph" w:customStyle="1" w:styleId="af8">
    <w:name w:val="표해더"/>
    <w:basedOn w:val="a0"/>
    <w:rsid w:val="00FD1B85"/>
    <w:pPr>
      <w:spacing w:after="40" w:line="320" w:lineRule="atLeast"/>
      <w:jc w:val="center"/>
      <w:textAlignment w:val="auto"/>
    </w:pPr>
    <w:rPr>
      <w:rFonts w:ascii="Times New Roman"/>
      <w:b/>
      <w:sz w:val="20"/>
    </w:rPr>
  </w:style>
  <w:style w:type="paragraph" w:customStyle="1" w:styleId="af9">
    <w:name w:val="표문자"/>
    <w:rsid w:val="00FD1B85"/>
    <w:pPr>
      <w:widowControl w:val="0"/>
      <w:adjustRightInd w:val="0"/>
      <w:spacing w:line="360" w:lineRule="atLeast"/>
    </w:pPr>
    <w:rPr>
      <w:rFonts w:ascii="돋움체" w:eastAsia="돋움체"/>
      <w:sz w:val="22"/>
    </w:rPr>
  </w:style>
  <w:style w:type="paragraph" w:customStyle="1" w:styleId="afa">
    <w:name w:val="표해드"/>
    <w:basedOn w:val="a0"/>
    <w:rsid w:val="00FD1B85"/>
    <w:pPr>
      <w:jc w:val="center"/>
      <w:textAlignment w:val="auto"/>
    </w:pPr>
    <w:rPr>
      <w:rFonts w:ascii="Times New Roman"/>
      <w:b/>
    </w:rPr>
  </w:style>
  <w:style w:type="paragraph" w:customStyle="1" w:styleId="afb">
    <w:name w:val="그림"/>
    <w:basedOn w:val="a1"/>
    <w:rsid w:val="00FD1B85"/>
    <w:pPr>
      <w:wordWrap/>
      <w:spacing w:line="0" w:lineRule="atLeast"/>
      <w:ind w:left="0"/>
      <w:jc w:val="center"/>
      <w:textAlignment w:val="auto"/>
    </w:pPr>
    <w:rPr>
      <w:rFonts w:ascii="굴림체" w:eastAsia="굴림체"/>
    </w:rPr>
  </w:style>
  <w:style w:type="paragraph" w:customStyle="1" w:styleId="214pt">
    <w:name w:val="제목 2 + 14 pt+굵게"/>
    <w:aliases w:val="첫 줄:  0 글자"/>
    <w:basedOn w:val="2"/>
    <w:link w:val="214ptChar"/>
    <w:rsid w:val="00FD1B85"/>
    <w:pPr>
      <w:spacing w:line="360" w:lineRule="atLeast"/>
      <w:textAlignment w:val="auto"/>
    </w:pPr>
    <w:rPr>
      <w:rFonts w:ascii="굴림" w:eastAsia="굴림"/>
      <w:bCs/>
      <w:szCs w:val="28"/>
    </w:rPr>
  </w:style>
  <w:style w:type="paragraph" w:customStyle="1" w:styleId="23">
    <w:name w:val="제목 2 + 돋움체"/>
    <w:aliases w:val="굵게"/>
    <w:basedOn w:val="214pt"/>
    <w:link w:val="2Char0"/>
    <w:rsid w:val="00FD1B85"/>
    <w:rPr>
      <w:rFonts w:ascii="돋움체" w:eastAsia="돋움체" w:hAnsi="돋움체"/>
    </w:rPr>
  </w:style>
  <w:style w:type="paragraph" w:customStyle="1" w:styleId="31">
    <w:name w:val="제목 3 + 돋움체"/>
    <w:aliases w:val="10pt"/>
    <w:basedOn w:val="3"/>
    <w:rsid w:val="00FD1B85"/>
    <w:pPr>
      <w:kinsoku/>
      <w:overflowPunct/>
      <w:autoSpaceDE/>
      <w:autoSpaceDN/>
      <w:jc w:val="both"/>
      <w:textAlignment w:val="auto"/>
    </w:pPr>
    <w:rPr>
      <w:rFonts w:ascii="굴림" w:eastAsia="굴림" w:hAnsi="Times New Roman"/>
    </w:rPr>
  </w:style>
  <w:style w:type="paragraph" w:customStyle="1" w:styleId="32">
    <w:name w:val="제목 3 + 굵게"/>
    <w:basedOn w:val="31"/>
    <w:rsid w:val="00FD1B85"/>
  </w:style>
  <w:style w:type="paragraph" w:customStyle="1" w:styleId="20">
    <w:name w:val="스타일2"/>
    <w:basedOn w:val="a5"/>
    <w:link w:val="2Char1"/>
    <w:qFormat/>
    <w:rsid w:val="004C113E"/>
    <w:pPr>
      <w:numPr>
        <w:numId w:val="1"/>
      </w:numPr>
      <w:autoSpaceDE w:val="0"/>
      <w:autoSpaceDN w:val="0"/>
      <w:spacing w:line="240" w:lineRule="auto"/>
      <w:textAlignment w:val="auto"/>
    </w:pPr>
    <w:rPr>
      <w:rFonts w:hAnsi="돋움체"/>
    </w:rPr>
  </w:style>
  <w:style w:type="paragraph" w:customStyle="1" w:styleId="33">
    <w:name w:val="스타일3"/>
    <w:basedOn w:val="23"/>
    <w:link w:val="3Char0"/>
    <w:qFormat/>
    <w:rsid w:val="004D2B12"/>
    <w:pPr>
      <w:ind w:left="142"/>
    </w:pPr>
    <w:rPr>
      <w:sz w:val="24"/>
    </w:rPr>
  </w:style>
  <w:style w:type="character" w:customStyle="1" w:styleId="2Char1">
    <w:name w:val="스타일2 Char"/>
    <w:basedOn w:val="Char"/>
    <w:link w:val="20"/>
    <w:rsid w:val="004C113E"/>
    <w:rPr>
      <w:rFonts w:ascii="돋움체" w:eastAsia="돋움체" w:hAnsi="돋움체"/>
      <w:sz w:val="24"/>
    </w:rPr>
  </w:style>
  <w:style w:type="character" w:customStyle="1" w:styleId="214ptChar">
    <w:name w:val="제목 2 + 14 pt+굵게 Char"/>
    <w:aliases w:val="첫 줄:  0 글자 Char"/>
    <w:basedOn w:val="2Char"/>
    <w:link w:val="214pt"/>
    <w:rsid w:val="004D2B12"/>
    <w:rPr>
      <w:rFonts w:ascii="굴림" w:eastAsia="굴림" w:hAnsiTheme="majorHAnsi"/>
      <w:b/>
      <w:bCs/>
      <w:sz w:val="28"/>
      <w:szCs w:val="28"/>
    </w:rPr>
  </w:style>
  <w:style w:type="character" w:customStyle="1" w:styleId="2Char0">
    <w:name w:val="제목 2 + 돋움체 Char"/>
    <w:aliases w:val="굵게 Char"/>
    <w:basedOn w:val="214ptChar"/>
    <w:link w:val="23"/>
    <w:rsid w:val="004D2B12"/>
    <w:rPr>
      <w:rFonts w:ascii="돋움체" w:eastAsia="돋움체" w:hAnsi="돋움체"/>
      <w:b/>
      <w:bCs/>
      <w:sz w:val="28"/>
      <w:szCs w:val="28"/>
    </w:rPr>
  </w:style>
  <w:style w:type="character" w:customStyle="1" w:styleId="3Char0">
    <w:name w:val="스타일3 Char"/>
    <w:basedOn w:val="2Char0"/>
    <w:link w:val="33"/>
    <w:rsid w:val="004D2B12"/>
    <w:rPr>
      <w:rFonts w:ascii="돋움체" w:eastAsia="돋움체" w:hAnsi="돋움체"/>
      <w:b/>
      <w:bCs/>
      <w:sz w:val="24"/>
      <w:szCs w:val="28"/>
    </w:rPr>
  </w:style>
  <w:style w:type="paragraph" w:customStyle="1" w:styleId="24">
    <w:name w:val="레벨2"/>
    <w:basedOn w:val="1"/>
    <w:qFormat/>
    <w:rsid w:val="00D56A9C"/>
    <w:pPr>
      <w:ind w:left="567"/>
    </w:pPr>
    <w:rPr>
      <w:rFonts w:asciiTheme="majorHAnsi" w:eastAsiaTheme="majorHAnsi" w:hAnsiTheme="majorHAnsi"/>
    </w:rPr>
  </w:style>
  <w:style w:type="character" w:customStyle="1" w:styleId="Char3">
    <w:name w:val="캡션 Char"/>
    <w:basedOn w:val="a2"/>
    <w:link w:val="aa"/>
    <w:uiPriority w:val="35"/>
    <w:rsid w:val="00D06541"/>
    <w:rPr>
      <w:rFonts w:ascii="돋움체" w:eastAsia="돋움체"/>
      <w:b/>
      <w:sz w:val="24"/>
    </w:rPr>
  </w:style>
  <w:style w:type="paragraph" w:customStyle="1" w:styleId="afc">
    <w:name w:val="표캡션"/>
    <w:basedOn w:val="a0"/>
    <w:link w:val="Char9"/>
    <w:qFormat/>
    <w:rsid w:val="00D06541"/>
    <w:pPr>
      <w:autoSpaceDE w:val="0"/>
      <w:autoSpaceDN w:val="0"/>
      <w:adjustRightInd/>
      <w:spacing w:line="276" w:lineRule="auto"/>
      <w:jc w:val="center"/>
      <w:textAlignment w:val="auto"/>
    </w:pPr>
    <w:rPr>
      <w:rFonts w:asciiTheme="minorHAnsi" w:eastAsiaTheme="minorEastAsia" w:hAnsiTheme="minorHAnsi" w:cstheme="minorBidi"/>
      <w:bCs/>
      <w:kern w:val="2"/>
      <w:sz w:val="20"/>
    </w:rPr>
  </w:style>
  <w:style w:type="character" w:customStyle="1" w:styleId="Char9">
    <w:name w:val="표캡션 Char"/>
    <w:basedOn w:val="a2"/>
    <w:link w:val="afc"/>
    <w:rsid w:val="00D06541"/>
    <w:rPr>
      <w:rFonts w:asciiTheme="minorHAnsi" w:eastAsiaTheme="minorEastAsia" w:hAnsiTheme="minorHAnsi" w:cstheme="minorBidi"/>
      <w:bCs/>
      <w:kern w:val="2"/>
    </w:rPr>
  </w:style>
  <w:style w:type="paragraph" w:customStyle="1" w:styleId="a">
    <w:name w:val="기호 들여쓰기"/>
    <w:basedOn w:val="af3"/>
    <w:link w:val="Chara"/>
    <w:qFormat/>
    <w:rsid w:val="00D06541"/>
    <w:pPr>
      <w:numPr>
        <w:numId w:val="2"/>
      </w:numPr>
      <w:autoSpaceDE w:val="0"/>
      <w:autoSpaceDN w:val="0"/>
      <w:adjustRightInd/>
      <w:spacing w:line="276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a">
    <w:name w:val="기호 들여쓰기 Char"/>
    <w:basedOn w:val="a2"/>
    <w:link w:val="a"/>
    <w:rsid w:val="00D06541"/>
    <w:rPr>
      <w:rFonts w:asciiTheme="minorHAnsi" w:eastAsiaTheme="minorEastAsia" w:hAnsiTheme="minorHAnsi" w:cstheme="minorBidi"/>
      <w:kern w:val="2"/>
      <w:szCs w:val="22"/>
    </w:rPr>
  </w:style>
  <w:style w:type="paragraph" w:styleId="afd">
    <w:name w:val="table of figures"/>
    <w:basedOn w:val="a0"/>
    <w:next w:val="a0"/>
    <w:link w:val="Charb"/>
    <w:uiPriority w:val="99"/>
    <w:rsid w:val="00D06541"/>
    <w:pPr>
      <w:ind w:leftChars="400" w:left="400" w:hangingChars="200" w:hanging="200"/>
    </w:pPr>
  </w:style>
  <w:style w:type="paragraph" w:customStyle="1" w:styleId="SWInfra1">
    <w:name w:val="[S/W Infra] 제목1"/>
    <w:basedOn w:val="a0"/>
    <w:rsid w:val="00031A22"/>
  </w:style>
  <w:style w:type="paragraph" w:customStyle="1" w:styleId="SWInfra11">
    <w:name w:val="[S/W Infra] 제목1.1"/>
    <w:basedOn w:val="a0"/>
    <w:rsid w:val="00031A22"/>
  </w:style>
  <w:style w:type="paragraph" w:styleId="afe">
    <w:name w:val="Title"/>
    <w:basedOn w:val="a0"/>
    <w:next w:val="a0"/>
    <w:link w:val="Charc"/>
    <w:qFormat/>
    <w:rsid w:val="00031A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제목 Char"/>
    <w:basedOn w:val="a2"/>
    <w:link w:val="afe"/>
    <w:rsid w:val="00031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33C69"/>
    <w:pPr>
      <w:keepLines/>
      <w:widowControl/>
      <w:numPr>
        <w:numId w:val="0"/>
      </w:numPr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13">
    <w:name w:val="스타일1"/>
    <w:basedOn w:val="a5"/>
    <w:link w:val="1Char0"/>
    <w:qFormat/>
    <w:rsid w:val="003F42A4"/>
    <w:pPr>
      <w:tabs>
        <w:tab w:val="num" w:pos="240"/>
      </w:tabs>
      <w:spacing w:after="240" w:line="300" w:lineRule="exact"/>
      <w:ind w:leftChars="531" w:left="1274"/>
    </w:pPr>
    <w:rPr>
      <w:rFonts w:asciiTheme="majorHAnsi" w:eastAsiaTheme="majorHAnsi" w:hAnsiTheme="majorHAnsi"/>
      <w:b/>
      <w:color w:val="000000"/>
      <w:sz w:val="22"/>
      <w:szCs w:val="22"/>
    </w:rPr>
  </w:style>
  <w:style w:type="paragraph" w:customStyle="1" w:styleId="10">
    <w:name w:val="본문1"/>
    <w:basedOn w:val="a0"/>
    <w:rsid w:val="00031A22"/>
    <w:pPr>
      <w:numPr>
        <w:ilvl w:val="3"/>
        <w:numId w:val="3"/>
      </w:numPr>
    </w:pPr>
  </w:style>
  <w:style w:type="character" w:customStyle="1" w:styleId="1Char0">
    <w:name w:val="스타일1 Char"/>
    <w:basedOn w:val="Char"/>
    <w:link w:val="13"/>
    <w:rsid w:val="003F42A4"/>
    <w:rPr>
      <w:rFonts w:asciiTheme="majorHAnsi" w:eastAsiaTheme="majorHAnsi" w:hAnsiTheme="majorHAnsi"/>
      <w:b/>
      <w:color w:val="000000"/>
      <w:sz w:val="22"/>
      <w:szCs w:val="22"/>
    </w:rPr>
  </w:style>
  <w:style w:type="paragraph" w:styleId="af6">
    <w:name w:val="List"/>
    <w:basedOn w:val="a0"/>
    <w:rsid w:val="00404A02"/>
    <w:pPr>
      <w:ind w:leftChars="200" w:left="100" w:hangingChars="200" w:hanging="200"/>
      <w:contextualSpacing/>
    </w:pPr>
  </w:style>
  <w:style w:type="paragraph" w:styleId="22">
    <w:name w:val="List 2"/>
    <w:basedOn w:val="a0"/>
    <w:rsid w:val="00404A02"/>
    <w:pPr>
      <w:ind w:leftChars="400" w:left="100" w:hangingChars="200" w:hanging="200"/>
      <w:contextualSpacing/>
    </w:pPr>
  </w:style>
  <w:style w:type="paragraph" w:styleId="34">
    <w:name w:val="List 3"/>
    <w:basedOn w:val="a0"/>
    <w:rsid w:val="00404A02"/>
    <w:pPr>
      <w:ind w:leftChars="600" w:left="100" w:hangingChars="200" w:hanging="200"/>
      <w:contextualSpacing/>
    </w:pPr>
  </w:style>
  <w:style w:type="paragraph" w:customStyle="1" w:styleId="aff">
    <w:name w:val="표그림목차"/>
    <w:basedOn w:val="afd"/>
    <w:link w:val="Chard"/>
    <w:qFormat/>
    <w:rsid w:val="008E50AE"/>
    <w:pPr>
      <w:tabs>
        <w:tab w:val="right" w:leader="dot" w:pos="15583"/>
      </w:tabs>
      <w:spacing w:line="360" w:lineRule="exact"/>
      <w:ind w:left="1400" w:hanging="440"/>
    </w:pPr>
    <w:rPr>
      <w:rFonts w:asciiTheme="majorHAnsi" w:eastAsiaTheme="majorHAnsi" w:hAnsiTheme="majorHAnsi"/>
      <w:bCs/>
      <w:sz w:val="22"/>
      <w:szCs w:val="22"/>
    </w:rPr>
  </w:style>
  <w:style w:type="character" w:customStyle="1" w:styleId="Charb">
    <w:name w:val="그림 목차 Char"/>
    <w:basedOn w:val="a2"/>
    <w:link w:val="afd"/>
    <w:uiPriority w:val="99"/>
    <w:rsid w:val="008E50AE"/>
    <w:rPr>
      <w:rFonts w:ascii="돋움체" w:eastAsia="돋움체"/>
      <w:sz w:val="24"/>
    </w:rPr>
  </w:style>
  <w:style w:type="character" w:customStyle="1" w:styleId="Chard">
    <w:name w:val="표그림목차 Char"/>
    <w:basedOn w:val="Charb"/>
    <w:link w:val="aff"/>
    <w:rsid w:val="008E50AE"/>
    <w:rPr>
      <w:rFonts w:asciiTheme="majorHAnsi" w:eastAsiaTheme="majorHAnsi" w:hAnsiTheme="majorHAnsi"/>
      <w:bCs/>
      <w:sz w:val="22"/>
      <w:szCs w:val="22"/>
    </w:rPr>
  </w:style>
  <w:style w:type="paragraph" w:customStyle="1" w:styleId="14">
    <w:name w:val="기준서_성능_소번호_1)"/>
    <w:basedOn w:val="a0"/>
    <w:rsid w:val="00C71645"/>
    <w:pPr>
      <w:tabs>
        <w:tab w:val="left" w:pos="543"/>
      </w:tabs>
      <w:wordWrap/>
      <w:autoSpaceDE w:val="0"/>
      <w:autoSpaceDN w:val="0"/>
      <w:adjustRightInd/>
      <w:snapToGrid w:val="0"/>
      <w:spacing w:line="200" w:lineRule="atLeast"/>
      <w:ind w:left="100" w:hangingChars="50" w:hanging="100"/>
      <w:textAlignment w:val="auto"/>
    </w:pPr>
    <w:rPr>
      <w:rFonts w:ascii="맑은 고딕" w:eastAsia="맑은 고딕" w:hAnsi="맑은 고딕" w:cs="굴림체"/>
      <w:kern w:val="2"/>
      <w:sz w:val="20"/>
    </w:rPr>
  </w:style>
  <w:style w:type="paragraph" w:styleId="40">
    <w:name w:val="toc 4"/>
    <w:basedOn w:val="a0"/>
    <w:next w:val="a0"/>
    <w:autoRedefine/>
    <w:rsid w:val="002328F0"/>
    <w:pPr>
      <w:ind w:leftChars="600" w:left="1275"/>
    </w:pPr>
  </w:style>
  <w:style w:type="paragraph" w:customStyle="1" w:styleId="9">
    <w:name w:val="각주내용(신명조9)"/>
    <w:rsid w:val="000776A5"/>
    <w:pPr>
      <w:widowControl w:val="0"/>
      <w:wordWrap w:val="0"/>
      <w:adjustRightInd w:val="0"/>
      <w:spacing w:line="360" w:lineRule="atLeast"/>
      <w:ind w:left="600" w:right="200" w:hanging="400"/>
      <w:jc w:val="both"/>
      <w:textAlignment w:val="baseline"/>
    </w:pPr>
    <w:rPr>
      <w:color w:val="00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16744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돋움체" w:eastAsia="돋움체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3F42A4"/>
    <w:pPr>
      <w:keepNext/>
      <w:numPr>
        <w:numId w:val="3"/>
      </w:numPr>
      <w:outlineLvl w:val="0"/>
    </w:pPr>
    <w:rPr>
      <w:rFonts w:asciiTheme="minorEastAsia" w:eastAsiaTheme="minorEastAsia" w:hAnsiTheme="minorEastAsia"/>
      <w:b/>
      <w:sz w:val="28"/>
      <w:szCs w:val="28"/>
    </w:rPr>
  </w:style>
  <w:style w:type="paragraph" w:styleId="2">
    <w:name w:val="heading 2"/>
    <w:basedOn w:val="a0"/>
    <w:next w:val="a1"/>
    <w:link w:val="2Char"/>
    <w:qFormat/>
    <w:rsid w:val="003F42A4"/>
    <w:pPr>
      <w:keepNext/>
      <w:numPr>
        <w:ilvl w:val="1"/>
        <w:numId w:val="3"/>
      </w:numPr>
      <w:spacing w:line="240" w:lineRule="auto"/>
      <w:outlineLvl w:val="1"/>
    </w:pPr>
    <w:rPr>
      <w:rFonts w:asciiTheme="majorHAnsi" w:eastAsiaTheme="majorHAnsi" w:hAnsiTheme="majorHAnsi"/>
      <w:b/>
      <w:sz w:val="28"/>
    </w:rPr>
  </w:style>
  <w:style w:type="paragraph" w:styleId="3">
    <w:name w:val="heading 3"/>
    <w:basedOn w:val="a0"/>
    <w:next w:val="a0"/>
    <w:link w:val="3Char"/>
    <w:qFormat/>
    <w:rsid w:val="005408CE"/>
    <w:pPr>
      <w:keepNext/>
      <w:numPr>
        <w:ilvl w:val="2"/>
        <w:numId w:val="3"/>
      </w:numPr>
      <w:tabs>
        <w:tab w:val="left" w:pos="1276"/>
      </w:tabs>
      <w:kinsoku w:val="0"/>
      <w:overflowPunct w:val="0"/>
      <w:autoSpaceDE w:val="0"/>
      <w:autoSpaceDN w:val="0"/>
      <w:jc w:val="left"/>
      <w:textAlignment w:val="center"/>
      <w:outlineLvl w:val="2"/>
    </w:pPr>
    <w:rPr>
      <w:rFonts w:asciiTheme="majorHAnsi" w:eastAsiaTheme="majorHAnsi" w:hAnsiTheme="majorHAnsi"/>
      <w:b/>
      <w:bCs/>
    </w:rPr>
  </w:style>
  <w:style w:type="paragraph" w:styleId="4">
    <w:name w:val="heading 4"/>
    <w:basedOn w:val="a0"/>
    <w:next w:val="a0"/>
    <w:qFormat/>
    <w:rsid w:val="00416744"/>
    <w:pPr>
      <w:keepNext/>
      <w:kinsoku w:val="0"/>
      <w:overflowPunct w:val="0"/>
      <w:autoSpaceDE w:val="0"/>
      <w:autoSpaceDN w:val="0"/>
      <w:ind w:firstLineChars="1200" w:firstLine="2162"/>
      <w:textAlignment w:val="center"/>
      <w:outlineLvl w:val="3"/>
    </w:pPr>
    <w:rPr>
      <w:rFonts w:eastAsia="굴림체"/>
      <w:b/>
      <w:bCs/>
      <w:sz w:val="18"/>
    </w:rPr>
  </w:style>
  <w:style w:type="paragraph" w:styleId="5">
    <w:name w:val="heading 5"/>
    <w:basedOn w:val="a0"/>
    <w:next w:val="a0"/>
    <w:qFormat/>
    <w:rsid w:val="00416744"/>
    <w:pPr>
      <w:keepNext/>
      <w:kinsoku w:val="0"/>
      <w:overflowPunct w:val="0"/>
      <w:autoSpaceDE w:val="0"/>
      <w:autoSpaceDN w:val="0"/>
      <w:jc w:val="center"/>
      <w:textAlignment w:val="center"/>
      <w:outlineLvl w:val="4"/>
    </w:pPr>
    <w:rPr>
      <w:rFonts w:eastAsia="굴림체"/>
      <w:b/>
      <w:bCs/>
      <w:sz w:val="18"/>
    </w:rPr>
  </w:style>
  <w:style w:type="paragraph" w:styleId="6">
    <w:name w:val="heading 6"/>
    <w:basedOn w:val="a0"/>
    <w:next w:val="a0"/>
    <w:qFormat/>
    <w:rsid w:val="00416744"/>
    <w:pPr>
      <w:keepNext/>
      <w:outlineLvl w:val="5"/>
    </w:pPr>
    <w:rPr>
      <w:b/>
      <w:bCs/>
      <w:sz w:val="20"/>
    </w:rPr>
  </w:style>
  <w:style w:type="paragraph" w:styleId="7">
    <w:name w:val="heading 7"/>
    <w:basedOn w:val="a0"/>
    <w:next w:val="a0"/>
    <w:qFormat/>
    <w:rsid w:val="00416744"/>
    <w:pPr>
      <w:keepNext/>
      <w:wordWrap/>
      <w:autoSpaceDE w:val="0"/>
      <w:autoSpaceDN w:val="0"/>
      <w:spacing w:line="240" w:lineRule="exact"/>
      <w:jc w:val="left"/>
      <w:outlineLvl w:val="6"/>
    </w:pPr>
    <w:rPr>
      <w:rFonts w:ascii="바탕체"/>
      <w:b/>
      <w:bCs/>
      <w:spacing w:val="12"/>
    </w:rPr>
  </w:style>
  <w:style w:type="paragraph" w:styleId="8">
    <w:name w:val="heading 8"/>
    <w:basedOn w:val="a0"/>
    <w:next w:val="a1"/>
    <w:link w:val="8Char"/>
    <w:semiHidden/>
    <w:unhideWhenUsed/>
    <w:qFormat/>
    <w:rsid w:val="00FD1B85"/>
    <w:pPr>
      <w:keepNext/>
      <w:adjustRightInd/>
      <w:spacing w:line="240" w:lineRule="auto"/>
      <w:jc w:val="right"/>
      <w:textAlignment w:val="auto"/>
      <w:outlineLvl w:val="7"/>
    </w:pPr>
    <w:rPr>
      <w:rFonts w:ascii="Arial" w:eastAsia="굴림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제안2"/>
    <w:basedOn w:val="a0"/>
    <w:rsid w:val="00416744"/>
    <w:pPr>
      <w:ind w:left="851"/>
    </w:pPr>
  </w:style>
  <w:style w:type="paragraph" w:styleId="a5">
    <w:name w:val="header"/>
    <w:basedOn w:val="a0"/>
    <w:link w:val="Char"/>
    <w:uiPriority w:val="99"/>
    <w:rsid w:val="00416744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Char0"/>
    <w:rsid w:val="00416744"/>
    <w:pPr>
      <w:tabs>
        <w:tab w:val="center" w:pos="4252"/>
        <w:tab w:val="right" w:pos="8504"/>
      </w:tabs>
    </w:pPr>
  </w:style>
  <w:style w:type="character" w:styleId="a7">
    <w:name w:val="page number"/>
    <w:basedOn w:val="a2"/>
    <w:rsid w:val="00416744"/>
  </w:style>
  <w:style w:type="paragraph" w:styleId="a8">
    <w:name w:val="Plain Text"/>
    <w:basedOn w:val="a0"/>
    <w:link w:val="Char1"/>
    <w:rsid w:val="00416744"/>
    <w:rPr>
      <w:rFonts w:ascii="바탕체" w:eastAsia="바탕체" w:hAnsi="Courier New"/>
      <w:sz w:val="20"/>
    </w:rPr>
  </w:style>
  <w:style w:type="paragraph" w:styleId="a9">
    <w:name w:val="Date"/>
    <w:basedOn w:val="a0"/>
    <w:next w:val="a0"/>
    <w:link w:val="Char2"/>
    <w:rsid w:val="00416744"/>
    <w:rPr>
      <w:rFonts w:ascii="바탕체" w:hAnsi="Courier New"/>
    </w:rPr>
  </w:style>
  <w:style w:type="paragraph" w:styleId="aa">
    <w:name w:val="caption"/>
    <w:basedOn w:val="a0"/>
    <w:next w:val="a0"/>
    <w:link w:val="Char3"/>
    <w:uiPriority w:val="35"/>
    <w:qFormat/>
    <w:rsid w:val="00416744"/>
    <w:pPr>
      <w:framePr w:w="5918" w:h="486" w:hSpace="142" w:wrap="auto" w:vAnchor="page" w:hAnchor="page" w:x="1427" w:y="1986"/>
    </w:pPr>
    <w:rPr>
      <w:b/>
    </w:rPr>
  </w:style>
  <w:style w:type="paragraph" w:styleId="ab">
    <w:name w:val="Document Map"/>
    <w:basedOn w:val="a0"/>
    <w:link w:val="Char4"/>
    <w:semiHidden/>
    <w:rsid w:val="00416744"/>
    <w:pPr>
      <w:shd w:val="clear" w:color="auto" w:fill="000080"/>
    </w:pPr>
    <w:rPr>
      <w:rFonts w:ascii="Arial" w:hAnsi="Arial"/>
    </w:rPr>
  </w:style>
  <w:style w:type="paragraph" w:styleId="ac">
    <w:name w:val="annotation text"/>
    <w:basedOn w:val="a0"/>
    <w:link w:val="Char10"/>
    <w:semiHidden/>
    <w:rsid w:val="00416744"/>
    <w:pPr>
      <w:jc w:val="left"/>
    </w:pPr>
    <w:rPr>
      <w:rFonts w:ascii="Times New Roman" w:eastAsia="바탕체"/>
    </w:rPr>
  </w:style>
  <w:style w:type="paragraph" w:styleId="ad">
    <w:name w:val="Body Text"/>
    <w:basedOn w:val="a0"/>
    <w:link w:val="Char5"/>
    <w:rsid w:val="00416744"/>
    <w:rPr>
      <w:sz w:val="18"/>
    </w:rPr>
  </w:style>
  <w:style w:type="paragraph" w:styleId="ae">
    <w:name w:val="Balloon Text"/>
    <w:basedOn w:val="a0"/>
    <w:link w:val="Char6"/>
    <w:semiHidden/>
    <w:rsid w:val="001B2745"/>
    <w:rPr>
      <w:rFonts w:ascii="Arial" w:eastAsia="돋움" w:hAnsi="Arial"/>
      <w:sz w:val="18"/>
      <w:szCs w:val="18"/>
    </w:rPr>
  </w:style>
  <w:style w:type="paragraph" w:styleId="af">
    <w:name w:val="Normal (Web)"/>
    <w:basedOn w:val="a0"/>
    <w:unhideWhenUsed/>
    <w:rsid w:val="007F445A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table" w:styleId="af0">
    <w:name w:val="Table Grid"/>
    <w:basedOn w:val="a3"/>
    <w:uiPriority w:val="59"/>
    <w:rsid w:val="00A237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2"/>
    <w:rsid w:val="00B97FA0"/>
    <w:rPr>
      <w:sz w:val="18"/>
      <w:szCs w:val="18"/>
    </w:rPr>
  </w:style>
  <w:style w:type="paragraph" w:customStyle="1" w:styleId="af2">
    <w:name w:val="바탕글"/>
    <w:rsid w:val="000906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color w:val="000000"/>
    </w:rPr>
  </w:style>
  <w:style w:type="paragraph" w:styleId="af3">
    <w:name w:val="List Paragraph"/>
    <w:basedOn w:val="a0"/>
    <w:uiPriority w:val="34"/>
    <w:qFormat/>
    <w:rsid w:val="00312F4D"/>
    <w:pPr>
      <w:ind w:leftChars="400" w:left="800"/>
    </w:pPr>
  </w:style>
  <w:style w:type="character" w:customStyle="1" w:styleId="Char">
    <w:name w:val="머리글 Char"/>
    <w:basedOn w:val="a2"/>
    <w:link w:val="a5"/>
    <w:uiPriority w:val="99"/>
    <w:rsid w:val="007C0644"/>
    <w:rPr>
      <w:rFonts w:ascii="돋움체" w:eastAsia="돋움체"/>
      <w:sz w:val="24"/>
    </w:rPr>
  </w:style>
  <w:style w:type="table" w:customStyle="1" w:styleId="11">
    <w:name w:val="표 구분선1"/>
    <w:basedOn w:val="a3"/>
    <w:next w:val="af0"/>
    <w:rsid w:val="00FD1B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Char">
    <w:name w:val="제목 8 Char"/>
    <w:basedOn w:val="a2"/>
    <w:link w:val="8"/>
    <w:semiHidden/>
    <w:rsid w:val="00FD1B85"/>
    <w:rPr>
      <w:rFonts w:ascii="Arial" w:eastAsia="굴림" w:hAnsi="Arial"/>
      <w:b/>
      <w:sz w:val="28"/>
    </w:rPr>
  </w:style>
  <w:style w:type="character" w:customStyle="1" w:styleId="1Char">
    <w:name w:val="제목 1 Char"/>
    <w:basedOn w:val="a2"/>
    <w:link w:val="1"/>
    <w:uiPriority w:val="9"/>
    <w:rsid w:val="003F42A4"/>
    <w:rPr>
      <w:rFonts w:asciiTheme="minorEastAsia" w:eastAsiaTheme="minorEastAsia" w:hAnsiTheme="minorEastAsia"/>
      <w:b/>
      <w:sz w:val="28"/>
      <w:szCs w:val="28"/>
    </w:rPr>
  </w:style>
  <w:style w:type="character" w:customStyle="1" w:styleId="2Char">
    <w:name w:val="제목 2 Char"/>
    <w:basedOn w:val="a2"/>
    <w:link w:val="2"/>
    <w:rsid w:val="003F42A4"/>
    <w:rPr>
      <w:rFonts w:asciiTheme="majorHAnsi" w:eastAsiaTheme="majorHAnsi" w:hAnsiTheme="majorHAnsi"/>
      <w:b/>
      <w:sz w:val="28"/>
    </w:rPr>
  </w:style>
  <w:style w:type="character" w:customStyle="1" w:styleId="3Char">
    <w:name w:val="제목 3 Char"/>
    <w:basedOn w:val="a2"/>
    <w:link w:val="3"/>
    <w:rsid w:val="005408CE"/>
    <w:rPr>
      <w:rFonts w:asciiTheme="majorHAnsi" w:eastAsiaTheme="majorHAnsi" w:hAnsiTheme="majorHAnsi"/>
      <w:b/>
      <w:bCs/>
      <w:sz w:val="24"/>
    </w:rPr>
  </w:style>
  <w:style w:type="character" w:styleId="af4">
    <w:name w:val="Hyperlink"/>
    <w:basedOn w:val="a2"/>
    <w:uiPriority w:val="99"/>
    <w:unhideWhenUsed/>
    <w:rsid w:val="00FD1B85"/>
    <w:rPr>
      <w:color w:val="0000FF"/>
      <w:u w:val="single"/>
    </w:rPr>
  </w:style>
  <w:style w:type="character" w:styleId="af5">
    <w:name w:val="FollowedHyperlink"/>
    <w:basedOn w:val="a2"/>
    <w:unhideWhenUsed/>
    <w:rsid w:val="00FD1B85"/>
    <w:rPr>
      <w:color w:val="800080"/>
      <w:u w:val="single"/>
    </w:rPr>
  </w:style>
  <w:style w:type="paragraph" w:styleId="12">
    <w:name w:val="toc 1"/>
    <w:basedOn w:val="af6"/>
    <w:next w:val="a0"/>
    <w:autoRedefine/>
    <w:uiPriority w:val="39"/>
    <w:unhideWhenUsed/>
    <w:qFormat/>
    <w:rsid w:val="005C1220"/>
    <w:pPr>
      <w:tabs>
        <w:tab w:val="left" w:pos="400"/>
        <w:tab w:val="right" w:leader="dot" w:pos="15593"/>
      </w:tabs>
      <w:spacing w:before="120" w:after="120"/>
      <w:ind w:leftChars="59" w:left="330" w:hangingChars="67" w:hanging="188"/>
      <w:jc w:val="left"/>
      <w:textAlignment w:val="auto"/>
    </w:pPr>
    <w:rPr>
      <w:rFonts w:ascii="Times New Roman" w:eastAsiaTheme="minorEastAsia"/>
      <w:b/>
      <w:bCs/>
      <w:caps/>
      <w:noProof/>
      <w:szCs w:val="24"/>
    </w:rPr>
  </w:style>
  <w:style w:type="paragraph" w:styleId="21">
    <w:name w:val="toc 2"/>
    <w:basedOn w:val="22"/>
    <w:next w:val="a0"/>
    <w:autoRedefine/>
    <w:uiPriority w:val="39"/>
    <w:unhideWhenUsed/>
    <w:qFormat/>
    <w:rsid w:val="005C1220"/>
    <w:pPr>
      <w:tabs>
        <w:tab w:val="left" w:pos="284"/>
        <w:tab w:val="left" w:pos="851"/>
        <w:tab w:val="right" w:leader="dot" w:pos="15593"/>
      </w:tabs>
      <w:ind w:leftChars="177" w:left="425"/>
      <w:jc w:val="left"/>
      <w:textAlignment w:val="auto"/>
    </w:pPr>
    <w:rPr>
      <w:rFonts w:ascii="Times New Roman" w:eastAsiaTheme="majorEastAsia"/>
      <w:b/>
      <w:smallCaps/>
      <w:noProof/>
      <w:sz w:val="20"/>
      <w:szCs w:val="24"/>
    </w:rPr>
  </w:style>
  <w:style w:type="paragraph" w:styleId="30">
    <w:name w:val="toc 3"/>
    <w:basedOn w:val="22"/>
    <w:next w:val="a0"/>
    <w:autoRedefine/>
    <w:uiPriority w:val="39"/>
    <w:unhideWhenUsed/>
    <w:qFormat/>
    <w:rsid w:val="00404A02"/>
    <w:pPr>
      <w:tabs>
        <w:tab w:val="left" w:pos="284"/>
        <w:tab w:val="left" w:pos="1134"/>
        <w:tab w:val="right" w:leader="dot" w:pos="15593"/>
      </w:tabs>
      <w:ind w:leftChars="353" w:left="849" w:rightChars="100" w:right="240" w:hangingChars="1" w:hanging="2"/>
      <w:textAlignment w:val="auto"/>
    </w:pPr>
    <w:rPr>
      <w:rFonts w:eastAsiaTheme="minorEastAsia"/>
      <w:sz w:val="20"/>
    </w:rPr>
  </w:style>
  <w:style w:type="character" w:customStyle="1" w:styleId="Char7">
    <w:name w:val="메모 텍스트 Char"/>
    <w:basedOn w:val="a2"/>
    <w:semiHidden/>
    <w:rsid w:val="00FD1B85"/>
    <w:rPr>
      <w:rFonts w:ascii="돋움체" w:eastAsia="돋움체"/>
      <w:sz w:val="24"/>
    </w:rPr>
  </w:style>
  <w:style w:type="character" w:customStyle="1" w:styleId="Char0">
    <w:name w:val="바닥글 Char"/>
    <w:basedOn w:val="a2"/>
    <w:link w:val="a6"/>
    <w:rsid w:val="00FD1B85"/>
    <w:rPr>
      <w:rFonts w:ascii="돋움체" w:eastAsia="돋움체"/>
      <w:sz w:val="24"/>
    </w:rPr>
  </w:style>
  <w:style w:type="character" w:customStyle="1" w:styleId="Char5">
    <w:name w:val="본문 Char"/>
    <w:basedOn w:val="a2"/>
    <w:link w:val="ad"/>
    <w:rsid w:val="00FD1B85"/>
    <w:rPr>
      <w:rFonts w:ascii="돋움체" w:eastAsia="돋움체"/>
      <w:sz w:val="18"/>
    </w:rPr>
  </w:style>
  <w:style w:type="character" w:customStyle="1" w:styleId="Char2">
    <w:name w:val="날짜 Char"/>
    <w:basedOn w:val="a2"/>
    <w:link w:val="a9"/>
    <w:rsid w:val="00FD1B85"/>
    <w:rPr>
      <w:rFonts w:eastAsia="돋움체" w:hAnsi="Courier New"/>
      <w:sz w:val="24"/>
    </w:rPr>
  </w:style>
  <w:style w:type="character" w:customStyle="1" w:styleId="Char4">
    <w:name w:val="문서 구조 Char"/>
    <w:basedOn w:val="a2"/>
    <w:link w:val="ab"/>
    <w:semiHidden/>
    <w:rsid w:val="00FD1B85"/>
    <w:rPr>
      <w:rFonts w:ascii="Arial" w:eastAsia="돋움체" w:hAnsi="Arial"/>
      <w:sz w:val="24"/>
      <w:shd w:val="clear" w:color="auto" w:fill="000080"/>
    </w:rPr>
  </w:style>
  <w:style w:type="character" w:customStyle="1" w:styleId="Char1">
    <w:name w:val="글자만 Char"/>
    <w:basedOn w:val="a2"/>
    <w:link w:val="a8"/>
    <w:rsid w:val="00FD1B85"/>
    <w:rPr>
      <w:rFonts w:hAnsi="Courier New"/>
    </w:rPr>
  </w:style>
  <w:style w:type="paragraph" w:styleId="af7">
    <w:name w:val="annotation subject"/>
    <w:basedOn w:val="ac"/>
    <w:next w:val="ac"/>
    <w:link w:val="Char8"/>
    <w:unhideWhenUsed/>
    <w:rsid w:val="00FD1B85"/>
    <w:pPr>
      <w:textAlignment w:val="auto"/>
    </w:pPr>
    <w:rPr>
      <w:rFonts w:ascii="돋움체" w:eastAsia="돋움체"/>
      <w:b/>
      <w:bCs/>
    </w:rPr>
  </w:style>
  <w:style w:type="character" w:customStyle="1" w:styleId="Char10">
    <w:name w:val="메모 텍스트 Char1"/>
    <w:basedOn w:val="a2"/>
    <w:link w:val="ac"/>
    <w:semiHidden/>
    <w:rsid w:val="00FD1B85"/>
    <w:rPr>
      <w:rFonts w:ascii="Times New Roman"/>
      <w:sz w:val="24"/>
    </w:rPr>
  </w:style>
  <w:style w:type="character" w:customStyle="1" w:styleId="Char8">
    <w:name w:val="메모 주제 Char"/>
    <w:basedOn w:val="Char10"/>
    <w:link w:val="af7"/>
    <w:rsid w:val="00FD1B85"/>
    <w:rPr>
      <w:rFonts w:ascii="돋움체" w:eastAsia="돋움체"/>
      <w:b/>
      <w:bCs/>
      <w:sz w:val="24"/>
    </w:rPr>
  </w:style>
  <w:style w:type="character" w:customStyle="1" w:styleId="Char6">
    <w:name w:val="풍선 도움말 텍스트 Char"/>
    <w:basedOn w:val="a2"/>
    <w:link w:val="ae"/>
    <w:semiHidden/>
    <w:rsid w:val="00FD1B85"/>
    <w:rPr>
      <w:rFonts w:ascii="Arial" w:eastAsia="돋움" w:hAnsi="Arial"/>
      <w:sz w:val="18"/>
      <w:szCs w:val="18"/>
    </w:rPr>
  </w:style>
  <w:style w:type="paragraph" w:customStyle="1" w:styleId="af8">
    <w:name w:val="표해더"/>
    <w:basedOn w:val="a0"/>
    <w:rsid w:val="00FD1B85"/>
    <w:pPr>
      <w:spacing w:after="40" w:line="320" w:lineRule="atLeast"/>
      <w:jc w:val="center"/>
      <w:textAlignment w:val="auto"/>
    </w:pPr>
    <w:rPr>
      <w:rFonts w:ascii="Times New Roman"/>
      <w:b/>
      <w:sz w:val="20"/>
    </w:rPr>
  </w:style>
  <w:style w:type="paragraph" w:customStyle="1" w:styleId="af9">
    <w:name w:val="표문자"/>
    <w:rsid w:val="00FD1B85"/>
    <w:pPr>
      <w:widowControl w:val="0"/>
      <w:adjustRightInd w:val="0"/>
      <w:spacing w:line="360" w:lineRule="atLeast"/>
    </w:pPr>
    <w:rPr>
      <w:rFonts w:ascii="돋움체" w:eastAsia="돋움체"/>
      <w:sz w:val="22"/>
    </w:rPr>
  </w:style>
  <w:style w:type="paragraph" w:customStyle="1" w:styleId="afa">
    <w:name w:val="표해드"/>
    <w:basedOn w:val="a0"/>
    <w:rsid w:val="00FD1B85"/>
    <w:pPr>
      <w:jc w:val="center"/>
      <w:textAlignment w:val="auto"/>
    </w:pPr>
    <w:rPr>
      <w:rFonts w:ascii="Times New Roman"/>
      <w:b/>
    </w:rPr>
  </w:style>
  <w:style w:type="paragraph" w:customStyle="1" w:styleId="afb">
    <w:name w:val="그림"/>
    <w:basedOn w:val="a1"/>
    <w:rsid w:val="00FD1B85"/>
    <w:pPr>
      <w:wordWrap/>
      <w:spacing w:line="0" w:lineRule="atLeast"/>
      <w:ind w:left="0"/>
      <w:jc w:val="center"/>
      <w:textAlignment w:val="auto"/>
    </w:pPr>
    <w:rPr>
      <w:rFonts w:ascii="굴림체" w:eastAsia="굴림체"/>
    </w:rPr>
  </w:style>
  <w:style w:type="paragraph" w:customStyle="1" w:styleId="214pt">
    <w:name w:val="제목 2 + 14 pt+굵게"/>
    <w:aliases w:val="첫 줄:  0 글자"/>
    <w:basedOn w:val="2"/>
    <w:link w:val="214ptChar"/>
    <w:rsid w:val="00FD1B85"/>
    <w:pPr>
      <w:spacing w:line="360" w:lineRule="atLeast"/>
      <w:textAlignment w:val="auto"/>
    </w:pPr>
    <w:rPr>
      <w:rFonts w:ascii="굴림" w:eastAsia="굴림"/>
      <w:bCs/>
      <w:szCs w:val="28"/>
    </w:rPr>
  </w:style>
  <w:style w:type="paragraph" w:customStyle="1" w:styleId="23">
    <w:name w:val="제목 2 + 돋움체"/>
    <w:aliases w:val="굵게"/>
    <w:basedOn w:val="214pt"/>
    <w:link w:val="2Char0"/>
    <w:rsid w:val="00FD1B85"/>
    <w:rPr>
      <w:rFonts w:ascii="돋움체" w:eastAsia="돋움체" w:hAnsi="돋움체"/>
    </w:rPr>
  </w:style>
  <w:style w:type="paragraph" w:customStyle="1" w:styleId="31">
    <w:name w:val="제목 3 + 돋움체"/>
    <w:aliases w:val="10pt"/>
    <w:basedOn w:val="3"/>
    <w:rsid w:val="00FD1B85"/>
    <w:pPr>
      <w:kinsoku/>
      <w:overflowPunct/>
      <w:autoSpaceDE/>
      <w:autoSpaceDN/>
      <w:jc w:val="both"/>
      <w:textAlignment w:val="auto"/>
    </w:pPr>
    <w:rPr>
      <w:rFonts w:ascii="굴림" w:eastAsia="굴림" w:hAnsi="Times New Roman"/>
    </w:rPr>
  </w:style>
  <w:style w:type="paragraph" w:customStyle="1" w:styleId="32">
    <w:name w:val="제목 3 + 굵게"/>
    <w:basedOn w:val="31"/>
    <w:rsid w:val="00FD1B85"/>
  </w:style>
  <w:style w:type="paragraph" w:customStyle="1" w:styleId="20">
    <w:name w:val="스타일2"/>
    <w:basedOn w:val="a5"/>
    <w:link w:val="2Char1"/>
    <w:qFormat/>
    <w:rsid w:val="004C113E"/>
    <w:pPr>
      <w:numPr>
        <w:numId w:val="1"/>
      </w:numPr>
      <w:autoSpaceDE w:val="0"/>
      <w:autoSpaceDN w:val="0"/>
      <w:spacing w:line="240" w:lineRule="auto"/>
      <w:textAlignment w:val="auto"/>
    </w:pPr>
    <w:rPr>
      <w:rFonts w:hAnsi="돋움체"/>
    </w:rPr>
  </w:style>
  <w:style w:type="paragraph" w:customStyle="1" w:styleId="33">
    <w:name w:val="스타일3"/>
    <w:basedOn w:val="23"/>
    <w:link w:val="3Char0"/>
    <w:qFormat/>
    <w:rsid w:val="004D2B12"/>
    <w:pPr>
      <w:ind w:left="142"/>
    </w:pPr>
    <w:rPr>
      <w:sz w:val="24"/>
    </w:rPr>
  </w:style>
  <w:style w:type="character" w:customStyle="1" w:styleId="2Char1">
    <w:name w:val="스타일2 Char"/>
    <w:basedOn w:val="Char"/>
    <w:link w:val="20"/>
    <w:rsid w:val="004C113E"/>
    <w:rPr>
      <w:rFonts w:ascii="돋움체" w:eastAsia="돋움체" w:hAnsi="돋움체"/>
      <w:sz w:val="24"/>
    </w:rPr>
  </w:style>
  <w:style w:type="character" w:customStyle="1" w:styleId="214ptChar">
    <w:name w:val="제목 2 + 14 pt+굵게 Char"/>
    <w:aliases w:val="첫 줄:  0 글자 Char"/>
    <w:basedOn w:val="2Char"/>
    <w:link w:val="214pt"/>
    <w:rsid w:val="004D2B12"/>
    <w:rPr>
      <w:rFonts w:ascii="굴림" w:eastAsia="굴림" w:hAnsiTheme="majorHAnsi"/>
      <w:b/>
      <w:bCs/>
      <w:sz w:val="28"/>
      <w:szCs w:val="28"/>
    </w:rPr>
  </w:style>
  <w:style w:type="character" w:customStyle="1" w:styleId="2Char0">
    <w:name w:val="제목 2 + 돋움체 Char"/>
    <w:aliases w:val="굵게 Char"/>
    <w:basedOn w:val="214ptChar"/>
    <w:link w:val="23"/>
    <w:rsid w:val="004D2B12"/>
    <w:rPr>
      <w:rFonts w:ascii="돋움체" w:eastAsia="돋움체" w:hAnsi="돋움체"/>
      <w:b/>
      <w:bCs/>
      <w:sz w:val="28"/>
      <w:szCs w:val="28"/>
    </w:rPr>
  </w:style>
  <w:style w:type="character" w:customStyle="1" w:styleId="3Char0">
    <w:name w:val="스타일3 Char"/>
    <w:basedOn w:val="2Char0"/>
    <w:link w:val="33"/>
    <w:rsid w:val="004D2B12"/>
    <w:rPr>
      <w:rFonts w:ascii="돋움체" w:eastAsia="돋움체" w:hAnsi="돋움체"/>
      <w:b/>
      <w:bCs/>
      <w:sz w:val="24"/>
      <w:szCs w:val="28"/>
    </w:rPr>
  </w:style>
  <w:style w:type="paragraph" w:customStyle="1" w:styleId="24">
    <w:name w:val="레벨2"/>
    <w:basedOn w:val="1"/>
    <w:qFormat/>
    <w:rsid w:val="00D56A9C"/>
    <w:pPr>
      <w:ind w:left="567"/>
    </w:pPr>
    <w:rPr>
      <w:rFonts w:asciiTheme="majorHAnsi" w:eastAsiaTheme="majorHAnsi" w:hAnsiTheme="majorHAnsi"/>
    </w:rPr>
  </w:style>
  <w:style w:type="character" w:customStyle="1" w:styleId="Char3">
    <w:name w:val="캡션 Char"/>
    <w:basedOn w:val="a2"/>
    <w:link w:val="aa"/>
    <w:uiPriority w:val="35"/>
    <w:rsid w:val="00D06541"/>
    <w:rPr>
      <w:rFonts w:ascii="돋움체" w:eastAsia="돋움체"/>
      <w:b/>
      <w:sz w:val="24"/>
    </w:rPr>
  </w:style>
  <w:style w:type="paragraph" w:customStyle="1" w:styleId="afc">
    <w:name w:val="표캡션"/>
    <w:basedOn w:val="a0"/>
    <w:link w:val="Char9"/>
    <w:qFormat/>
    <w:rsid w:val="00D06541"/>
    <w:pPr>
      <w:autoSpaceDE w:val="0"/>
      <w:autoSpaceDN w:val="0"/>
      <w:adjustRightInd/>
      <w:spacing w:line="276" w:lineRule="auto"/>
      <w:jc w:val="center"/>
      <w:textAlignment w:val="auto"/>
    </w:pPr>
    <w:rPr>
      <w:rFonts w:asciiTheme="minorHAnsi" w:eastAsiaTheme="minorEastAsia" w:hAnsiTheme="minorHAnsi" w:cstheme="minorBidi"/>
      <w:bCs/>
      <w:kern w:val="2"/>
      <w:sz w:val="20"/>
    </w:rPr>
  </w:style>
  <w:style w:type="character" w:customStyle="1" w:styleId="Char9">
    <w:name w:val="표캡션 Char"/>
    <w:basedOn w:val="a2"/>
    <w:link w:val="afc"/>
    <w:rsid w:val="00D06541"/>
    <w:rPr>
      <w:rFonts w:asciiTheme="minorHAnsi" w:eastAsiaTheme="minorEastAsia" w:hAnsiTheme="minorHAnsi" w:cstheme="minorBidi"/>
      <w:bCs/>
      <w:kern w:val="2"/>
    </w:rPr>
  </w:style>
  <w:style w:type="paragraph" w:customStyle="1" w:styleId="a">
    <w:name w:val="기호 들여쓰기"/>
    <w:basedOn w:val="af3"/>
    <w:link w:val="Chara"/>
    <w:qFormat/>
    <w:rsid w:val="00D06541"/>
    <w:pPr>
      <w:numPr>
        <w:numId w:val="2"/>
      </w:numPr>
      <w:autoSpaceDE w:val="0"/>
      <w:autoSpaceDN w:val="0"/>
      <w:adjustRightInd/>
      <w:spacing w:line="276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a">
    <w:name w:val="기호 들여쓰기 Char"/>
    <w:basedOn w:val="a2"/>
    <w:link w:val="a"/>
    <w:rsid w:val="00D06541"/>
    <w:rPr>
      <w:rFonts w:asciiTheme="minorHAnsi" w:eastAsiaTheme="minorEastAsia" w:hAnsiTheme="minorHAnsi" w:cstheme="minorBidi"/>
      <w:kern w:val="2"/>
      <w:szCs w:val="22"/>
    </w:rPr>
  </w:style>
  <w:style w:type="paragraph" w:styleId="afd">
    <w:name w:val="table of figures"/>
    <w:basedOn w:val="a0"/>
    <w:next w:val="a0"/>
    <w:link w:val="Charb"/>
    <w:uiPriority w:val="99"/>
    <w:rsid w:val="00D06541"/>
    <w:pPr>
      <w:ind w:leftChars="400" w:left="400" w:hangingChars="200" w:hanging="200"/>
    </w:pPr>
  </w:style>
  <w:style w:type="paragraph" w:customStyle="1" w:styleId="SWInfra1">
    <w:name w:val="[S/W Infra] 제목1"/>
    <w:basedOn w:val="a0"/>
    <w:rsid w:val="00031A22"/>
  </w:style>
  <w:style w:type="paragraph" w:customStyle="1" w:styleId="SWInfra11">
    <w:name w:val="[S/W Infra] 제목1.1"/>
    <w:basedOn w:val="a0"/>
    <w:rsid w:val="00031A22"/>
  </w:style>
  <w:style w:type="paragraph" w:styleId="afe">
    <w:name w:val="Title"/>
    <w:basedOn w:val="a0"/>
    <w:next w:val="a0"/>
    <w:link w:val="Charc"/>
    <w:qFormat/>
    <w:rsid w:val="00031A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제목 Char"/>
    <w:basedOn w:val="a2"/>
    <w:link w:val="afe"/>
    <w:rsid w:val="00031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33C69"/>
    <w:pPr>
      <w:keepLines/>
      <w:widowControl/>
      <w:numPr>
        <w:numId w:val="0"/>
      </w:numPr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13">
    <w:name w:val="스타일1"/>
    <w:basedOn w:val="a5"/>
    <w:link w:val="1Char0"/>
    <w:qFormat/>
    <w:rsid w:val="003F42A4"/>
    <w:pPr>
      <w:tabs>
        <w:tab w:val="num" w:pos="240"/>
      </w:tabs>
      <w:spacing w:after="240" w:line="300" w:lineRule="exact"/>
      <w:ind w:leftChars="531" w:left="1274"/>
    </w:pPr>
    <w:rPr>
      <w:rFonts w:asciiTheme="majorHAnsi" w:eastAsiaTheme="majorHAnsi" w:hAnsiTheme="majorHAnsi"/>
      <w:b/>
      <w:color w:val="000000"/>
      <w:sz w:val="22"/>
      <w:szCs w:val="22"/>
    </w:rPr>
  </w:style>
  <w:style w:type="paragraph" w:customStyle="1" w:styleId="10">
    <w:name w:val="본문1"/>
    <w:basedOn w:val="a0"/>
    <w:rsid w:val="00031A22"/>
    <w:pPr>
      <w:numPr>
        <w:ilvl w:val="3"/>
        <w:numId w:val="3"/>
      </w:numPr>
    </w:pPr>
  </w:style>
  <w:style w:type="character" w:customStyle="1" w:styleId="1Char0">
    <w:name w:val="스타일1 Char"/>
    <w:basedOn w:val="Char"/>
    <w:link w:val="13"/>
    <w:rsid w:val="003F42A4"/>
    <w:rPr>
      <w:rFonts w:asciiTheme="majorHAnsi" w:eastAsiaTheme="majorHAnsi" w:hAnsiTheme="majorHAnsi"/>
      <w:b/>
      <w:color w:val="000000"/>
      <w:sz w:val="22"/>
      <w:szCs w:val="22"/>
    </w:rPr>
  </w:style>
  <w:style w:type="paragraph" w:styleId="af6">
    <w:name w:val="List"/>
    <w:basedOn w:val="a0"/>
    <w:rsid w:val="00404A02"/>
    <w:pPr>
      <w:ind w:leftChars="200" w:left="100" w:hangingChars="200" w:hanging="200"/>
      <w:contextualSpacing/>
    </w:pPr>
  </w:style>
  <w:style w:type="paragraph" w:styleId="22">
    <w:name w:val="List 2"/>
    <w:basedOn w:val="a0"/>
    <w:rsid w:val="00404A02"/>
    <w:pPr>
      <w:ind w:leftChars="400" w:left="100" w:hangingChars="200" w:hanging="200"/>
      <w:contextualSpacing/>
    </w:pPr>
  </w:style>
  <w:style w:type="paragraph" w:styleId="34">
    <w:name w:val="List 3"/>
    <w:basedOn w:val="a0"/>
    <w:rsid w:val="00404A02"/>
    <w:pPr>
      <w:ind w:leftChars="600" w:left="100" w:hangingChars="200" w:hanging="200"/>
      <w:contextualSpacing/>
    </w:pPr>
  </w:style>
  <w:style w:type="paragraph" w:customStyle="1" w:styleId="aff">
    <w:name w:val="표그림목차"/>
    <w:basedOn w:val="afd"/>
    <w:link w:val="Chard"/>
    <w:qFormat/>
    <w:rsid w:val="008E50AE"/>
    <w:pPr>
      <w:tabs>
        <w:tab w:val="right" w:leader="dot" w:pos="15583"/>
      </w:tabs>
      <w:spacing w:line="360" w:lineRule="exact"/>
      <w:ind w:left="1400" w:hanging="440"/>
    </w:pPr>
    <w:rPr>
      <w:rFonts w:asciiTheme="majorHAnsi" w:eastAsiaTheme="majorHAnsi" w:hAnsiTheme="majorHAnsi"/>
      <w:bCs/>
      <w:sz w:val="22"/>
      <w:szCs w:val="22"/>
    </w:rPr>
  </w:style>
  <w:style w:type="character" w:customStyle="1" w:styleId="Charb">
    <w:name w:val="그림 목차 Char"/>
    <w:basedOn w:val="a2"/>
    <w:link w:val="afd"/>
    <w:uiPriority w:val="99"/>
    <w:rsid w:val="008E50AE"/>
    <w:rPr>
      <w:rFonts w:ascii="돋움체" w:eastAsia="돋움체"/>
      <w:sz w:val="24"/>
    </w:rPr>
  </w:style>
  <w:style w:type="character" w:customStyle="1" w:styleId="Chard">
    <w:name w:val="표그림목차 Char"/>
    <w:basedOn w:val="Charb"/>
    <w:link w:val="aff"/>
    <w:rsid w:val="008E50AE"/>
    <w:rPr>
      <w:rFonts w:asciiTheme="majorHAnsi" w:eastAsiaTheme="majorHAnsi" w:hAnsiTheme="majorHAnsi"/>
      <w:bCs/>
      <w:sz w:val="22"/>
      <w:szCs w:val="22"/>
    </w:rPr>
  </w:style>
  <w:style w:type="paragraph" w:customStyle="1" w:styleId="14">
    <w:name w:val="기준서_성능_소번호_1)"/>
    <w:basedOn w:val="a0"/>
    <w:rsid w:val="00C71645"/>
    <w:pPr>
      <w:tabs>
        <w:tab w:val="left" w:pos="543"/>
      </w:tabs>
      <w:wordWrap/>
      <w:autoSpaceDE w:val="0"/>
      <w:autoSpaceDN w:val="0"/>
      <w:adjustRightInd/>
      <w:snapToGrid w:val="0"/>
      <w:spacing w:line="200" w:lineRule="atLeast"/>
      <w:ind w:left="100" w:hangingChars="50" w:hanging="100"/>
      <w:textAlignment w:val="auto"/>
    </w:pPr>
    <w:rPr>
      <w:rFonts w:ascii="맑은 고딕" w:eastAsia="맑은 고딕" w:hAnsi="맑은 고딕" w:cs="굴림체"/>
      <w:kern w:val="2"/>
      <w:sz w:val="20"/>
    </w:rPr>
  </w:style>
  <w:style w:type="paragraph" w:styleId="40">
    <w:name w:val="toc 4"/>
    <w:basedOn w:val="a0"/>
    <w:next w:val="a0"/>
    <w:autoRedefine/>
    <w:rsid w:val="002328F0"/>
    <w:pPr>
      <w:ind w:leftChars="600" w:left="1275"/>
    </w:pPr>
  </w:style>
  <w:style w:type="paragraph" w:customStyle="1" w:styleId="9">
    <w:name w:val="각주내용(신명조9)"/>
    <w:rsid w:val="000776A5"/>
    <w:pPr>
      <w:widowControl w:val="0"/>
      <w:wordWrap w:val="0"/>
      <w:adjustRightInd w:val="0"/>
      <w:spacing w:line="360" w:lineRule="atLeast"/>
      <w:ind w:left="600" w:right="200" w:hanging="400"/>
      <w:jc w:val="both"/>
      <w:textAlignment w:val="baseline"/>
    </w:pPr>
    <w:rPr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nsolegarde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44508;&#44201;\&#54364;&#51456;&#54364;&#51648;%20&#49549;&#5164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E8D31-B9E7-41E4-BFA1-C2A710AF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표준표지 속지.dot</Template>
  <TotalTime>4293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LG산전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진경하</dc:creator>
  <cp:lastModifiedBy>USER</cp:lastModifiedBy>
  <cp:revision>92</cp:revision>
  <cp:lastPrinted>2006-07-11T01:48:00Z</cp:lastPrinted>
  <dcterms:created xsi:type="dcterms:W3CDTF">2013-05-22T09:25:00Z</dcterms:created>
  <dcterms:modified xsi:type="dcterms:W3CDTF">2018-09-18T08:18:00Z</dcterms:modified>
</cp:coreProperties>
</file>